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6B733" w14:textId="798DA43E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 xml:space="preserve">A, E., Ridley, A. J., Zhang, D., &amp; Xiao, Z. (2012). Analyzing the hemispheric asymmetry in the </w:t>
      </w:r>
      <w:proofErr w:type="spellStart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>thermospheric</w:t>
      </w:r>
      <w:proofErr w:type="spellEnd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density response to </w:t>
      </w:r>
      <w:proofErr w:type="spellStart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>geomagneticstorms</w:t>
      </w:r>
      <w:proofErr w:type="spellEnd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 xml:space="preserve">. Journal of Geophysical Research, 117, A08317. </w:t>
      </w:r>
      <w:r w:rsidRPr="001B5473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https://doi.org/10.1029/2011JA017259</w:t>
      </w:r>
    </w:p>
    <w:p w14:paraId="1CE1C465" w14:textId="39B05D94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Anthes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R. A., Ector, D., Hunt, D. C.,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Kuo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Y.-H.,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Rocken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C., Schreiner, W. S., et al. (2008). The COSMIC/FORMOSAT-3 mission: Early</w:t>
      </w:r>
      <w:r w:rsidR="00D86728">
        <w:rPr>
          <w:rFonts w:ascii="Arial" w:eastAsia="SimSun" w:hAnsi="Arial"/>
          <w:color w:val="000000"/>
          <w:sz w:val="22"/>
          <w:szCs w:val="22"/>
        </w:rPr>
        <w:t xml:space="preserve"> </w:t>
      </w:r>
      <w:r w:rsidRPr="00D86728">
        <w:rPr>
          <w:rFonts w:ascii="Arial" w:eastAsia="SimSun" w:hAnsi="Arial"/>
          <w:color w:val="000000"/>
          <w:sz w:val="22"/>
          <w:szCs w:val="22"/>
        </w:rPr>
        <w:t xml:space="preserve">results. Bulletin of the American Meteorological Society, 89, 313–334.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https://doi.org/10.1175/BAMS-89-3-313</w:t>
      </w:r>
    </w:p>
    <w:p w14:paraId="53714787" w14:textId="563336E5" w:rsidR="00E3556E" w:rsidRPr="001B5473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 xml:space="preserve">Burch, J. L., </w:t>
      </w:r>
      <w:proofErr w:type="spellStart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>Reiff</w:t>
      </w:r>
      <w:proofErr w:type="spellEnd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P. H., </w:t>
      </w:r>
      <w:proofErr w:type="spellStart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>Menietti</w:t>
      </w:r>
      <w:proofErr w:type="spellEnd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J. D., </w:t>
      </w:r>
      <w:proofErr w:type="spellStart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>Heelis</w:t>
      </w:r>
      <w:proofErr w:type="spellEnd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R. A., Hanson, W. B., </w:t>
      </w:r>
      <w:proofErr w:type="spellStart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>Shawhan</w:t>
      </w:r>
      <w:proofErr w:type="spellEnd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>, S. D., et al. (1985). IMF By -dependent plasma flow and</w:t>
      </w:r>
      <w:r w:rsidR="00D86728" w:rsidRPr="001B5473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proofErr w:type="spellStart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>Birkeland</w:t>
      </w:r>
      <w:proofErr w:type="spellEnd"/>
      <w:r w:rsidRPr="001B5473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currents in the dayside magnetosphere: 1. Dynamics Explorer observations. Journal of Geophysical Research, 90(A2), 1577–1593. </w:t>
      </w:r>
      <w:r w:rsidRPr="001B5473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https://doi.org/10.1029/JA090iA02p01577</w:t>
      </w:r>
    </w:p>
    <w:p w14:paraId="7D7E1328" w14:textId="6E5FF446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Cherniak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I.,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Zakharenkova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I. (2016). High-latitude ionospheric irregularities: Differences between ground- and space-based GPS measurements</w:t>
      </w:r>
      <w:r w:rsidR="00120574">
        <w:rPr>
          <w:rFonts w:ascii="Arial" w:eastAsia="SimSun" w:hAnsi="Arial"/>
          <w:color w:val="000000"/>
          <w:sz w:val="22"/>
          <w:szCs w:val="22"/>
        </w:rPr>
        <w:t xml:space="preserve"> </w:t>
      </w:r>
      <w:r w:rsidRPr="00D86728">
        <w:rPr>
          <w:rFonts w:ascii="Arial" w:eastAsia="SimSun" w:hAnsi="Arial"/>
          <w:color w:val="000000"/>
          <w:sz w:val="22"/>
          <w:szCs w:val="22"/>
        </w:rPr>
        <w:t xml:space="preserve">during the 2015 St. Patrick’s Day storm. Earth Planet and Space, 68, 136.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https://doi.org/10.1186/s40623-016-0506-1</w:t>
      </w:r>
    </w:p>
    <w:p w14:paraId="0D903A8F" w14:textId="218E2465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A24DF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Christiansen, F., </w:t>
      </w:r>
      <w:proofErr w:type="spellStart"/>
      <w:r w:rsidRPr="00A24DFF">
        <w:rPr>
          <w:rFonts w:ascii="Arial" w:eastAsia="SimSun" w:hAnsi="Arial"/>
          <w:color w:val="000000"/>
          <w:sz w:val="22"/>
          <w:szCs w:val="22"/>
          <w:highlight w:val="green"/>
        </w:rPr>
        <w:t>Papitashvili</w:t>
      </w:r>
      <w:proofErr w:type="spellEnd"/>
      <w:r w:rsidRPr="00A24DF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V. O., &amp; Neubert, T. (2002). Seasonal variations of high-latitude field-aligned currents inferred </w:t>
      </w:r>
      <w:proofErr w:type="gramStart"/>
      <w:r w:rsidRPr="00A24DFF">
        <w:rPr>
          <w:rFonts w:ascii="Arial" w:eastAsia="SimSun" w:hAnsi="Arial"/>
          <w:color w:val="000000"/>
          <w:sz w:val="22"/>
          <w:szCs w:val="22"/>
          <w:highlight w:val="green"/>
        </w:rPr>
        <w:t>from .</w:t>
      </w:r>
      <w:proofErr w:type="spellStart"/>
      <w:r w:rsidRPr="00A24DFF">
        <w:rPr>
          <w:rFonts w:ascii="Arial" w:eastAsia="SimSun" w:hAnsi="Arial"/>
          <w:color w:val="000000"/>
          <w:sz w:val="22"/>
          <w:szCs w:val="22"/>
          <w:highlight w:val="green"/>
        </w:rPr>
        <w:t>rsted</w:t>
      </w:r>
      <w:proofErr w:type="spellEnd"/>
      <w:proofErr w:type="gramEnd"/>
      <w:r w:rsidR="00120574" w:rsidRPr="00A24DF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A24DF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and </w:t>
      </w:r>
      <w:proofErr w:type="spellStart"/>
      <w:r w:rsidRPr="00A24DFF">
        <w:rPr>
          <w:rFonts w:ascii="Arial" w:eastAsia="SimSun" w:hAnsi="Arial"/>
          <w:color w:val="000000"/>
          <w:sz w:val="22"/>
          <w:szCs w:val="22"/>
          <w:highlight w:val="green"/>
        </w:rPr>
        <w:t>Magsat</w:t>
      </w:r>
      <w:proofErr w:type="spellEnd"/>
      <w:r w:rsidRPr="00A24DF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observations. Journal of Geophysical Research, 107(A2), SMP 5-1–SMP 5-13. </w:t>
      </w:r>
      <w:r w:rsidRPr="00A24DFF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https://doi.org/10.1029/2001JA900104</w:t>
      </w:r>
    </w:p>
    <w:p w14:paraId="70083C4A" w14:textId="1E653BCF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AB31B0">
        <w:rPr>
          <w:rFonts w:ascii="Arial" w:eastAsia="SimSun" w:hAnsi="Arial"/>
          <w:color w:val="000000"/>
          <w:sz w:val="22"/>
          <w:szCs w:val="22"/>
          <w:highlight w:val="green"/>
        </w:rPr>
        <w:t>Cnossen</w:t>
      </w:r>
      <w:proofErr w:type="spellEnd"/>
      <w:r w:rsidRPr="00AB31B0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I., &amp; </w:t>
      </w:r>
      <w:proofErr w:type="spellStart"/>
      <w:proofErr w:type="gramStart"/>
      <w:r w:rsidRPr="00AB31B0">
        <w:rPr>
          <w:rFonts w:ascii="Arial" w:eastAsia="SimSun" w:hAnsi="Arial"/>
          <w:color w:val="000000"/>
          <w:sz w:val="22"/>
          <w:szCs w:val="22"/>
          <w:highlight w:val="green"/>
        </w:rPr>
        <w:t>F.rster</w:t>
      </w:r>
      <w:proofErr w:type="spellEnd"/>
      <w:proofErr w:type="gramEnd"/>
      <w:r w:rsidRPr="00AB31B0">
        <w:rPr>
          <w:rFonts w:ascii="Arial" w:eastAsia="SimSun" w:hAnsi="Arial"/>
          <w:color w:val="000000"/>
          <w:sz w:val="22"/>
          <w:szCs w:val="22"/>
          <w:highlight w:val="green"/>
        </w:rPr>
        <w:t>, M. (2016). North-south asymmetries in the polar thermosphere-ionosphere system: Solar cycle and seasonal influences.</w:t>
      </w:r>
      <w:r w:rsidR="00120574" w:rsidRPr="00AB31B0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AB31B0">
        <w:rPr>
          <w:rFonts w:ascii="Arial" w:eastAsia="SimSun" w:hAnsi="Arial"/>
          <w:color w:val="000000"/>
          <w:sz w:val="22"/>
          <w:szCs w:val="22"/>
          <w:highlight w:val="green"/>
        </w:rPr>
        <w:t xml:space="preserve">Journal of Geophysical Research: Space Physics, 121, 612–627. </w:t>
      </w:r>
      <w:r w:rsidRPr="00AB31B0">
        <w:rPr>
          <w:rFonts w:ascii="Arial" w:eastAsia="SimSun" w:hAnsi="Arial"/>
          <w:color w:val="0000FF"/>
          <w:sz w:val="22"/>
          <w:szCs w:val="22"/>
          <w:highlight w:val="green"/>
        </w:rPr>
        <w:t>https://doi.org/10.1002/2015JA021750</w:t>
      </w:r>
    </w:p>
    <w:p w14:paraId="5553D0DC" w14:textId="1038072D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6672F7">
        <w:rPr>
          <w:rFonts w:ascii="Arial" w:eastAsia="SimSun" w:hAnsi="Arial"/>
          <w:color w:val="000000"/>
          <w:sz w:val="22"/>
          <w:szCs w:val="22"/>
          <w:highlight w:val="green"/>
        </w:rPr>
        <w:t>Cnossen</w:t>
      </w:r>
      <w:proofErr w:type="spellEnd"/>
      <w:r w:rsidRPr="006672F7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I., Richmond, A. D., &amp; </w:t>
      </w:r>
      <w:proofErr w:type="spellStart"/>
      <w:r w:rsidRPr="006672F7">
        <w:rPr>
          <w:rFonts w:ascii="Arial" w:eastAsia="SimSun" w:hAnsi="Arial"/>
          <w:color w:val="000000"/>
          <w:sz w:val="22"/>
          <w:szCs w:val="22"/>
          <w:highlight w:val="green"/>
        </w:rPr>
        <w:t>Wiltberger</w:t>
      </w:r>
      <w:proofErr w:type="spellEnd"/>
      <w:r w:rsidRPr="006672F7">
        <w:rPr>
          <w:rFonts w:ascii="Arial" w:eastAsia="SimSun" w:hAnsi="Arial"/>
          <w:color w:val="000000"/>
          <w:sz w:val="22"/>
          <w:szCs w:val="22"/>
          <w:highlight w:val="green"/>
        </w:rPr>
        <w:t>, M. (2012). The dependence of the coupled magnetosphere-ionosphere-thermosphere system</w:t>
      </w:r>
      <w:r w:rsidR="00120574" w:rsidRPr="006672F7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6672F7">
        <w:rPr>
          <w:rFonts w:ascii="Arial" w:eastAsia="SimSun" w:hAnsi="Arial"/>
          <w:color w:val="000000"/>
          <w:sz w:val="22"/>
          <w:szCs w:val="22"/>
          <w:highlight w:val="green"/>
        </w:rPr>
        <w:t xml:space="preserve">on the Earth's magnetic dipole moment. Journal of Geophysical Research, 117, A05302. </w:t>
      </w:r>
      <w:r w:rsidRPr="006672F7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https://doi.org/10.1029/2012JA017555</w:t>
      </w:r>
    </w:p>
    <w:p w14:paraId="43DE1AEE" w14:textId="578AD0DB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3D7E01">
        <w:rPr>
          <w:rFonts w:ascii="Arial" w:eastAsia="SimSun" w:hAnsi="Arial"/>
          <w:color w:val="000000"/>
          <w:sz w:val="22"/>
          <w:szCs w:val="22"/>
          <w:highlight w:val="green"/>
        </w:rPr>
        <w:t>Cnossen</w:t>
      </w:r>
      <w:proofErr w:type="spellEnd"/>
      <w:r w:rsidRPr="003D7E01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I., Richmond, A. D., </w:t>
      </w:r>
      <w:proofErr w:type="spellStart"/>
      <w:r w:rsidRPr="003D7E01">
        <w:rPr>
          <w:rFonts w:ascii="Arial" w:eastAsia="SimSun" w:hAnsi="Arial"/>
          <w:color w:val="000000"/>
          <w:sz w:val="22"/>
          <w:szCs w:val="22"/>
          <w:highlight w:val="green"/>
        </w:rPr>
        <w:t>Wiltberger</w:t>
      </w:r>
      <w:proofErr w:type="spellEnd"/>
      <w:r w:rsidRPr="003D7E01">
        <w:rPr>
          <w:rFonts w:ascii="Arial" w:eastAsia="SimSun" w:hAnsi="Arial"/>
          <w:color w:val="000000"/>
          <w:sz w:val="22"/>
          <w:szCs w:val="22"/>
          <w:highlight w:val="green"/>
        </w:rPr>
        <w:t>, M., Wang, W., &amp; Schmitt, P. (2011). The response of the coupled magnetosphere-ionosphere-thermosphere</w:t>
      </w:r>
      <w:r w:rsidR="00120574" w:rsidRPr="003D7E01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3D7E01">
        <w:rPr>
          <w:rFonts w:ascii="Arial" w:eastAsia="SimSun" w:hAnsi="Arial"/>
          <w:color w:val="000000"/>
          <w:sz w:val="22"/>
          <w:szCs w:val="22"/>
          <w:highlight w:val="green"/>
        </w:rPr>
        <w:t>system to a 25% reduction in the dipole moment of the Earth's magnetic field. Journal of Geophysical Research, 116, A12304.</w:t>
      </w:r>
      <w:r w:rsidR="00120574" w:rsidRPr="003D7E01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3D7E01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https://doi.org/10.1029/2011JA017063</w:t>
      </w:r>
    </w:p>
    <w:p w14:paraId="5A62DCEF" w14:textId="2852545C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 xml:space="preserve">Codrescu, M. V., </w:t>
      </w:r>
      <w:proofErr w:type="spellStart"/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>Negrea</w:t>
      </w:r>
      <w:proofErr w:type="spellEnd"/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C., Fedrizzi, M., Fuller-Rowell, T., </w:t>
      </w:r>
      <w:proofErr w:type="spellStart"/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>Dobin</w:t>
      </w:r>
      <w:proofErr w:type="spellEnd"/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A., </w:t>
      </w:r>
      <w:proofErr w:type="spellStart"/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>Jakowsky</w:t>
      </w:r>
      <w:proofErr w:type="spellEnd"/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>, N., et al. (2012). A real-time run of the coupled thermosphere</w:t>
      </w:r>
      <w:r w:rsidR="00120574" w:rsidRPr="009319C1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>ionosphere plasmasphere electrodynamics (</w:t>
      </w:r>
      <w:proofErr w:type="spellStart"/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>CTIPe</w:t>
      </w:r>
      <w:proofErr w:type="spellEnd"/>
      <w:r w:rsidRPr="009319C1">
        <w:rPr>
          <w:rFonts w:ascii="Arial" w:eastAsia="SimSun" w:hAnsi="Arial"/>
          <w:color w:val="000000"/>
          <w:sz w:val="22"/>
          <w:szCs w:val="22"/>
          <w:highlight w:val="green"/>
        </w:rPr>
        <w:t xml:space="preserve">) model. Space Weather, 10, S02001. </w:t>
      </w:r>
      <w:r w:rsidRPr="009319C1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https://doi.org/10.1029/2011SW000736</w:t>
      </w:r>
    </w:p>
    <w:p w14:paraId="4DE9C01E" w14:textId="7D7F4C46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785C62">
        <w:rPr>
          <w:rFonts w:ascii="Arial" w:eastAsia="SimSun" w:hAnsi="Arial"/>
          <w:color w:val="000000"/>
          <w:sz w:val="22"/>
          <w:szCs w:val="22"/>
          <w:highlight w:val="green"/>
        </w:rPr>
        <w:t xml:space="preserve">Cousins, E. D. P., &amp; Shepherd, S. G. (2010). A dynamical model of high-latitude convection derived from </w:t>
      </w:r>
      <w:proofErr w:type="spellStart"/>
      <w:r w:rsidRPr="00785C62">
        <w:rPr>
          <w:rFonts w:ascii="Arial" w:eastAsia="SimSun" w:hAnsi="Arial"/>
          <w:color w:val="000000"/>
          <w:sz w:val="22"/>
          <w:szCs w:val="22"/>
          <w:highlight w:val="green"/>
        </w:rPr>
        <w:t>SuperDARN</w:t>
      </w:r>
      <w:proofErr w:type="spellEnd"/>
      <w:r w:rsidRPr="00785C62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plasma drift measurements.</w:t>
      </w:r>
      <w:r w:rsidR="00120574" w:rsidRPr="00785C62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785C62">
        <w:rPr>
          <w:rFonts w:ascii="Arial" w:eastAsia="SimSun" w:hAnsi="Arial"/>
          <w:color w:val="000000"/>
          <w:sz w:val="22"/>
          <w:szCs w:val="22"/>
          <w:highlight w:val="green"/>
        </w:rPr>
        <w:t xml:space="preserve">Journal of Geophysical Research, 115, A12329. </w:t>
      </w:r>
      <w:r w:rsidRPr="00785C62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https://doi.org/10.1029/2010JA016017</w:t>
      </w:r>
    </w:p>
    <w:p w14:paraId="04438B86" w14:textId="1C09DC8C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de la </w:t>
      </w:r>
      <w:proofErr w:type="spellStart"/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>Beaujardiere</w:t>
      </w:r>
      <w:proofErr w:type="spellEnd"/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, O., Alcayde, D., </w:t>
      </w:r>
      <w:proofErr w:type="spellStart"/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>Fontanari</w:t>
      </w:r>
      <w:proofErr w:type="spellEnd"/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>, J., &amp; Leger, C. (1991). Seasonal dependence of high-latitude electric fields. Journal of Geophysical</w:t>
      </w:r>
      <w:r w:rsidR="00120574" w:rsidRPr="008D06A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Research, 96(A4), 5723–5735. </w:t>
      </w:r>
      <w:r w:rsidRPr="008D06AF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https://doi.org/10.1029/90JA01987</w:t>
      </w:r>
    </w:p>
    <w:p w14:paraId="3F7519A7" w14:textId="3C1669B2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Deng, Y., Fuller-Rowell, T. J., </w:t>
      </w:r>
      <w:proofErr w:type="spellStart"/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>Akmaev</w:t>
      </w:r>
      <w:proofErr w:type="spellEnd"/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>, R. A., &amp; Ridley, A. J. (2011). Impact of the altitudinal Joule heating distribution on the thermosphere.</w:t>
      </w:r>
      <w:r w:rsidR="00120574" w:rsidRPr="008D06A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8D06AF">
        <w:rPr>
          <w:rFonts w:ascii="Arial" w:eastAsia="SimSun" w:hAnsi="Arial"/>
          <w:color w:val="000000"/>
          <w:sz w:val="22"/>
          <w:szCs w:val="22"/>
          <w:highlight w:val="green"/>
        </w:rPr>
        <w:t xml:space="preserve">Journal of Geophysical Research, 116, A05313. </w:t>
      </w:r>
      <w:r w:rsidRPr="008D06AF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https://doi.org/10.1029/2010JA016019</w:t>
      </w:r>
    </w:p>
    <w:p w14:paraId="02CDA1D2" w14:textId="742D0A92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3C3340">
        <w:rPr>
          <w:rFonts w:ascii="Arial" w:eastAsia="SimSun" w:hAnsi="Arial"/>
          <w:color w:val="000000"/>
          <w:sz w:val="22"/>
          <w:szCs w:val="22"/>
          <w:highlight w:val="green"/>
        </w:rPr>
        <w:t>Deng, Y., Richmond, A. D., Ridley, A. J., &amp; Liu, H.-L. (2008). Assessment of the non-hydrostatic effect on the upper atmosphere using a</w:t>
      </w:r>
      <w:r w:rsidR="00120574" w:rsidRPr="003C3340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3C3340">
        <w:rPr>
          <w:rFonts w:ascii="Arial" w:eastAsia="SimSun" w:hAnsi="Arial"/>
          <w:color w:val="000000"/>
          <w:sz w:val="22"/>
          <w:szCs w:val="22"/>
          <w:highlight w:val="green"/>
        </w:rPr>
        <w:t xml:space="preserve">general circulation model (GCM). Geophysical Research Letters, 35, L01104. </w:t>
      </w:r>
      <w:r w:rsidRPr="003C3340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https://doi.org/10.1029/2007GL032182</w:t>
      </w:r>
    </w:p>
    <w:p w14:paraId="283657EB" w14:textId="509D5AEB" w:rsidR="00E3556E" w:rsidRPr="00120574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3C3340">
        <w:rPr>
          <w:rFonts w:ascii="Arial" w:eastAsia="SimSun" w:hAnsi="Arial"/>
          <w:color w:val="000000"/>
          <w:sz w:val="22"/>
          <w:szCs w:val="22"/>
          <w:highlight w:val="green"/>
        </w:rPr>
        <w:t>Deng, Y., &amp; Ridley, A. J. (2006). Dependence of neutral winds on convection E-field, solar EUV, and auroral particle precipitation at high</w:t>
      </w:r>
      <w:r w:rsidR="00120574" w:rsidRPr="003C3340">
        <w:rPr>
          <w:rFonts w:ascii="Arial" w:eastAsia="SimSun" w:hAnsi="Arial"/>
          <w:color w:val="000000"/>
          <w:sz w:val="22"/>
          <w:szCs w:val="22"/>
          <w:highlight w:val="green"/>
        </w:rPr>
        <w:t xml:space="preserve"> </w:t>
      </w:r>
      <w:r w:rsidRPr="003C3340">
        <w:rPr>
          <w:rFonts w:ascii="Arial" w:eastAsia="SimSun" w:hAnsi="Arial"/>
          <w:color w:val="000000"/>
          <w:sz w:val="22"/>
          <w:szCs w:val="22"/>
          <w:highlight w:val="green"/>
        </w:rPr>
        <w:t xml:space="preserve">latitudes. Journal of Geophysical Research, 111, A09306. </w:t>
      </w:r>
      <w:r w:rsidRPr="003C3340">
        <w:rPr>
          <w:rFonts w:ascii="Arial" w:eastAsia="SimSun" w:hAnsi="Arial"/>
          <w:color w:val="0000FF"/>
          <w:sz w:val="22"/>
          <w:szCs w:val="22"/>
          <w:highlight w:val="green"/>
        </w:rPr>
        <w:t>https://doi.org/10.1029/2005JA011368</w:t>
      </w:r>
    </w:p>
    <w:p w14:paraId="1501AD5C" w14:textId="50F5E836" w:rsidR="005E497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lastRenderedPageBreak/>
        <w:t>Deng, Y., &amp; Ridley, A. J. (2014). Simulation of non-hydrostatic gravity wave propagation in the upper atmosphere. Annals of Geophysics, 32,</w:t>
      </w:r>
      <w:r w:rsidRPr="00D86728">
        <w:rPr>
          <w:rFonts w:ascii="Arial" w:eastAsia="SimSun" w:hAnsi="Arial"/>
          <w:color w:val="000000"/>
          <w:sz w:val="22"/>
          <w:szCs w:val="22"/>
        </w:rPr>
        <w:t xml:space="preserve"> </w:t>
      </w:r>
      <w:r w:rsidRPr="00D86728">
        <w:rPr>
          <w:rFonts w:ascii="Arial" w:eastAsia="SimSun" w:hAnsi="Arial"/>
          <w:color w:val="000000"/>
          <w:sz w:val="22"/>
          <w:szCs w:val="22"/>
        </w:rPr>
        <w:t xml:space="preserve">443–447. </w:t>
      </w:r>
      <w:hyperlink r:id="rId12" w:history="1">
        <w:r w:rsidRPr="00D86728">
          <w:rPr>
            <w:rStyle w:val="Hyperlink"/>
            <w:rFonts w:ascii="Arial" w:eastAsia="SimSun" w:hAnsi="Arial"/>
            <w:sz w:val="22"/>
            <w:szCs w:val="22"/>
          </w:rPr>
          <w:t>https://doi.org/10.5194/angeo-32-443-2014</w:t>
        </w:r>
      </w:hyperlink>
    </w:p>
    <w:p w14:paraId="0AAB0BD7" w14:textId="04DA46CC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</w:p>
    <w:p w14:paraId="27004398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Deng, Y., Sheng, C.,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Su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Y.-J., Hairston, M. R., Knipp, D., Huang, C. Y., et al. (2015). Correlation between Poynting flux and soft electron</w:t>
      </w:r>
    </w:p>
    <w:p w14:paraId="502DE62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precipitation in the dayside polar cap boundary regions. Journal of Geophysical Research: Space Physics, 120, 9102–9109.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</w:t>
      </w:r>
    </w:p>
    <w:p w14:paraId="0BE32809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org/10.1002/2015JA021075</w:t>
      </w:r>
    </w:p>
    <w:p w14:paraId="248387C9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Dhadly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M., Emmert, J.,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Drob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D., Conde, M.,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Doornbos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E., Shepherd, G., et al. (2017a). Seasonal dependence of northern high-latitude</w:t>
      </w:r>
    </w:p>
    <w:p w14:paraId="64FCEB6E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upper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winds: A quiet time climatological study based on ground-based and space-based measurements. Journal of Geophysical</w:t>
      </w:r>
    </w:p>
    <w:p w14:paraId="55E0CAC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Research: Space Physics, 122, 2619–2644.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https://doi.org/10.1002/2016JA023688</w:t>
      </w:r>
    </w:p>
    <w:p w14:paraId="2BCF284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Dhadly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M. S., Emmert, J. T.,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Drob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D. P., Conde, M. G.,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Doornbos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E., Shepherd, G. G., et al. (2017b). Seasonal dependence of geomagnetic</w:t>
      </w:r>
    </w:p>
    <w:p w14:paraId="45480CCC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active-time northern high-latitude upper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winds. Journal of Geophysical Research: Space Physics, 123, 739–754. </w:t>
      </w:r>
      <w:r w:rsidRPr="00D86728">
        <w:rPr>
          <w:rFonts w:ascii="Arial" w:eastAsia="SimSun" w:hAnsi="Arial"/>
          <w:color w:val="0000FF"/>
          <w:sz w:val="22"/>
          <w:szCs w:val="22"/>
        </w:rPr>
        <w:t>https://</w:t>
      </w:r>
    </w:p>
    <w:p w14:paraId="781FB703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doi.org/10.1002/2017JA024715</w:t>
      </w:r>
    </w:p>
    <w:p w14:paraId="73BCE42D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Emmert, J. T. (2015). Altitude and solar activity dependence of 1967–2005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density trends derived from orbital drag. Journal</w:t>
      </w:r>
    </w:p>
    <w:p w14:paraId="308A766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of Geophysical Research: Space Physics, 120, 2940–2950.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https://doi.org/10.1002/2015JA021047</w:t>
      </w:r>
    </w:p>
    <w:p w14:paraId="4AEC2D98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Emmert, J. T.,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Fejer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B. G.,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Sipler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D. P. (2003). Climatology and latitudinal gradients of quiet time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neutral winds</w:t>
      </w:r>
    </w:p>
    <w:p w14:paraId="619E0F8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over Millstone Hill from Fabry-Perot interferometer measurements. Journal of Geophysical Research, 108(AX), 1196.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</w:t>
      </w:r>
    </w:p>
    <w:p w14:paraId="07C7DE0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org/10.1029/2002JA009765</w:t>
      </w:r>
    </w:p>
    <w:p w14:paraId="199CAC4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proofErr w:type="gramStart"/>
      <w:r w:rsidRPr="00D86728">
        <w:rPr>
          <w:rFonts w:ascii="Arial" w:eastAsia="SimSun" w:hAnsi="Arial"/>
          <w:color w:val="000000"/>
          <w:sz w:val="22"/>
          <w:szCs w:val="22"/>
        </w:rPr>
        <w:t>F.rster</w:t>
      </w:r>
      <w:proofErr w:type="spellEnd"/>
      <w:proofErr w:type="gramEnd"/>
      <w:r w:rsidRPr="00D86728">
        <w:rPr>
          <w:rFonts w:ascii="Arial" w:eastAsia="SimSun" w:hAnsi="Arial"/>
          <w:color w:val="000000"/>
          <w:sz w:val="22"/>
          <w:szCs w:val="22"/>
        </w:rPr>
        <w:t xml:space="preserve">, M.,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Cnossen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I. (2013). Upper atmosphere differences between northern and southern high latitudes: The role of magnetic field</w:t>
      </w:r>
    </w:p>
    <w:p w14:paraId="2A89C017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asymmetry. Journal of Geophysical Research: Space Physics, 118, 5951–5966.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https://doi.org/10.1002/jgra.50554</w:t>
      </w:r>
    </w:p>
    <w:p w14:paraId="019AF0D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proofErr w:type="gramStart"/>
      <w:r w:rsidRPr="00D86728">
        <w:rPr>
          <w:rFonts w:ascii="Arial" w:eastAsia="SimSun" w:hAnsi="Arial"/>
          <w:color w:val="000000"/>
          <w:sz w:val="22"/>
          <w:szCs w:val="22"/>
        </w:rPr>
        <w:t>F.rster</w:t>
      </w:r>
      <w:proofErr w:type="spellEnd"/>
      <w:proofErr w:type="gramEnd"/>
      <w:r w:rsidRPr="00D86728">
        <w:rPr>
          <w:rFonts w:ascii="Arial" w:eastAsia="SimSun" w:hAnsi="Arial"/>
          <w:color w:val="000000"/>
          <w:sz w:val="22"/>
          <w:szCs w:val="22"/>
        </w:rPr>
        <w:t xml:space="preserve">, M.,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Haaland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S. (2015). Interhemispheric differences in ionospheric convection: Cluster EDI observations revisited. Journal of</w:t>
      </w:r>
    </w:p>
    <w:p w14:paraId="30167B0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Geophysical Research: Space Physics, 120, 5805–5823.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https://doi.org/10.1002/2014JA020774</w:t>
      </w:r>
    </w:p>
    <w:p w14:paraId="697B100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proofErr w:type="gramStart"/>
      <w:r w:rsidRPr="00D86728">
        <w:rPr>
          <w:rFonts w:ascii="Arial" w:eastAsia="SimSun" w:hAnsi="Arial"/>
          <w:color w:val="000000"/>
          <w:sz w:val="22"/>
          <w:szCs w:val="22"/>
        </w:rPr>
        <w:t>F.rster</w:t>
      </w:r>
      <w:proofErr w:type="spellEnd"/>
      <w:proofErr w:type="gramEnd"/>
      <w:r w:rsidRPr="00D86728">
        <w:rPr>
          <w:rFonts w:ascii="Arial" w:eastAsia="SimSun" w:hAnsi="Arial"/>
          <w:color w:val="000000"/>
          <w:sz w:val="22"/>
          <w:szCs w:val="22"/>
        </w:rPr>
        <w:t xml:space="preserve">, M.,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Haaland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S. E.,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Doornbos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E. (2011).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vorticity at high geomagnetic latitudes from CHAMP data and its IMF</w:t>
      </w:r>
    </w:p>
    <w:p w14:paraId="31233A1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dependence. Annals of Geophysics, 29(1), 181–186.</w:t>
      </w:r>
    </w:p>
    <w:p w14:paraId="2F778C0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Foster, J. C., St-Maurice, J.-P., &amp; Abreu, V. J. (1983). Joule heating at high latitudes. Journal of Geophysical Research, 88(A6), 4885–4897.</w:t>
      </w:r>
    </w:p>
    <w:p w14:paraId="18438099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https://doi.org/10.1029/JA088iA06p04885</w:t>
      </w:r>
    </w:p>
    <w:p w14:paraId="70A92CD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Fuller-Rowell, T. J. (1998). The “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spoon”: A mechanism for the semiannual density variation. Journal of Geophysical Research,</w:t>
      </w:r>
    </w:p>
    <w:p w14:paraId="252959D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lastRenderedPageBreak/>
        <w:t xml:space="preserve">103(A3), 3951–3956.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https://doi.org/10.1029/97JA03335</w:t>
      </w:r>
    </w:p>
    <w:p w14:paraId="3E67859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Hagan, M. E., &amp; Forbes, J. M. (2003). Migrating and nonmigrating semidiurnal tides in the upper atmosphere excited by tropospheric latent</w:t>
      </w:r>
    </w:p>
    <w:p w14:paraId="247BA89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heat release. Journal of Geophysical Research, 108(A2), 1062.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https://doi.org/10.1029/2002JA009466</w:t>
      </w:r>
    </w:p>
    <w:p w14:paraId="36FFD3C5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Hedin, A. E. (1987). MSIS-86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model. Journal of Geophysical Research, 92, 4649–4662.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</w:t>
      </w:r>
    </w:p>
    <w:p w14:paraId="0F6BEC69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ja092ia05p04649</w:t>
      </w:r>
    </w:p>
    <w:p w14:paraId="3A592254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Hedin, A. E. (1991). Extension of the MSIS thermosphere model into the middle and lower atmosphere. Journal of Geophysical Research,</w:t>
      </w:r>
    </w:p>
    <w:p w14:paraId="0886D479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96, 1159–1172.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https://doi.org/10.1029/90ja02125</w:t>
      </w:r>
    </w:p>
    <w:p w14:paraId="3791E54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Jin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Y.,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Xiong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C. (2020). Interhemispheric asymmetry of large-scale electron density gradients in the polar cap ionosphere: UT and seasonal</w:t>
      </w:r>
    </w:p>
    <w:p w14:paraId="7315748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variations. Journal of Geophysical Research: Space Physics, 125, e2019JA027601.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https://doi.org/10.1029/2019JA027601</w:t>
      </w:r>
    </w:p>
    <w:p w14:paraId="192592C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Johnson, F. S., &amp; Gottlieb, B. (1970). Eddy mixing and circulation at ionospheric levels. Planetary and Space Science, 18, 1707–1718. </w:t>
      </w:r>
      <w:r w:rsidRPr="00D86728">
        <w:rPr>
          <w:rFonts w:ascii="Arial" w:eastAsia="SimSun" w:hAnsi="Arial"/>
          <w:color w:val="0000FF"/>
          <w:sz w:val="22"/>
          <w:szCs w:val="22"/>
        </w:rPr>
        <w:t>https://</w:t>
      </w:r>
    </w:p>
    <w:p w14:paraId="517BB2E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doi.org/10.1016/0032-0633(70)90004-8</w:t>
      </w:r>
    </w:p>
    <w:p w14:paraId="118A477E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Killeen, T. L., &amp; Roble, R. G. (1984). An analysis of the high-latitude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wind pattern calculated by a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general circulation</w:t>
      </w:r>
    </w:p>
    <w:p w14:paraId="00E579E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model: 1. Momentum forcing. Journal of Geophysical Research, 89(A9), 7509–7522.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https://doi.org/10.1029/JA089iA09p07509</w:t>
      </w:r>
    </w:p>
    <w:p w14:paraId="7E815CB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Killeen, T. L., Won, Y.-I.,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Niciejewski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R. J., &amp; Burns, A. G. (1995). Upper thermosphere winds and temperatures in the geomagnetic polar</w:t>
      </w:r>
    </w:p>
    <w:p w14:paraId="43CDD5B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cap: Solar cycle, geomagnetic activity, and interplanetary magnetic field dependencies. Journal of Geophysical Research, 100(A11),</w:t>
      </w:r>
    </w:p>
    <w:p w14:paraId="4A8D4DC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21327–21342.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https://doi.org/10.1029/95JA01208</w:t>
      </w:r>
    </w:p>
    <w:p w14:paraId="29EEE71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Knipp, D.,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Kilcommons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L., Hairston, M., &amp; Coley, W. R. (2021). Hemispheric asymmetries in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poynting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flux derived from DMSP spacecraft.</w:t>
      </w:r>
    </w:p>
    <w:p w14:paraId="4D248F4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Geophysical Research Letters, 48, e2021GL094781.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https://doi.org/10.1029/2021GL094781</w:t>
      </w:r>
    </w:p>
    <w:p w14:paraId="0E9AB2C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Kwak, Y.-S., Richmond, A. D., Deng, Y., Forbes, J. M., &amp; Kim, K.-H. (2009). Dependence of the high-latitude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densities on the</w:t>
      </w:r>
    </w:p>
    <w:p w14:paraId="5FC83C8D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interplanetary magnetic field. Journal of Geophysical Research, 114, A05304.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https://doi.org/10.1029/2008JA013882</w:t>
      </w:r>
    </w:p>
    <w:p w14:paraId="1FC7CE08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Laundal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K. M.,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Cnossen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I., Milan, S. E.,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Haaland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S. E.,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Coxon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J.,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Pedatella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N. M., et al. (2017). North–south asymmetries in Earth's</w:t>
      </w:r>
    </w:p>
    <w:p w14:paraId="4F37D675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magnetic field. Space Science Reviews, 206, 225–257.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https://doi.org/10.1007/s11214-016-0273-0</w:t>
      </w:r>
    </w:p>
    <w:p w14:paraId="2C2B2045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Laundal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K. M., </w:t>
      </w:r>
      <w:proofErr w:type="gramStart"/>
      <w:r w:rsidRPr="00D86728">
        <w:rPr>
          <w:rFonts w:ascii="Arial" w:eastAsia="SimSun" w:hAnsi="Arial"/>
          <w:color w:val="000000"/>
          <w:sz w:val="22"/>
          <w:szCs w:val="22"/>
        </w:rPr>
        <w:t>&amp; .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stgaard</w:t>
      </w:r>
      <w:proofErr w:type="spellEnd"/>
      <w:proofErr w:type="gramEnd"/>
      <w:r w:rsidRPr="00D86728">
        <w:rPr>
          <w:rFonts w:ascii="Arial" w:eastAsia="SimSun" w:hAnsi="Arial"/>
          <w:color w:val="000000"/>
          <w:sz w:val="22"/>
          <w:szCs w:val="22"/>
        </w:rPr>
        <w:t>, N. (2009). Asymmetric auroral intensities in the Earth’s Northern and Southern hemispheres. Nature, 460,</w:t>
      </w:r>
    </w:p>
    <w:p w14:paraId="0D81C1C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491–493.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https://doi.org/10.1038/nature08154</w:t>
      </w:r>
    </w:p>
    <w:p w14:paraId="45F38014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Laundal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K. M., &amp; Richmond, A. D. (2017). Magnetic coordinate systems. Space Science Reviews, 206, 27–59.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https://doi.org/10.1007/</w:t>
      </w:r>
    </w:p>
    <w:p w14:paraId="29854D1E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lastRenderedPageBreak/>
        <w:t>s11214-016-0275-y</w:t>
      </w:r>
    </w:p>
    <w:p w14:paraId="79EC472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Lei, J., Dou, X., Burns, A., Wang, W., Luan, X., Zeng, Z., &amp; Xu, J. (2013). Annual asymmetry in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density: Observations and</w:t>
      </w:r>
    </w:p>
    <w:p w14:paraId="7873439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simulations. Journal of Geophysical Research: Space Physics, 118, 2503–2510.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https://doi.org/10.1002/jgra.50253</w:t>
      </w:r>
    </w:p>
    <w:p w14:paraId="78F3F0C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Lin, C. Y., Deng, Y., Sheng, C.,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Drob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D. P. (2017). A study of the nonlinear response of the upper atmosphere to episodic and stochastic</w:t>
      </w:r>
    </w:p>
    <w:p w14:paraId="41682FA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acoustic-gravity wave forcing. Journal of Geophysical Research: Space Physics, 122, 1178–1198.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https://doi.org/10.1002/2016JA022930</w:t>
      </w:r>
    </w:p>
    <w:p w14:paraId="54F8BFCE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Liou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K., &amp; Mitchell, E. (2020). Hemispheric asymmetry of the dayside aurora due to imbalanced solar insolation. Scientific Reports, 10.</w:t>
      </w:r>
    </w:p>
    <w:p w14:paraId="65E32D2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https://doi.org/10.1038/s41598-020-70018-w</w:t>
      </w:r>
    </w:p>
    <w:p w14:paraId="57474F63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Liou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K., Newell, P. T., &amp; Meng, C.-I. (2001). Seasonal effects on auroral particle acceleration and precipitation. Journal of Geophysical</w:t>
      </w:r>
    </w:p>
    <w:p w14:paraId="65BD613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Research, 106(A4), 5531–5542.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https://doi.org/10.1029/1999JA000391</w:t>
      </w:r>
    </w:p>
    <w:p w14:paraId="2D47ED3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Liu, H.,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Lühr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H.,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Henize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V., &amp; </w:t>
      </w:r>
      <w:proofErr w:type="spellStart"/>
      <w:proofErr w:type="gramStart"/>
      <w:r w:rsidRPr="00D86728">
        <w:rPr>
          <w:rFonts w:ascii="Arial" w:eastAsia="SimSun" w:hAnsi="Arial"/>
          <w:color w:val="000000"/>
          <w:sz w:val="22"/>
          <w:szCs w:val="22"/>
        </w:rPr>
        <w:t>K.hler</w:t>
      </w:r>
      <w:proofErr w:type="spellEnd"/>
      <w:proofErr w:type="gramEnd"/>
      <w:r w:rsidRPr="00D86728">
        <w:rPr>
          <w:rFonts w:ascii="Arial" w:eastAsia="SimSun" w:hAnsi="Arial"/>
          <w:color w:val="000000"/>
          <w:sz w:val="22"/>
          <w:szCs w:val="22"/>
        </w:rPr>
        <w:t xml:space="preserve">, W. (2005). Global distribution of the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total mass density derived from CHAMP. Journal</w:t>
      </w:r>
    </w:p>
    <w:p w14:paraId="3B6486E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of Geophysical Research, 110, A04301.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https://doi.org/10.1029/2004JA010741</w:t>
      </w:r>
    </w:p>
    <w:p w14:paraId="1A98855E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Lu, G., Richmond, A. D., Emery, B. A.,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Reiff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P. H., de la Beaujardi.re, O., Rich, F. J., et al. (1994). Interhemispheric asymmetry of the</w:t>
      </w:r>
    </w:p>
    <w:p w14:paraId="6841302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high-latitude ionospheric convection pattern. Journal of Geophysical Research, 99(A4), 6491–6510.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https://doi.org/10.1029/93JA03441</w:t>
      </w:r>
    </w:p>
    <w:p w14:paraId="27E038A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Luan, X., Wang, P., Dou, X., &amp; Liu, Y. C.-M. (2015). Interhemispheric asymmetry of the equatorial ionization anomaly in solstices observed</w:t>
      </w:r>
    </w:p>
    <w:p w14:paraId="5FEB4B1E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by COSMIC during 2007–2012. Journal of Geophysical Research: Space Physics, 120, 3059–3073.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https://doi.org/10.1002/2014JA020820</w:t>
      </w:r>
    </w:p>
    <w:p w14:paraId="60ADAAE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Lysak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R. L., Song, Y., Waters, C. L.,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Sciffer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M. D.,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Obana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Y. (2020). Numerical investigations of interhemispheric asymmetry due to</w:t>
      </w:r>
    </w:p>
    <w:p w14:paraId="0182DE3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ionospheric conductance. Journal of Geophysical Research: Space Physics, 125, e2020JA027866.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https://doi.org/10.1029/2020JA027866</w:t>
      </w:r>
    </w:p>
    <w:p w14:paraId="14941D48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Mayr, H. G., Harris, I., &amp; Spencer, N. W. (1978). Some properties of upper atmosphere dynamics. Reviews on Geophysics, 16, 539–565.</w:t>
      </w:r>
    </w:p>
    <w:p w14:paraId="11340E34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https://doi.org/10.1029/rg016i004p00539</w:t>
      </w:r>
    </w:p>
    <w:p w14:paraId="1511A4F7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McHarg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M., Chun, F., Knipp, D., Lu, G., Emery, B., &amp; Ridley, A. (2005). High-latitude Joule heating response to IMF inputs. Journal of</w:t>
      </w:r>
    </w:p>
    <w:p w14:paraId="60F25F2C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Geophysical Research, 110, A08309.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https://doi.org/10.1029/2004JA010949</w:t>
      </w:r>
    </w:p>
    <w:p w14:paraId="4D3A0F7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Moen, J., &amp; Brekke, A. (1993). The solar flux influence of quiet-time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conductances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in the auroral ionosphere. Geophysical Research Letters,</w:t>
      </w:r>
    </w:p>
    <w:p w14:paraId="44DAB828" w14:textId="38723885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20, 971–974. </w:t>
      </w:r>
      <w:hyperlink r:id="rId13" w:history="1">
        <w:r w:rsidRPr="00D86728">
          <w:rPr>
            <w:rStyle w:val="Hyperlink"/>
            <w:rFonts w:ascii="Arial" w:eastAsia="SimSun" w:hAnsi="Arial"/>
            <w:sz w:val="22"/>
            <w:szCs w:val="22"/>
          </w:rPr>
          <w:t>https://doi.org/10.1029/92GL02109</w:t>
        </w:r>
      </w:hyperlink>
    </w:p>
    <w:p w14:paraId="1A85A359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Nishitani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N.,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Papitashvili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V. O., Ogawa, T., Sato, N., Yamagishi, H.,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Yukimatu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A. S., &amp; Rich, F. J. (2003). Interhemispheric asymmetry</w:t>
      </w:r>
    </w:p>
    <w:p w14:paraId="13D8574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lastRenderedPageBreak/>
        <w:t xml:space="preserve">of the high-latitude ionospheric convection on 11–12 May 1999. Journal of Geophysical Research, 108, 1184.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</w:t>
      </w:r>
    </w:p>
    <w:p w14:paraId="6D99701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org/10.1029/2002JA009680</w:t>
      </w:r>
    </w:p>
    <w:p w14:paraId="326D599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Ohtani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S., Wing, S., Ueno, G., &amp; Higuchi, T. (2009). Dependence of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premidnight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field-aligned currents and particle precipitation on solar</w:t>
      </w:r>
    </w:p>
    <w:p w14:paraId="2813348D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illumination. Journal of Geophysical Research, 114, A12205.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https://doi.org/10.1029/2009JA014115</w:t>
      </w:r>
    </w:p>
    <w:p w14:paraId="03D3C344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Paetzold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H. K.,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Zschoerner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H. (1961). The structure of the upper atmosphere and its variations after satellite observations. Space Research</w:t>
      </w:r>
    </w:p>
    <w:p w14:paraId="6DF6CA7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(Vol. 2, pp. 958–973). North Holland Publishers.</w:t>
      </w:r>
    </w:p>
    <w:p w14:paraId="2FC20B0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Papitashvili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V. O., &amp; Rich, F. J. (2002). High-latitude ionospheric convection models derived from Defense Meteorological Satellite Program</w:t>
      </w:r>
    </w:p>
    <w:p w14:paraId="422CDBD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ion drift observations and parameterized by the interplanetary magnetic field strength and direction. Journal of Geophysical</w:t>
      </w:r>
    </w:p>
    <w:p w14:paraId="4DFA7C9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Research, 107(A8), SIA 17-1–SIA 17-13.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https://doi.org/10.1029/2001JA000264</w:t>
      </w:r>
    </w:p>
    <w:p w14:paraId="1D8B145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Perlongo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N. J., &amp; Ridley, A. J. (2016). Universal time effect in the response of the thermosphere to electric field changes. Journal of Geophysical</w:t>
      </w:r>
    </w:p>
    <w:p w14:paraId="7B96F7E8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Research: Space Physics, 121, 3681–3698.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https://doi.org/10.1002/2015JA021636</w:t>
      </w:r>
    </w:p>
    <w:p w14:paraId="69B17DFC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Pettigrew, E. D., Shepherd, S. G.,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Ruohoniemi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J. M. (2010). Climatological patterns of high-latitude convection in the Northern and</w:t>
      </w:r>
    </w:p>
    <w:p w14:paraId="593B0C6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Southern hemispheres: Dipole tilt dependencies and interhemispheric comparisons. Journal of Geophysical Research, 115, A07305.</w:t>
      </w:r>
    </w:p>
    <w:p w14:paraId="4956CB4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https://doi.org/10.1029/2009JA014956</w:t>
      </w:r>
    </w:p>
    <w:p w14:paraId="21C1BEDC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Prikryl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P.,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Ghoddousi-Fard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R.,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Spogli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L., Mitchell, C. N., Li, G., Ning, B., et al. (2015). GPS phase scintillation at high latitudes during geomagnetic</w:t>
      </w:r>
    </w:p>
    <w:p w14:paraId="20C3C3C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storms of 7–17 March 2012 - Part 2: Interhemispheric comparison. Annals of Geophysics, 33, 657–670.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https://doi.org/10.5194/</w:t>
      </w:r>
    </w:p>
    <w:p w14:paraId="1139A80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angeo-33-657-2015</w:t>
      </w:r>
    </w:p>
    <w:p w14:paraId="6BF07B2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Qian, L., Burns, A. G., Solomon, S. C., &amp; Wang, W. (2013). Annual/semiannual variation of the ionosphere. Geophysical Research Letters,</w:t>
      </w:r>
    </w:p>
    <w:p w14:paraId="03B22446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40, 1928–1933.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https://doi.org/10.1002/grl.50448</w:t>
      </w:r>
    </w:p>
    <w:p w14:paraId="64264A73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Qian, L., Solomon, S. C., &amp; Kane, T. J. (2009). Seasonal variation of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density and composition. Journal of Geophysical Research,</w:t>
      </w:r>
    </w:p>
    <w:p w14:paraId="2C03006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114, A01312.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https://doi.org/10.1029/2008JA013643</w:t>
      </w:r>
    </w:p>
    <w:p w14:paraId="0A328AF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Reiff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P. H., &amp; Burch, J. L. (1985). IMF By-dependent plasma flow and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Birkeland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currents in the dayside magnetosphere: 2. A global model</w:t>
      </w:r>
    </w:p>
    <w:p w14:paraId="50090323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for northward and southward IMF. Journal of Geophysical Research, 90(A2), 1595–1609.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https://doi.org/10.1029/JA090iA02p01595</w:t>
      </w:r>
    </w:p>
    <w:p w14:paraId="04CA296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Reistad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J. P.</w:t>
      </w:r>
      <w:proofErr w:type="gramStart"/>
      <w:r w:rsidRPr="00D86728">
        <w:rPr>
          <w:rFonts w:ascii="Arial" w:eastAsia="SimSun" w:hAnsi="Arial"/>
          <w:color w:val="000000"/>
          <w:sz w:val="22"/>
          <w:szCs w:val="22"/>
        </w:rPr>
        <w:t>, .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stgaard</w:t>
      </w:r>
      <w:proofErr w:type="spellEnd"/>
      <w:proofErr w:type="gramEnd"/>
      <w:r w:rsidRPr="00D86728">
        <w:rPr>
          <w:rFonts w:ascii="Arial" w:eastAsia="SimSun" w:hAnsi="Arial"/>
          <w:color w:val="000000"/>
          <w:sz w:val="22"/>
          <w:szCs w:val="22"/>
        </w:rPr>
        <w:t xml:space="preserve">, N.,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Laundal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K. M.,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Haaland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S.,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Tenfjord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P.,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Snekvik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K., et al. (2015). Intensity asymmetries in the dusk sector</w:t>
      </w:r>
    </w:p>
    <w:p w14:paraId="5AA376DC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of the poleward auroral oval due to IMF Bx. Journal of Geophysical Research: Space Physics, 119, 9497–9507.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</w:t>
      </w:r>
    </w:p>
    <w:p w14:paraId="4C13CE55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lastRenderedPageBreak/>
        <w:t>org/10.1002/2014JA020216</w:t>
      </w:r>
    </w:p>
    <w:p w14:paraId="2EDF68C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Richmond, A. D. (1995). The ionospheric wind dynamo: Effects of its coupling with different atmospheric regions. In R. M. Johnson &amp; T.</w:t>
      </w:r>
    </w:p>
    <w:p w14:paraId="4BC2475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L. Killeen (Eds.), The upper mesosphere and lower thermosphere: A review of experiment and theory (pp. 49–65).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</w:t>
      </w:r>
    </w:p>
    <w:p w14:paraId="7738D52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FF"/>
          <w:sz w:val="22"/>
          <w:szCs w:val="22"/>
        </w:rPr>
        <w:t>GM087p0049</w:t>
      </w:r>
    </w:p>
    <w:p w14:paraId="5A55807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Richmond, A. D.,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Kamide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Y. (1988). Mapping electrodynamic features of the high-latitude ionosphere from localized observations:</w:t>
      </w:r>
    </w:p>
    <w:p w14:paraId="1D2D827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Technique. Journal of Geophysical Research, 93(A6), 5741–5759.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https://doi.org/10.1029/JA093iA06p05741</w:t>
      </w:r>
    </w:p>
    <w:p w14:paraId="75F1C12D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Ridley, A. J. (2007). Effects of seasonal changes in the ionospheric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conductances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on magnetospheric field-aligned currents. Geophysical</w:t>
      </w:r>
    </w:p>
    <w:p w14:paraId="568CC7E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Research Letters, 34. L05101.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https://doi.org/10.1029/2006GL028444</w:t>
      </w:r>
    </w:p>
    <w:p w14:paraId="71DE63D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Ridley, A. J., Deng, Y., &amp; T.th, G. (2006). The global ionosphere thermosphere model. Journal of Atmospheric and Solar-Terrestrial Physics,</w:t>
      </w:r>
    </w:p>
    <w:p w14:paraId="7BA98818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68(8), 839–864.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https://doi.org/10.1016/j.jastp.2006.01.008</w:t>
      </w:r>
    </w:p>
    <w:p w14:paraId="31D7021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Ridley, A. J.,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Kihn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E. A. (2004). Polar cap index comparisons with AMIE cross polar cap potential, electric field, and polar cap area.</w:t>
      </w:r>
    </w:p>
    <w:p w14:paraId="20792D6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Geophysical Research Letters, 31, L07801.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https://doi.org/10.1029/2003GL019113</w:t>
      </w:r>
    </w:p>
    <w:p w14:paraId="63D0004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Roble, R. G., &amp; Dickinson, R. E. (1973). Is there enough solar extreme ultraviolet radiation to maintain the global mean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</w:p>
    <w:p w14:paraId="3DA80D58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temperature? Journal of Geophysical Research, 78(1), 249–257.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https://doi.org/10.1029/JA078i001p00249</w:t>
      </w:r>
    </w:p>
    <w:p w14:paraId="7314C979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Russell, C. T., Chappell, C. R., Montgomery, M. D., Neugebauer, M., &amp; Scarf, F. L. (1971).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Ogo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5 observations of the polar cusp on November</w:t>
      </w:r>
    </w:p>
    <w:p w14:paraId="7F82255C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1, 1968. Journal of Geophysical Research, 76(28), 6743–6764.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https://doi.org/10.1029/JA076i028p06743</w:t>
      </w:r>
    </w:p>
    <w:p w14:paraId="3EE024B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Sandholt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P. E., &amp; Farrugia, C. J. (2007). Role of poleward moving auroral forms in the dawn-dusk auroral precipitation asymmetries induced</w:t>
      </w:r>
    </w:p>
    <w:p w14:paraId="37EE83A3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by IMF By. Journal of Geophysical Research, 112, A04203.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https://doi.org/10.1029/2006JA011952</w:t>
      </w:r>
    </w:p>
    <w:p w14:paraId="543CCC4C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Sheng, C., Deng, Y., Chen, Y.-J.,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Heelis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R. A., &amp; Huang, Y. (2019). Effects of alignment between particle precipitation and ion convection</w:t>
      </w:r>
    </w:p>
    <w:p w14:paraId="3B764F69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patterns on Joule heating. Journal of Geophysical Research: Space Physics, 124, 4905–4915.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https://doi.org/10.1029/2018JA026446</w:t>
      </w:r>
    </w:p>
    <w:p w14:paraId="44D133C7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Sivla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W. T.,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Mtumela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Z.,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Ogunjobi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O. (2020). Asymmetric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behaviour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and geomagnetic dependencies of zonal winds in the middle latitude</w:t>
      </w:r>
    </w:p>
    <w:p w14:paraId="28BC41D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upper thermosphere. Advances in Space Research, 66(2020), 2141–2150.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https://doi.org/10.1016/j.asr.2020.07.020</w:t>
      </w:r>
    </w:p>
    <w:p w14:paraId="5935D7AD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Spicher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A., Clausen, L. B. N.,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Miloch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W. J.,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Lofstad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V.,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Jin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Y., &amp; Moen, J. I. (2017). Interhemispheric study of polar cap patch occurrence</w:t>
      </w:r>
    </w:p>
    <w:p w14:paraId="019FDF25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based on Swarm in situ data. Journal of Geophysical Research: Space Physics, 122, 3837–3851.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https://doi.org/10.1002/2016JA023750</w:t>
      </w:r>
    </w:p>
    <w:p w14:paraId="6D40330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lastRenderedPageBreak/>
        <w:t>Sutton, E. K., Forbes, J. M., &amp; Knipp, D. J. (2009). Rapid response of the thermosphere to variations in Joule heating. Journal of Geophysical</w:t>
      </w:r>
    </w:p>
    <w:p w14:paraId="52F19FC7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Research, 114(A4).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https://doi.org/10.1029/2008JA013667</w:t>
      </w:r>
    </w:p>
    <w:p w14:paraId="1A8B88C3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Tanaka, T. (2001). Interplanetary magnetic field By and auroral conductance effects on high-latitude ionospheric convection patterns.</w:t>
      </w:r>
    </w:p>
    <w:p w14:paraId="760A50C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Journal of Geophysical Research, 106(A11), 24505–24516.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https://doi.org/10.1029/2001JA900061</w:t>
      </w:r>
    </w:p>
    <w:p w14:paraId="04CA5F2E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proofErr w:type="gramStart"/>
      <w:r w:rsidRPr="00D86728">
        <w:rPr>
          <w:rFonts w:ascii="Arial" w:eastAsia="SimSun" w:hAnsi="Arial"/>
          <w:color w:val="000000"/>
          <w:sz w:val="22"/>
          <w:szCs w:val="22"/>
        </w:rPr>
        <w:t>Th.bault</w:t>
      </w:r>
      <w:proofErr w:type="spellEnd"/>
      <w:proofErr w:type="gramEnd"/>
      <w:r w:rsidRPr="00D86728">
        <w:rPr>
          <w:rFonts w:ascii="Arial" w:eastAsia="SimSun" w:hAnsi="Arial"/>
          <w:color w:val="000000"/>
          <w:sz w:val="22"/>
          <w:szCs w:val="22"/>
        </w:rPr>
        <w:t xml:space="preserve">, E., Finlay, C. C.,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Beggan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C. D.,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Alken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P., Aubert, J.,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Barrois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O., et al. (2015). International geomagnetic reference field: The 12th</w:t>
      </w:r>
    </w:p>
    <w:p w14:paraId="62B21CA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generation. Earth, Planets and Space, 67, 79.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https://doi.org/10.1186/s40623-015-0228-9</w:t>
      </w:r>
    </w:p>
    <w:p w14:paraId="66034F85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Tulasi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Ram, S.,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Su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S.-Y., &amp; Liu, C. H. (2009). FORMOSAT-3/COSMIC observations of seasonal and longitudinal variations of equatorial</w:t>
      </w:r>
    </w:p>
    <w:p w14:paraId="280E9B6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ionization anomaly and its interhemispheric asymmetry during the solar minimum period. Journal of Geophysical Research, 114,</w:t>
      </w:r>
    </w:p>
    <w:p w14:paraId="536B8798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A06311.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https://doi.org/10.1029/2008JA013880</w:t>
      </w:r>
    </w:p>
    <w:p w14:paraId="5F3DA443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Weimer, D. R. (2005). Improved ionospheric electrodynamic models and application to calculating Joule heating rates. Journal of Geophysical</w:t>
      </w:r>
    </w:p>
    <w:p w14:paraId="5AD39A92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Research, 110, A05306.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https://doi.org/10.1029/2004JA010884</w:t>
      </w:r>
    </w:p>
    <w:p w14:paraId="02DDB307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Workayehu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A. B., Vanham.ki, H.,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Aikio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A. T. (2020). Seasonal effect on hemispheric asymmetry in ionospheric horizontal and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fieldaligned</w:t>
      </w:r>
      <w:proofErr w:type="spellEnd"/>
    </w:p>
    <w:p w14:paraId="0E29BACF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currents. Journal of Geophysical Research: Space Physics, 125, e2020JA028051.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https://doi.org/10.1029/2020JA028051</w:t>
      </w:r>
    </w:p>
    <w:p w14:paraId="71F0519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Yamazaki, Y.,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Kosch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M. J., &amp; Sutton, E. K. (2015). North-south asymmetry of the high-latitude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density: IMF BY effect.</w:t>
      </w:r>
    </w:p>
    <w:p w14:paraId="2B762BA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Geophysical Research Letters, 42, 225–232.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https://doi.org/10.1002/2014GL062748</w:t>
      </w:r>
    </w:p>
    <w:p w14:paraId="6F746E04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Zhang, B.,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Lotko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W., Brambles, O.,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Wiltberger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M., Wang, W., Schmitt, P., &amp; Lyon, J. (2012). Enhancement of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mass density</w:t>
      </w:r>
    </w:p>
    <w:p w14:paraId="60AD87F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by soft electron precipitation. Geophysical Research Letters, 39, L20102.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https://doi.org/10.1029/2012GL053519</w:t>
      </w:r>
    </w:p>
    <w:p w14:paraId="7C44DF05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Zhang, X., Liu, L., &amp; Liu, S. (2017). Dependence of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zonal winds on solar flux, geomagnetic activity, and hemisphere as</w:t>
      </w:r>
    </w:p>
    <w:p w14:paraId="792CC50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measured by CHAMP. Journal of Geophysical Research: Space Physics, 122, 8893–8914.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https://doi.org/10.1002/2016JA023715</w:t>
      </w:r>
    </w:p>
    <w:p w14:paraId="45900525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Zhang, Y., England, S., &amp; Paxton, L. J. (2010).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Thermospheric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 composition variations due to nonmigrating tides and their effect on ionosphere.</w:t>
      </w:r>
    </w:p>
    <w:p w14:paraId="078C3DEC" w14:textId="4ECFE333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Geophysical Research Letters, 37, L17103. </w:t>
      </w:r>
      <w:hyperlink r:id="rId14" w:history="1">
        <w:r w:rsidRPr="00D86728">
          <w:rPr>
            <w:rStyle w:val="Hyperlink"/>
            <w:rFonts w:ascii="Arial" w:eastAsia="SimSun" w:hAnsi="Arial"/>
            <w:sz w:val="22"/>
            <w:szCs w:val="22"/>
          </w:rPr>
          <w:t>https://doi.org/10.1029/2010GL044313</w:t>
        </w:r>
      </w:hyperlink>
    </w:p>
    <w:p w14:paraId="654B9B3D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>Zhao, Y., Deng, Y., Wang, J.-S., Zhang, S.-R., &amp; Lin, C. Y. (2020). Tropical cyclone-induced gravity wave perturbations in the upper atmosphere:</w:t>
      </w:r>
    </w:p>
    <w:p w14:paraId="208F5ACA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GITM-R simulations. Journal of Geophysical Research: Space Physics, 125, e2019JA027675.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https://doi.org/10.1029/2019JA027675</w:t>
      </w:r>
    </w:p>
    <w:p w14:paraId="369AB2E0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Zhu, Q., Deng, Y.,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Maute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 xml:space="preserve">, A.,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Kilcommons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L. M., Knipp, D. J., &amp; Hairston, M. (2021). ASHLEY: A new empirical model for the high-latitude</w:t>
      </w:r>
    </w:p>
    <w:p w14:paraId="67CD1DC1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lastRenderedPageBreak/>
        <w:t xml:space="preserve">electron precipitation and electric field. Space Weather, 19, e2020SW002671.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https://doi.org/10.1029/2020SW002671</w:t>
      </w:r>
    </w:p>
    <w:p w14:paraId="42FB61E9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Zhu, Q., Deng, Y.,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Maute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A., Sheng, C., &amp; Lin, C. Y. (2017). Impact of the vertical dynamics on the thermosphere at low and middle</w:t>
      </w:r>
    </w:p>
    <w:p w14:paraId="40E7F798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FF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latitudes: GITM simulations. Journal of Geophysical Research: Space Physics, 122, 6882–6891.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https://doi.org/10.1002/2017JA023939</w:t>
      </w:r>
    </w:p>
    <w:p w14:paraId="1E1254CB" w14:textId="77777777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Zhu, Q., Deng, Y., Richmond, A., &amp; </w:t>
      </w:r>
      <w:proofErr w:type="spellStart"/>
      <w:r w:rsidRPr="00D86728">
        <w:rPr>
          <w:rFonts w:ascii="Arial" w:eastAsia="SimSun" w:hAnsi="Arial"/>
          <w:color w:val="000000"/>
          <w:sz w:val="22"/>
          <w:szCs w:val="22"/>
        </w:rPr>
        <w:t>Maute</w:t>
      </w:r>
      <w:proofErr w:type="spellEnd"/>
      <w:r w:rsidRPr="00D86728">
        <w:rPr>
          <w:rFonts w:ascii="Arial" w:eastAsia="SimSun" w:hAnsi="Arial"/>
          <w:color w:val="000000"/>
          <w:sz w:val="22"/>
          <w:szCs w:val="22"/>
        </w:rPr>
        <w:t>, A. (2018). Small-scale and mesoscale variabilities in the electric field and particle precipitation and</w:t>
      </w:r>
    </w:p>
    <w:p w14:paraId="58653B9C" w14:textId="404BA9AA" w:rsidR="00E3556E" w:rsidRPr="00D86728" w:rsidRDefault="00E3556E" w:rsidP="00D86728">
      <w:pPr>
        <w:autoSpaceDE w:val="0"/>
        <w:autoSpaceDN w:val="0"/>
        <w:adjustRightInd w:val="0"/>
        <w:spacing w:before="120"/>
        <w:rPr>
          <w:rFonts w:ascii="Arial" w:eastAsia="SimSun" w:hAnsi="Arial"/>
          <w:color w:val="000000"/>
          <w:sz w:val="22"/>
          <w:szCs w:val="22"/>
        </w:rPr>
      </w:pPr>
      <w:r w:rsidRPr="00D86728">
        <w:rPr>
          <w:rFonts w:ascii="Arial" w:eastAsia="SimSun" w:hAnsi="Arial"/>
          <w:color w:val="000000"/>
          <w:sz w:val="22"/>
          <w:szCs w:val="22"/>
        </w:rPr>
        <w:t xml:space="preserve">their impacts on Joule heating. Journal of Geophysical Research: Space Physics, 123, 9862–9872. </w:t>
      </w:r>
      <w:r w:rsidRPr="00D86728">
        <w:rPr>
          <w:rFonts w:ascii="Arial" w:eastAsia="SimSun" w:hAnsi="Arial"/>
          <w:color w:val="0000FF"/>
          <w:sz w:val="22"/>
          <w:szCs w:val="22"/>
        </w:rPr>
        <w:t>https://doi.org/10.1029/2018JA025771</w:t>
      </w:r>
    </w:p>
    <w:sectPr w:rsidR="00E3556E" w:rsidRPr="00D86728" w:rsidSect="00A371A2">
      <w:footerReference w:type="even" r:id="rId15"/>
      <w:footerReference w:type="default" r:id="rId16"/>
      <w:headerReference w:type="first" r:id="rId17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A27F6" w14:textId="77777777" w:rsidR="0083356D" w:rsidRDefault="0083356D" w:rsidP="00117666">
      <w:r>
        <w:separator/>
      </w:r>
    </w:p>
  </w:endnote>
  <w:endnote w:type="continuationSeparator" w:id="0">
    <w:p w14:paraId="5930E42B" w14:textId="77777777" w:rsidR="0083356D" w:rsidRDefault="0083356D" w:rsidP="0011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FCB79" w14:textId="77777777" w:rsidR="00457BB4" w:rsidRPr="00577C4C" w:rsidRDefault="00457BB4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457BB4" w:rsidRPr="00E9561B" w:rsidRDefault="00457BB4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" stroked="f">
              <v:textbox style="mso-fit-shape-to-text:t">
                <w:txbxContent>
                  <w:p w14:paraId="7B187B51" w14:textId="77777777" w:rsidR="00457BB4" w:rsidRPr="00E9561B" w:rsidRDefault="00457BB4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457BB4" w:rsidRPr="00577C4C" w:rsidRDefault="00457BB4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" filled="f" stroked="f" strokeweight=".5pt">
              <v:textbox style="mso-fit-shape-to-text:t">
                <w:txbxContent>
                  <w:p w14:paraId="2B86276A" w14:textId="77777777" w:rsidR="00457BB4" w:rsidRPr="00577C4C" w:rsidRDefault="00457BB4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8A60F" w14:textId="77777777" w:rsidR="00457BB4" w:rsidRPr="00577C4C" w:rsidRDefault="00457BB4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457BB4" w:rsidRPr="00577C4C" w:rsidRDefault="00457BB4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" filled="f" stroked="f" strokeweight=".5pt">
              <v:textbox style="mso-fit-shape-to-text:t">
                <w:txbxContent>
                  <w:p w14:paraId="04C0BEFB" w14:textId="77777777" w:rsidR="00457BB4" w:rsidRPr="00577C4C" w:rsidRDefault="00457BB4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69D1F" w14:textId="77777777" w:rsidR="0083356D" w:rsidRDefault="0083356D" w:rsidP="00117666">
      <w:r>
        <w:separator/>
      </w:r>
    </w:p>
  </w:footnote>
  <w:footnote w:type="continuationSeparator" w:id="0">
    <w:p w14:paraId="0F66BCAA" w14:textId="77777777" w:rsidR="0083356D" w:rsidRDefault="0083356D" w:rsidP="00117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4DC69" w14:textId="77777777" w:rsidR="00457BB4" w:rsidRDefault="00457BB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F6"/>
    <w:multiLevelType w:val="hybridMultilevel"/>
    <w:tmpl w:val="88AEFA36"/>
    <w:lvl w:ilvl="0" w:tplc="069CE9D8">
      <w:start w:val="1"/>
      <w:numFmt w:val="decimal"/>
      <w:lvlText w:val="%1&gt;"/>
      <w:lvlJc w:val="left"/>
      <w:pPr>
        <w:ind w:left="720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7965"/>
    <w:multiLevelType w:val="hybridMultilevel"/>
    <w:tmpl w:val="D6A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C0601A"/>
    <w:multiLevelType w:val="multilevel"/>
    <w:tmpl w:val="D5CEC32C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A7CAC"/>
    <w:multiLevelType w:val="multilevel"/>
    <w:tmpl w:val="D5CEC32C"/>
    <w:numStyleLink w:val="Headings"/>
  </w:abstractNum>
  <w:abstractNum w:abstractNumId="8" w15:restartNumberingAfterBreak="0">
    <w:nsid w:val="325F131A"/>
    <w:multiLevelType w:val="hybridMultilevel"/>
    <w:tmpl w:val="5C04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57E8E"/>
    <w:multiLevelType w:val="hybridMultilevel"/>
    <w:tmpl w:val="2BE68144"/>
    <w:lvl w:ilvl="0" w:tplc="573CF08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47006"/>
    <w:multiLevelType w:val="hybridMultilevel"/>
    <w:tmpl w:val="34A4F286"/>
    <w:lvl w:ilvl="0" w:tplc="A05EA1C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C6F29"/>
    <w:multiLevelType w:val="multilevel"/>
    <w:tmpl w:val="D5CEC32C"/>
    <w:numStyleLink w:val="Headings"/>
  </w:abstractNum>
  <w:abstractNum w:abstractNumId="22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2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1"/>
  </w:num>
  <w:num w:numId="8">
    <w:abstractNumId w:val="9"/>
  </w:num>
  <w:num w:numId="9">
    <w:abstractNumId w:val="12"/>
  </w:num>
  <w:num w:numId="10">
    <w:abstractNumId w:val="10"/>
  </w:num>
  <w:num w:numId="11">
    <w:abstractNumId w:val="4"/>
  </w:num>
  <w:num w:numId="12">
    <w:abstractNumId w:val="22"/>
  </w:num>
  <w:num w:numId="13">
    <w:abstractNumId w:val="16"/>
  </w:num>
  <w:num w:numId="14">
    <w:abstractNumId w:val="6"/>
  </w:num>
  <w:num w:numId="15">
    <w:abstractNumId w:val="15"/>
  </w:num>
  <w:num w:numId="16">
    <w:abstractNumId w:val="19"/>
  </w:num>
  <w:num w:numId="17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1"/>
  </w:num>
  <w:num w:numId="21">
    <w:abstractNumId w:val="5"/>
  </w:num>
  <w:num w:numId="22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13"/>
  </w:num>
  <w:num w:numId="24">
    <w:abstractNumId w:val="5"/>
    <w:lvlOverride w:ilvl="0">
      <w:startOverride w:val="3"/>
      <w:lvl w:ilvl="0">
        <w:start w:val="3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startOverride w:val="2"/>
      <w:lvl w:ilvl="1">
        <w:start w:val="2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5">
    <w:abstractNumId w:val="8"/>
  </w:num>
  <w:num w:numId="26">
    <w:abstractNumId w:val="3"/>
  </w:num>
  <w:num w:numId="27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3"/>
      <w:lvl w:ilvl="6">
        <w:start w:val="3"/>
        <w:numFmt w:val="decimal"/>
        <w:lvlText w:val=""/>
        <w:lvlJc w:val="left"/>
      </w:lvl>
    </w:lvlOverride>
  </w:num>
  <w:num w:numId="28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3"/>
      <w:lvl w:ilvl="6">
        <w:start w:val="3"/>
        <w:numFmt w:val="decimal"/>
        <w:lvlText w:val=""/>
        <w:lvlJc w:val="left"/>
      </w:lvl>
    </w:lvlOverride>
  </w:num>
  <w:num w:numId="29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"/>
        <w:lvlJc w:val="left"/>
      </w:lvl>
    </w:lvlOverride>
    <w:lvlOverride w:ilvl="3">
      <w:lvl w:ilvl="3">
        <w:start w:val="1"/>
        <w:numFmt w:val="decimal"/>
        <w:pStyle w:val="Heading4"/>
        <w:lvlText w:val=""/>
        <w:lvlJc w:val="left"/>
      </w:lvl>
    </w:lvlOverride>
    <w:lvlOverride w:ilvl="4">
      <w:lvl w:ilvl="4">
        <w:start w:val="1"/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3"/>
        <w:numFmt w:val="decimal"/>
        <w:lvlText w:val=""/>
        <w:lvlJc w:val="left"/>
      </w:lvl>
    </w:lvlOverride>
  </w:num>
  <w:num w:numId="30">
    <w:abstractNumId w:val="5"/>
    <w:lvlOverride w:ilvl="0">
      <w:startOverride w:val="3"/>
      <w:lvl w:ilvl="0">
        <w:start w:val="3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31">
    <w:abstractNumId w:val="5"/>
    <w:lvlOverride w:ilvl="0">
      <w:startOverride w:val="3"/>
      <w:lvl w:ilvl="0">
        <w:start w:val="3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32">
    <w:abstractNumId w:val="1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03B"/>
    <w:rsid w:val="000001BE"/>
    <w:rsid w:val="0000038F"/>
    <w:rsid w:val="00000714"/>
    <w:rsid w:val="00000AEF"/>
    <w:rsid w:val="00000BF8"/>
    <w:rsid w:val="00000CDE"/>
    <w:rsid w:val="00000F14"/>
    <w:rsid w:val="000017F9"/>
    <w:rsid w:val="000019AF"/>
    <w:rsid w:val="00001A9E"/>
    <w:rsid w:val="0000200D"/>
    <w:rsid w:val="000022A4"/>
    <w:rsid w:val="000025A6"/>
    <w:rsid w:val="000026F8"/>
    <w:rsid w:val="000030E7"/>
    <w:rsid w:val="00003853"/>
    <w:rsid w:val="0000398D"/>
    <w:rsid w:val="000048E4"/>
    <w:rsid w:val="00004ED1"/>
    <w:rsid w:val="000054B7"/>
    <w:rsid w:val="00005C1D"/>
    <w:rsid w:val="0000614B"/>
    <w:rsid w:val="0000650B"/>
    <w:rsid w:val="00006CC6"/>
    <w:rsid w:val="00007043"/>
    <w:rsid w:val="00007335"/>
    <w:rsid w:val="000075E5"/>
    <w:rsid w:val="000078A7"/>
    <w:rsid w:val="00007AAD"/>
    <w:rsid w:val="00010108"/>
    <w:rsid w:val="00010609"/>
    <w:rsid w:val="0001073F"/>
    <w:rsid w:val="000108FD"/>
    <w:rsid w:val="000109FD"/>
    <w:rsid w:val="00011906"/>
    <w:rsid w:val="00011B53"/>
    <w:rsid w:val="00011F2D"/>
    <w:rsid w:val="000125F4"/>
    <w:rsid w:val="000128B7"/>
    <w:rsid w:val="00012F41"/>
    <w:rsid w:val="00013721"/>
    <w:rsid w:val="00013B5F"/>
    <w:rsid w:val="00013B9C"/>
    <w:rsid w:val="00013C99"/>
    <w:rsid w:val="0001485B"/>
    <w:rsid w:val="00014DF5"/>
    <w:rsid w:val="00014E46"/>
    <w:rsid w:val="00015111"/>
    <w:rsid w:val="00015472"/>
    <w:rsid w:val="0001561B"/>
    <w:rsid w:val="00015C6C"/>
    <w:rsid w:val="00015D7B"/>
    <w:rsid w:val="00015D7D"/>
    <w:rsid w:val="00016406"/>
    <w:rsid w:val="00016545"/>
    <w:rsid w:val="00016894"/>
    <w:rsid w:val="00016AD3"/>
    <w:rsid w:val="000170D8"/>
    <w:rsid w:val="00017170"/>
    <w:rsid w:val="00017445"/>
    <w:rsid w:val="00017668"/>
    <w:rsid w:val="00017C88"/>
    <w:rsid w:val="00017CC9"/>
    <w:rsid w:val="00017F6B"/>
    <w:rsid w:val="00017FE7"/>
    <w:rsid w:val="00020238"/>
    <w:rsid w:val="0002038F"/>
    <w:rsid w:val="00020579"/>
    <w:rsid w:val="000206CE"/>
    <w:rsid w:val="00020867"/>
    <w:rsid w:val="0002121E"/>
    <w:rsid w:val="00021232"/>
    <w:rsid w:val="0002154A"/>
    <w:rsid w:val="00021D79"/>
    <w:rsid w:val="0002205F"/>
    <w:rsid w:val="000221F6"/>
    <w:rsid w:val="0002269E"/>
    <w:rsid w:val="0002273A"/>
    <w:rsid w:val="000233A5"/>
    <w:rsid w:val="000235B3"/>
    <w:rsid w:val="00024175"/>
    <w:rsid w:val="0002429F"/>
    <w:rsid w:val="0002468B"/>
    <w:rsid w:val="00024C56"/>
    <w:rsid w:val="00025355"/>
    <w:rsid w:val="000253D0"/>
    <w:rsid w:val="0002559F"/>
    <w:rsid w:val="000257F7"/>
    <w:rsid w:val="00025A3C"/>
    <w:rsid w:val="0002620F"/>
    <w:rsid w:val="00026C5A"/>
    <w:rsid w:val="00026EF4"/>
    <w:rsid w:val="00027227"/>
    <w:rsid w:val="00027EA5"/>
    <w:rsid w:val="00030D9A"/>
    <w:rsid w:val="00031272"/>
    <w:rsid w:val="000314A1"/>
    <w:rsid w:val="000315DC"/>
    <w:rsid w:val="00031B02"/>
    <w:rsid w:val="00031E41"/>
    <w:rsid w:val="0003287B"/>
    <w:rsid w:val="00032DCD"/>
    <w:rsid w:val="00033126"/>
    <w:rsid w:val="00033379"/>
    <w:rsid w:val="0003371D"/>
    <w:rsid w:val="00033948"/>
    <w:rsid w:val="00033B2B"/>
    <w:rsid w:val="00033F0E"/>
    <w:rsid w:val="00034304"/>
    <w:rsid w:val="00034E07"/>
    <w:rsid w:val="00035434"/>
    <w:rsid w:val="000357DD"/>
    <w:rsid w:val="00036338"/>
    <w:rsid w:val="0003654B"/>
    <w:rsid w:val="00036D38"/>
    <w:rsid w:val="0003707A"/>
    <w:rsid w:val="00037368"/>
    <w:rsid w:val="000375D3"/>
    <w:rsid w:val="0003777B"/>
    <w:rsid w:val="00037D17"/>
    <w:rsid w:val="00037E36"/>
    <w:rsid w:val="00040325"/>
    <w:rsid w:val="000407AA"/>
    <w:rsid w:val="0004086A"/>
    <w:rsid w:val="0004097D"/>
    <w:rsid w:val="00040B3A"/>
    <w:rsid w:val="00040D40"/>
    <w:rsid w:val="00040DF0"/>
    <w:rsid w:val="00040DFE"/>
    <w:rsid w:val="000417AC"/>
    <w:rsid w:val="00041800"/>
    <w:rsid w:val="00041BCB"/>
    <w:rsid w:val="00041E97"/>
    <w:rsid w:val="0004211B"/>
    <w:rsid w:val="000421D2"/>
    <w:rsid w:val="0004270B"/>
    <w:rsid w:val="00042C56"/>
    <w:rsid w:val="00043051"/>
    <w:rsid w:val="00043053"/>
    <w:rsid w:val="000433FB"/>
    <w:rsid w:val="00043BDE"/>
    <w:rsid w:val="00043D36"/>
    <w:rsid w:val="000442C1"/>
    <w:rsid w:val="0004456C"/>
    <w:rsid w:val="000445F4"/>
    <w:rsid w:val="0004499C"/>
    <w:rsid w:val="00044D8B"/>
    <w:rsid w:val="00044F13"/>
    <w:rsid w:val="00044F4B"/>
    <w:rsid w:val="00045244"/>
    <w:rsid w:val="0004545D"/>
    <w:rsid w:val="00045678"/>
    <w:rsid w:val="0004572D"/>
    <w:rsid w:val="000458E4"/>
    <w:rsid w:val="00045B1A"/>
    <w:rsid w:val="00045C03"/>
    <w:rsid w:val="00045C10"/>
    <w:rsid w:val="00046078"/>
    <w:rsid w:val="00046EC1"/>
    <w:rsid w:val="00046FBF"/>
    <w:rsid w:val="00047B27"/>
    <w:rsid w:val="00047E51"/>
    <w:rsid w:val="00047E73"/>
    <w:rsid w:val="00047FDB"/>
    <w:rsid w:val="000501A3"/>
    <w:rsid w:val="00050229"/>
    <w:rsid w:val="000502AB"/>
    <w:rsid w:val="000505BA"/>
    <w:rsid w:val="00050B0B"/>
    <w:rsid w:val="00051262"/>
    <w:rsid w:val="00051732"/>
    <w:rsid w:val="00051DB5"/>
    <w:rsid w:val="00052699"/>
    <w:rsid w:val="00052A2A"/>
    <w:rsid w:val="00053355"/>
    <w:rsid w:val="00053380"/>
    <w:rsid w:val="00053927"/>
    <w:rsid w:val="000540F3"/>
    <w:rsid w:val="000541A0"/>
    <w:rsid w:val="0005454A"/>
    <w:rsid w:val="00054771"/>
    <w:rsid w:val="00054854"/>
    <w:rsid w:val="000548BD"/>
    <w:rsid w:val="00054A4F"/>
    <w:rsid w:val="00055368"/>
    <w:rsid w:val="00055484"/>
    <w:rsid w:val="000555F9"/>
    <w:rsid w:val="00055A6F"/>
    <w:rsid w:val="00055D6E"/>
    <w:rsid w:val="00055D87"/>
    <w:rsid w:val="00055F08"/>
    <w:rsid w:val="000567B4"/>
    <w:rsid w:val="00057954"/>
    <w:rsid w:val="00057B4F"/>
    <w:rsid w:val="00060176"/>
    <w:rsid w:val="00060D6B"/>
    <w:rsid w:val="00060DA4"/>
    <w:rsid w:val="000610C2"/>
    <w:rsid w:val="00061BFF"/>
    <w:rsid w:val="00062004"/>
    <w:rsid w:val="00062022"/>
    <w:rsid w:val="00062BCC"/>
    <w:rsid w:val="00062C4E"/>
    <w:rsid w:val="00063591"/>
    <w:rsid w:val="0006389E"/>
    <w:rsid w:val="00063CE4"/>
    <w:rsid w:val="00063D84"/>
    <w:rsid w:val="00063E93"/>
    <w:rsid w:val="00063F9B"/>
    <w:rsid w:val="000646FB"/>
    <w:rsid w:val="00064B1E"/>
    <w:rsid w:val="00064C0C"/>
    <w:rsid w:val="000651B5"/>
    <w:rsid w:val="00065569"/>
    <w:rsid w:val="00065AD7"/>
    <w:rsid w:val="0006636D"/>
    <w:rsid w:val="000665D1"/>
    <w:rsid w:val="00066E84"/>
    <w:rsid w:val="000672C2"/>
    <w:rsid w:val="00067712"/>
    <w:rsid w:val="00067D43"/>
    <w:rsid w:val="00067D64"/>
    <w:rsid w:val="00067FFB"/>
    <w:rsid w:val="000703D6"/>
    <w:rsid w:val="00070A6B"/>
    <w:rsid w:val="00070D4A"/>
    <w:rsid w:val="00070FCC"/>
    <w:rsid w:val="00071176"/>
    <w:rsid w:val="00071B43"/>
    <w:rsid w:val="00072167"/>
    <w:rsid w:val="000724F4"/>
    <w:rsid w:val="00072704"/>
    <w:rsid w:val="00072A33"/>
    <w:rsid w:val="00072A64"/>
    <w:rsid w:val="00072D2A"/>
    <w:rsid w:val="00072EFB"/>
    <w:rsid w:val="0007314C"/>
    <w:rsid w:val="000735ED"/>
    <w:rsid w:val="00073BDF"/>
    <w:rsid w:val="00073D57"/>
    <w:rsid w:val="00073D69"/>
    <w:rsid w:val="000740C6"/>
    <w:rsid w:val="000740EB"/>
    <w:rsid w:val="000741FE"/>
    <w:rsid w:val="00074463"/>
    <w:rsid w:val="00074574"/>
    <w:rsid w:val="0007480F"/>
    <w:rsid w:val="00074961"/>
    <w:rsid w:val="0007502D"/>
    <w:rsid w:val="00075899"/>
    <w:rsid w:val="000761EC"/>
    <w:rsid w:val="0007625B"/>
    <w:rsid w:val="00076683"/>
    <w:rsid w:val="00076C19"/>
    <w:rsid w:val="00077479"/>
    <w:rsid w:val="00077D53"/>
    <w:rsid w:val="00077DBE"/>
    <w:rsid w:val="00080430"/>
    <w:rsid w:val="00080547"/>
    <w:rsid w:val="000807F2"/>
    <w:rsid w:val="000809B8"/>
    <w:rsid w:val="00080A03"/>
    <w:rsid w:val="00081227"/>
    <w:rsid w:val="00081394"/>
    <w:rsid w:val="000814A0"/>
    <w:rsid w:val="00081B3B"/>
    <w:rsid w:val="00081B70"/>
    <w:rsid w:val="00081E43"/>
    <w:rsid w:val="000825B3"/>
    <w:rsid w:val="000825EE"/>
    <w:rsid w:val="00082BD4"/>
    <w:rsid w:val="000830F7"/>
    <w:rsid w:val="000831F9"/>
    <w:rsid w:val="00083210"/>
    <w:rsid w:val="00083525"/>
    <w:rsid w:val="000839F6"/>
    <w:rsid w:val="00083D2E"/>
    <w:rsid w:val="0008452E"/>
    <w:rsid w:val="00084BF1"/>
    <w:rsid w:val="00085509"/>
    <w:rsid w:val="000856B2"/>
    <w:rsid w:val="00085A68"/>
    <w:rsid w:val="00085D87"/>
    <w:rsid w:val="00085ED2"/>
    <w:rsid w:val="0008609F"/>
    <w:rsid w:val="000865AC"/>
    <w:rsid w:val="0008718D"/>
    <w:rsid w:val="00087192"/>
    <w:rsid w:val="000873A5"/>
    <w:rsid w:val="00087767"/>
    <w:rsid w:val="00087856"/>
    <w:rsid w:val="00087DCB"/>
    <w:rsid w:val="00087E56"/>
    <w:rsid w:val="00087F8A"/>
    <w:rsid w:val="000905A0"/>
    <w:rsid w:val="00090716"/>
    <w:rsid w:val="00090A0D"/>
    <w:rsid w:val="00090F08"/>
    <w:rsid w:val="00091205"/>
    <w:rsid w:val="00091D1D"/>
    <w:rsid w:val="00092110"/>
    <w:rsid w:val="00092306"/>
    <w:rsid w:val="0009234B"/>
    <w:rsid w:val="00092A34"/>
    <w:rsid w:val="00092AC4"/>
    <w:rsid w:val="00092AF7"/>
    <w:rsid w:val="00092DB8"/>
    <w:rsid w:val="00092DD1"/>
    <w:rsid w:val="0009312A"/>
    <w:rsid w:val="000936A8"/>
    <w:rsid w:val="00093D05"/>
    <w:rsid w:val="0009402A"/>
    <w:rsid w:val="00094799"/>
    <w:rsid w:val="00094870"/>
    <w:rsid w:val="00094E9A"/>
    <w:rsid w:val="00094EB5"/>
    <w:rsid w:val="000953E8"/>
    <w:rsid w:val="00095A3B"/>
    <w:rsid w:val="00096257"/>
    <w:rsid w:val="000964DD"/>
    <w:rsid w:val="00096522"/>
    <w:rsid w:val="00096A0B"/>
    <w:rsid w:val="00096BE4"/>
    <w:rsid w:val="00096C6B"/>
    <w:rsid w:val="00096FDC"/>
    <w:rsid w:val="00097EA7"/>
    <w:rsid w:val="000A01F9"/>
    <w:rsid w:val="000A05CA"/>
    <w:rsid w:val="000A12DF"/>
    <w:rsid w:val="000A14FD"/>
    <w:rsid w:val="000A178F"/>
    <w:rsid w:val="000A1A3E"/>
    <w:rsid w:val="000A1AC9"/>
    <w:rsid w:val="000A1B79"/>
    <w:rsid w:val="000A205E"/>
    <w:rsid w:val="000A209D"/>
    <w:rsid w:val="000A233D"/>
    <w:rsid w:val="000A24AC"/>
    <w:rsid w:val="000A26E9"/>
    <w:rsid w:val="000A284C"/>
    <w:rsid w:val="000A2A61"/>
    <w:rsid w:val="000A2D2A"/>
    <w:rsid w:val="000A3293"/>
    <w:rsid w:val="000A3970"/>
    <w:rsid w:val="000A3ACB"/>
    <w:rsid w:val="000A3C17"/>
    <w:rsid w:val="000A3CD7"/>
    <w:rsid w:val="000A4032"/>
    <w:rsid w:val="000A433F"/>
    <w:rsid w:val="000A45CB"/>
    <w:rsid w:val="000A4652"/>
    <w:rsid w:val="000A49A0"/>
    <w:rsid w:val="000A538A"/>
    <w:rsid w:val="000A6D5E"/>
    <w:rsid w:val="000A6D8A"/>
    <w:rsid w:val="000A6F03"/>
    <w:rsid w:val="000A7A96"/>
    <w:rsid w:val="000B02E9"/>
    <w:rsid w:val="000B054C"/>
    <w:rsid w:val="000B109F"/>
    <w:rsid w:val="000B1231"/>
    <w:rsid w:val="000B12ED"/>
    <w:rsid w:val="000B1695"/>
    <w:rsid w:val="000B16D8"/>
    <w:rsid w:val="000B1A18"/>
    <w:rsid w:val="000B1E3C"/>
    <w:rsid w:val="000B1F5E"/>
    <w:rsid w:val="000B279F"/>
    <w:rsid w:val="000B3066"/>
    <w:rsid w:val="000B31BE"/>
    <w:rsid w:val="000B34BD"/>
    <w:rsid w:val="000B38D4"/>
    <w:rsid w:val="000B3AB2"/>
    <w:rsid w:val="000B4077"/>
    <w:rsid w:val="000B4624"/>
    <w:rsid w:val="000B4808"/>
    <w:rsid w:val="000B4982"/>
    <w:rsid w:val="000B4E93"/>
    <w:rsid w:val="000B4F08"/>
    <w:rsid w:val="000B5058"/>
    <w:rsid w:val="000B5930"/>
    <w:rsid w:val="000B5A81"/>
    <w:rsid w:val="000B5FD6"/>
    <w:rsid w:val="000B63EA"/>
    <w:rsid w:val="000B66C1"/>
    <w:rsid w:val="000B6A50"/>
    <w:rsid w:val="000B6E39"/>
    <w:rsid w:val="000B71C6"/>
    <w:rsid w:val="000B71DB"/>
    <w:rsid w:val="000B74FA"/>
    <w:rsid w:val="000B7509"/>
    <w:rsid w:val="000B7953"/>
    <w:rsid w:val="000B7A91"/>
    <w:rsid w:val="000C01D0"/>
    <w:rsid w:val="000C0395"/>
    <w:rsid w:val="000C0827"/>
    <w:rsid w:val="000C12A4"/>
    <w:rsid w:val="000C25CF"/>
    <w:rsid w:val="000C2CBC"/>
    <w:rsid w:val="000C2DA5"/>
    <w:rsid w:val="000C2FC9"/>
    <w:rsid w:val="000C354A"/>
    <w:rsid w:val="000C38F6"/>
    <w:rsid w:val="000C395D"/>
    <w:rsid w:val="000C3DAD"/>
    <w:rsid w:val="000C3E6E"/>
    <w:rsid w:val="000C3EA7"/>
    <w:rsid w:val="000C3F42"/>
    <w:rsid w:val="000C40FD"/>
    <w:rsid w:val="000C4340"/>
    <w:rsid w:val="000C4B84"/>
    <w:rsid w:val="000C5144"/>
    <w:rsid w:val="000C517B"/>
    <w:rsid w:val="000C5224"/>
    <w:rsid w:val="000C5472"/>
    <w:rsid w:val="000C550F"/>
    <w:rsid w:val="000C5C24"/>
    <w:rsid w:val="000C5CA3"/>
    <w:rsid w:val="000C5E7F"/>
    <w:rsid w:val="000C64F4"/>
    <w:rsid w:val="000C6E6E"/>
    <w:rsid w:val="000C7112"/>
    <w:rsid w:val="000C75B7"/>
    <w:rsid w:val="000C76D0"/>
    <w:rsid w:val="000C7750"/>
    <w:rsid w:val="000C77AE"/>
    <w:rsid w:val="000C7E2A"/>
    <w:rsid w:val="000C7F70"/>
    <w:rsid w:val="000D0B30"/>
    <w:rsid w:val="000D0D34"/>
    <w:rsid w:val="000D1A6D"/>
    <w:rsid w:val="000D1B38"/>
    <w:rsid w:val="000D22F1"/>
    <w:rsid w:val="000D27CF"/>
    <w:rsid w:val="000D2B46"/>
    <w:rsid w:val="000D2D2C"/>
    <w:rsid w:val="000D308B"/>
    <w:rsid w:val="000D32DD"/>
    <w:rsid w:val="000D3308"/>
    <w:rsid w:val="000D361C"/>
    <w:rsid w:val="000D372D"/>
    <w:rsid w:val="000D3A90"/>
    <w:rsid w:val="000D432B"/>
    <w:rsid w:val="000D5D15"/>
    <w:rsid w:val="000D5E19"/>
    <w:rsid w:val="000D61BB"/>
    <w:rsid w:val="000D64B8"/>
    <w:rsid w:val="000D65D0"/>
    <w:rsid w:val="000D6638"/>
    <w:rsid w:val="000D6BBF"/>
    <w:rsid w:val="000D6C3A"/>
    <w:rsid w:val="000D6CC4"/>
    <w:rsid w:val="000D6D99"/>
    <w:rsid w:val="000D6E8A"/>
    <w:rsid w:val="000D72DC"/>
    <w:rsid w:val="000D7B37"/>
    <w:rsid w:val="000D7E0F"/>
    <w:rsid w:val="000D7EA5"/>
    <w:rsid w:val="000E05AA"/>
    <w:rsid w:val="000E079D"/>
    <w:rsid w:val="000E0887"/>
    <w:rsid w:val="000E08F9"/>
    <w:rsid w:val="000E0BB9"/>
    <w:rsid w:val="000E0CA6"/>
    <w:rsid w:val="000E1122"/>
    <w:rsid w:val="000E117B"/>
    <w:rsid w:val="000E119D"/>
    <w:rsid w:val="000E1286"/>
    <w:rsid w:val="000E143A"/>
    <w:rsid w:val="000E15CB"/>
    <w:rsid w:val="000E15EB"/>
    <w:rsid w:val="000E16A3"/>
    <w:rsid w:val="000E192C"/>
    <w:rsid w:val="000E1ADB"/>
    <w:rsid w:val="000E1CFF"/>
    <w:rsid w:val="000E1D98"/>
    <w:rsid w:val="000E20D2"/>
    <w:rsid w:val="000E227B"/>
    <w:rsid w:val="000E30BB"/>
    <w:rsid w:val="000E36A4"/>
    <w:rsid w:val="000E3952"/>
    <w:rsid w:val="000E3E5A"/>
    <w:rsid w:val="000E3E71"/>
    <w:rsid w:val="000E4A37"/>
    <w:rsid w:val="000E4B46"/>
    <w:rsid w:val="000E50BF"/>
    <w:rsid w:val="000E50E3"/>
    <w:rsid w:val="000E521F"/>
    <w:rsid w:val="000E5567"/>
    <w:rsid w:val="000E573A"/>
    <w:rsid w:val="000E5BA1"/>
    <w:rsid w:val="000E629C"/>
    <w:rsid w:val="000E680B"/>
    <w:rsid w:val="000E6B7C"/>
    <w:rsid w:val="000E7045"/>
    <w:rsid w:val="000E7A3B"/>
    <w:rsid w:val="000F01C1"/>
    <w:rsid w:val="000F05FE"/>
    <w:rsid w:val="000F083C"/>
    <w:rsid w:val="000F1071"/>
    <w:rsid w:val="000F123C"/>
    <w:rsid w:val="000F16E6"/>
    <w:rsid w:val="000F1746"/>
    <w:rsid w:val="000F2288"/>
    <w:rsid w:val="000F22E3"/>
    <w:rsid w:val="000F2579"/>
    <w:rsid w:val="000F273D"/>
    <w:rsid w:val="000F3038"/>
    <w:rsid w:val="000F411E"/>
    <w:rsid w:val="000F42F9"/>
    <w:rsid w:val="000F44DE"/>
    <w:rsid w:val="000F4CFB"/>
    <w:rsid w:val="000F5D62"/>
    <w:rsid w:val="000F60EC"/>
    <w:rsid w:val="000F6218"/>
    <w:rsid w:val="000F62B9"/>
    <w:rsid w:val="000F6367"/>
    <w:rsid w:val="000F66E4"/>
    <w:rsid w:val="000F69E4"/>
    <w:rsid w:val="000F6D27"/>
    <w:rsid w:val="000F6EDB"/>
    <w:rsid w:val="000F70ED"/>
    <w:rsid w:val="000F716F"/>
    <w:rsid w:val="000F71EE"/>
    <w:rsid w:val="000F75E1"/>
    <w:rsid w:val="000F7895"/>
    <w:rsid w:val="000F7F91"/>
    <w:rsid w:val="00100143"/>
    <w:rsid w:val="001009E7"/>
    <w:rsid w:val="00100AB1"/>
    <w:rsid w:val="00100F16"/>
    <w:rsid w:val="0010120A"/>
    <w:rsid w:val="001014CE"/>
    <w:rsid w:val="001015E3"/>
    <w:rsid w:val="00101820"/>
    <w:rsid w:val="001019DF"/>
    <w:rsid w:val="00101A3F"/>
    <w:rsid w:val="00101B5A"/>
    <w:rsid w:val="00101D04"/>
    <w:rsid w:val="00101D13"/>
    <w:rsid w:val="00101FBA"/>
    <w:rsid w:val="00102318"/>
    <w:rsid w:val="001023FD"/>
    <w:rsid w:val="00103113"/>
    <w:rsid w:val="001038A3"/>
    <w:rsid w:val="00103BC0"/>
    <w:rsid w:val="00103FBC"/>
    <w:rsid w:val="0010405B"/>
    <w:rsid w:val="0010407F"/>
    <w:rsid w:val="00104162"/>
    <w:rsid w:val="00104D76"/>
    <w:rsid w:val="00104FD3"/>
    <w:rsid w:val="001052D3"/>
    <w:rsid w:val="0010585E"/>
    <w:rsid w:val="00105AEC"/>
    <w:rsid w:val="00105C3F"/>
    <w:rsid w:val="00105C89"/>
    <w:rsid w:val="001063AF"/>
    <w:rsid w:val="001066CB"/>
    <w:rsid w:val="00106B5E"/>
    <w:rsid w:val="00106DFB"/>
    <w:rsid w:val="0010749E"/>
    <w:rsid w:val="0010751E"/>
    <w:rsid w:val="0010778C"/>
    <w:rsid w:val="001077F5"/>
    <w:rsid w:val="0010792E"/>
    <w:rsid w:val="001079B5"/>
    <w:rsid w:val="00110741"/>
    <w:rsid w:val="00110830"/>
    <w:rsid w:val="00110DBA"/>
    <w:rsid w:val="0011186E"/>
    <w:rsid w:val="001118DE"/>
    <w:rsid w:val="00111CC1"/>
    <w:rsid w:val="00111F08"/>
    <w:rsid w:val="00111F10"/>
    <w:rsid w:val="001124CF"/>
    <w:rsid w:val="001124FB"/>
    <w:rsid w:val="0011284C"/>
    <w:rsid w:val="00112980"/>
    <w:rsid w:val="00112AC9"/>
    <w:rsid w:val="00112BDC"/>
    <w:rsid w:val="00112C53"/>
    <w:rsid w:val="00112E42"/>
    <w:rsid w:val="00112EB6"/>
    <w:rsid w:val="00112FB6"/>
    <w:rsid w:val="001133DA"/>
    <w:rsid w:val="00113400"/>
    <w:rsid w:val="00113623"/>
    <w:rsid w:val="00113927"/>
    <w:rsid w:val="00113C79"/>
    <w:rsid w:val="00113D06"/>
    <w:rsid w:val="00113DCC"/>
    <w:rsid w:val="00113DD1"/>
    <w:rsid w:val="00113EE3"/>
    <w:rsid w:val="00113F78"/>
    <w:rsid w:val="00114326"/>
    <w:rsid w:val="00114FE2"/>
    <w:rsid w:val="001150B6"/>
    <w:rsid w:val="001158C2"/>
    <w:rsid w:val="001158F4"/>
    <w:rsid w:val="00115F4E"/>
    <w:rsid w:val="00116627"/>
    <w:rsid w:val="0011734F"/>
    <w:rsid w:val="00117666"/>
    <w:rsid w:val="00117801"/>
    <w:rsid w:val="0011788D"/>
    <w:rsid w:val="00117957"/>
    <w:rsid w:val="001179F4"/>
    <w:rsid w:val="00117FCD"/>
    <w:rsid w:val="00120574"/>
    <w:rsid w:val="00120601"/>
    <w:rsid w:val="001208DF"/>
    <w:rsid w:val="00120DC1"/>
    <w:rsid w:val="00121051"/>
    <w:rsid w:val="001211F0"/>
    <w:rsid w:val="00121212"/>
    <w:rsid w:val="001217DB"/>
    <w:rsid w:val="00121926"/>
    <w:rsid w:val="00122052"/>
    <w:rsid w:val="001223A7"/>
    <w:rsid w:val="0012260B"/>
    <w:rsid w:val="00123589"/>
    <w:rsid w:val="00123971"/>
    <w:rsid w:val="00123E47"/>
    <w:rsid w:val="00124282"/>
    <w:rsid w:val="00124FE4"/>
    <w:rsid w:val="00125131"/>
    <w:rsid w:val="001251C0"/>
    <w:rsid w:val="00126021"/>
    <w:rsid w:val="001261BA"/>
    <w:rsid w:val="001265A2"/>
    <w:rsid w:val="00126672"/>
    <w:rsid w:val="0012677F"/>
    <w:rsid w:val="00126823"/>
    <w:rsid w:val="00126FCB"/>
    <w:rsid w:val="0012724B"/>
    <w:rsid w:val="001273F8"/>
    <w:rsid w:val="0012760B"/>
    <w:rsid w:val="0012776B"/>
    <w:rsid w:val="00127DED"/>
    <w:rsid w:val="00127FF0"/>
    <w:rsid w:val="00130179"/>
    <w:rsid w:val="00130206"/>
    <w:rsid w:val="0013095D"/>
    <w:rsid w:val="00130DE9"/>
    <w:rsid w:val="00131784"/>
    <w:rsid w:val="00131B4B"/>
    <w:rsid w:val="0013227A"/>
    <w:rsid w:val="0013254F"/>
    <w:rsid w:val="001326F6"/>
    <w:rsid w:val="0013384D"/>
    <w:rsid w:val="00133A7D"/>
    <w:rsid w:val="00133F7A"/>
    <w:rsid w:val="00134256"/>
    <w:rsid w:val="001342B8"/>
    <w:rsid w:val="001344C2"/>
    <w:rsid w:val="0013475D"/>
    <w:rsid w:val="00135228"/>
    <w:rsid w:val="001353B7"/>
    <w:rsid w:val="0013542B"/>
    <w:rsid w:val="001354B8"/>
    <w:rsid w:val="00135729"/>
    <w:rsid w:val="00135953"/>
    <w:rsid w:val="00135EE3"/>
    <w:rsid w:val="001360B4"/>
    <w:rsid w:val="00136171"/>
    <w:rsid w:val="001371FC"/>
    <w:rsid w:val="0013737E"/>
    <w:rsid w:val="0013747E"/>
    <w:rsid w:val="0013778B"/>
    <w:rsid w:val="0013778F"/>
    <w:rsid w:val="00137F13"/>
    <w:rsid w:val="00137F31"/>
    <w:rsid w:val="001401E5"/>
    <w:rsid w:val="001409B1"/>
    <w:rsid w:val="00140B69"/>
    <w:rsid w:val="00141367"/>
    <w:rsid w:val="001417DF"/>
    <w:rsid w:val="00141D1A"/>
    <w:rsid w:val="00142178"/>
    <w:rsid w:val="00142234"/>
    <w:rsid w:val="001428AE"/>
    <w:rsid w:val="00142A03"/>
    <w:rsid w:val="00142C3C"/>
    <w:rsid w:val="00143115"/>
    <w:rsid w:val="001432BB"/>
    <w:rsid w:val="00143366"/>
    <w:rsid w:val="001434B8"/>
    <w:rsid w:val="00143B67"/>
    <w:rsid w:val="00143F3A"/>
    <w:rsid w:val="00144779"/>
    <w:rsid w:val="001449A6"/>
    <w:rsid w:val="00144FF1"/>
    <w:rsid w:val="00145BC6"/>
    <w:rsid w:val="00146209"/>
    <w:rsid w:val="0014630D"/>
    <w:rsid w:val="00146397"/>
    <w:rsid w:val="00146BF2"/>
    <w:rsid w:val="001472BB"/>
    <w:rsid w:val="00147395"/>
    <w:rsid w:val="00147549"/>
    <w:rsid w:val="00150028"/>
    <w:rsid w:val="00150485"/>
    <w:rsid w:val="001504B0"/>
    <w:rsid w:val="001509BB"/>
    <w:rsid w:val="00150C09"/>
    <w:rsid w:val="00151A55"/>
    <w:rsid w:val="00152161"/>
    <w:rsid w:val="001527B3"/>
    <w:rsid w:val="00152EEF"/>
    <w:rsid w:val="00152F1F"/>
    <w:rsid w:val="001533B1"/>
    <w:rsid w:val="0015347F"/>
    <w:rsid w:val="001536A3"/>
    <w:rsid w:val="00153788"/>
    <w:rsid w:val="00153BF0"/>
    <w:rsid w:val="0015426C"/>
    <w:rsid w:val="001543A7"/>
    <w:rsid w:val="0015447C"/>
    <w:rsid w:val="00154598"/>
    <w:rsid w:val="001548B7"/>
    <w:rsid w:val="00154C32"/>
    <w:rsid w:val="00154D14"/>
    <w:rsid w:val="00154DAF"/>
    <w:rsid w:val="00154EE3"/>
    <w:rsid w:val="00154FB7"/>
    <w:rsid w:val="0015517B"/>
    <w:rsid w:val="001552C9"/>
    <w:rsid w:val="00155612"/>
    <w:rsid w:val="00155689"/>
    <w:rsid w:val="001556DF"/>
    <w:rsid w:val="00155A38"/>
    <w:rsid w:val="00155EC2"/>
    <w:rsid w:val="0015619D"/>
    <w:rsid w:val="00156590"/>
    <w:rsid w:val="001570FB"/>
    <w:rsid w:val="0015757F"/>
    <w:rsid w:val="001575B3"/>
    <w:rsid w:val="00157F7B"/>
    <w:rsid w:val="0016043C"/>
    <w:rsid w:val="00160496"/>
    <w:rsid w:val="00160865"/>
    <w:rsid w:val="00160C85"/>
    <w:rsid w:val="00160D97"/>
    <w:rsid w:val="00161177"/>
    <w:rsid w:val="0016130C"/>
    <w:rsid w:val="00161709"/>
    <w:rsid w:val="0016192D"/>
    <w:rsid w:val="00161E13"/>
    <w:rsid w:val="001622C0"/>
    <w:rsid w:val="00162392"/>
    <w:rsid w:val="001627DE"/>
    <w:rsid w:val="00162F82"/>
    <w:rsid w:val="00163779"/>
    <w:rsid w:val="001639AE"/>
    <w:rsid w:val="00163F53"/>
    <w:rsid w:val="0016416C"/>
    <w:rsid w:val="001643A9"/>
    <w:rsid w:val="00164C15"/>
    <w:rsid w:val="0016506B"/>
    <w:rsid w:val="00165096"/>
    <w:rsid w:val="001650B4"/>
    <w:rsid w:val="001651F1"/>
    <w:rsid w:val="00165249"/>
    <w:rsid w:val="0016558F"/>
    <w:rsid w:val="001661E5"/>
    <w:rsid w:val="0016628B"/>
    <w:rsid w:val="00166953"/>
    <w:rsid w:val="00166D67"/>
    <w:rsid w:val="00167AAB"/>
    <w:rsid w:val="00167AF7"/>
    <w:rsid w:val="00167CCF"/>
    <w:rsid w:val="00167CEC"/>
    <w:rsid w:val="0017002F"/>
    <w:rsid w:val="00170432"/>
    <w:rsid w:val="001705B7"/>
    <w:rsid w:val="001705F1"/>
    <w:rsid w:val="0017077F"/>
    <w:rsid w:val="00170A76"/>
    <w:rsid w:val="00170DD2"/>
    <w:rsid w:val="00170E68"/>
    <w:rsid w:val="0017138A"/>
    <w:rsid w:val="001719DE"/>
    <w:rsid w:val="00171B25"/>
    <w:rsid w:val="00171C21"/>
    <w:rsid w:val="00171DAE"/>
    <w:rsid w:val="0017242A"/>
    <w:rsid w:val="0017244C"/>
    <w:rsid w:val="00172554"/>
    <w:rsid w:val="001728E5"/>
    <w:rsid w:val="001729F0"/>
    <w:rsid w:val="00172B79"/>
    <w:rsid w:val="00172FCF"/>
    <w:rsid w:val="00173293"/>
    <w:rsid w:val="0017334C"/>
    <w:rsid w:val="001734EC"/>
    <w:rsid w:val="001735D1"/>
    <w:rsid w:val="00173B08"/>
    <w:rsid w:val="00175677"/>
    <w:rsid w:val="00175A84"/>
    <w:rsid w:val="00175AD0"/>
    <w:rsid w:val="00175B5D"/>
    <w:rsid w:val="00175DB3"/>
    <w:rsid w:val="001763D1"/>
    <w:rsid w:val="00176692"/>
    <w:rsid w:val="001766AF"/>
    <w:rsid w:val="00176ACC"/>
    <w:rsid w:val="00176D43"/>
    <w:rsid w:val="0017704C"/>
    <w:rsid w:val="001771A3"/>
    <w:rsid w:val="001772B3"/>
    <w:rsid w:val="001773BF"/>
    <w:rsid w:val="00177449"/>
    <w:rsid w:val="00177BDB"/>
    <w:rsid w:val="00177CF9"/>
    <w:rsid w:val="00177D84"/>
    <w:rsid w:val="00177DDD"/>
    <w:rsid w:val="0018022E"/>
    <w:rsid w:val="001805C0"/>
    <w:rsid w:val="001805F9"/>
    <w:rsid w:val="00180BA6"/>
    <w:rsid w:val="00180D52"/>
    <w:rsid w:val="00180DD6"/>
    <w:rsid w:val="00180EF7"/>
    <w:rsid w:val="0018132E"/>
    <w:rsid w:val="001814F0"/>
    <w:rsid w:val="00181A3C"/>
    <w:rsid w:val="00181F70"/>
    <w:rsid w:val="00181F8B"/>
    <w:rsid w:val="00182090"/>
    <w:rsid w:val="00182537"/>
    <w:rsid w:val="001826ED"/>
    <w:rsid w:val="001828A7"/>
    <w:rsid w:val="001830D0"/>
    <w:rsid w:val="001833F9"/>
    <w:rsid w:val="001839B5"/>
    <w:rsid w:val="001839DF"/>
    <w:rsid w:val="00183D0A"/>
    <w:rsid w:val="00183DAF"/>
    <w:rsid w:val="0018470D"/>
    <w:rsid w:val="00184BE0"/>
    <w:rsid w:val="0018582E"/>
    <w:rsid w:val="00185CA6"/>
    <w:rsid w:val="0018603E"/>
    <w:rsid w:val="00186BE9"/>
    <w:rsid w:val="00187035"/>
    <w:rsid w:val="00187375"/>
    <w:rsid w:val="0018780B"/>
    <w:rsid w:val="00187C0D"/>
    <w:rsid w:val="00187ED2"/>
    <w:rsid w:val="0019019A"/>
    <w:rsid w:val="001905ED"/>
    <w:rsid w:val="00190773"/>
    <w:rsid w:val="0019097C"/>
    <w:rsid w:val="00190A6C"/>
    <w:rsid w:val="00190A7F"/>
    <w:rsid w:val="00191DE0"/>
    <w:rsid w:val="00192040"/>
    <w:rsid w:val="00192083"/>
    <w:rsid w:val="00192F34"/>
    <w:rsid w:val="00194752"/>
    <w:rsid w:val="00194EFB"/>
    <w:rsid w:val="001952DC"/>
    <w:rsid w:val="0019598F"/>
    <w:rsid w:val="00195A09"/>
    <w:rsid w:val="0019626D"/>
    <w:rsid w:val="001964EF"/>
    <w:rsid w:val="00196817"/>
    <w:rsid w:val="00196B15"/>
    <w:rsid w:val="0019726B"/>
    <w:rsid w:val="00197768"/>
    <w:rsid w:val="00197B9A"/>
    <w:rsid w:val="00197E39"/>
    <w:rsid w:val="00197E44"/>
    <w:rsid w:val="00197EB7"/>
    <w:rsid w:val="001A037E"/>
    <w:rsid w:val="001A046C"/>
    <w:rsid w:val="001A0637"/>
    <w:rsid w:val="001A1375"/>
    <w:rsid w:val="001A16F7"/>
    <w:rsid w:val="001A1807"/>
    <w:rsid w:val="001A22C0"/>
    <w:rsid w:val="001A23B7"/>
    <w:rsid w:val="001A273B"/>
    <w:rsid w:val="001A28D2"/>
    <w:rsid w:val="001A2AF1"/>
    <w:rsid w:val="001A3305"/>
    <w:rsid w:val="001A34A5"/>
    <w:rsid w:val="001A3BBC"/>
    <w:rsid w:val="001A3D3F"/>
    <w:rsid w:val="001A3F94"/>
    <w:rsid w:val="001A40C4"/>
    <w:rsid w:val="001A43A8"/>
    <w:rsid w:val="001A44A9"/>
    <w:rsid w:val="001A44CB"/>
    <w:rsid w:val="001A48BB"/>
    <w:rsid w:val="001A5167"/>
    <w:rsid w:val="001A5432"/>
    <w:rsid w:val="001A54DA"/>
    <w:rsid w:val="001A5599"/>
    <w:rsid w:val="001A59C1"/>
    <w:rsid w:val="001A6000"/>
    <w:rsid w:val="001A62F0"/>
    <w:rsid w:val="001A6473"/>
    <w:rsid w:val="001A6761"/>
    <w:rsid w:val="001A6DD5"/>
    <w:rsid w:val="001A6E48"/>
    <w:rsid w:val="001A70A5"/>
    <w:rsid w:val="001A71FF"/>
    <w:rsid w:val="001A7955"/>
    <w:rsid w:val="001A7FAB"/>
    <w:rsid w:val="001B0B29"/>
    <w:rsid w:val="001B0E3C"/>
    <w:rsid w:val="001B1524"/>
    <w:rsid w:val="001B1538"/>
    <w:rsid w:val="001B1555"/>
    <w:rsid w:val="001B15A0"/>
    <w:rsid w:val="001B1A2C"/>
    <w:rsid w:val="001B1C00"/>
    <w:rsid w:val="001B2839"/>
    <w:rsid w:val="001B285F"/>
    <w:rsid w:val="001B3213"/>
    <w:rsid w:val="001B325D"/>
    <w:rsid w:val="001B3366"/>
    <w:rsid w:val="001B3983"/>
    <w:rsid w:val="001B3A7A"/>
    <w:rsid w:val="001B3C3E"/>
    <w:rsid w:val="001B3CEF"/>
    <w:rsid w:val="001B3FA4"/>
    <w:rsid w:val="001B4CBB"/>
    <w:rsid w:val="001B5473"/>
    <w:rsid w:val="001B58EE"/>
    <w:rsid w:val="001B5C27"/>
    <w:rsid w:val="001B5EAD"/>
    <w:rsid w:val="001B6003"/>
    <w:rsid w:val="001B6149"/>
    <w:rsid w:val="001B619C"/>
    <w:rsid w:val="001B6274"/>
    <w:rsid w:val="001B65ED"/>
    <w:rsid w:val="001B66E3"/>
    <w:rsid w:val="001B6AE2"/>
    <w:rsid w:val="001B6C2D"/>
    <w:rsid w:val="001B6D43"/>
    <w:rsid w:val="001B6FBB"/>
    <w:rsid w:val="001B7663"/>
    <w:rsid w:val="001B784C"/>
    <w:rsid w:val="001B7E3E"/>
    <w:rsid w:val="001B7F5D"/>
    <w:rsid w:val="001C0A99"/>
    <w:rsid w:val="001C0C94"/>
    <w:rsid w:val="001C1097"/>
    <w:rsid w:val="001C121B"/>
    <w:rsid w:val="001C1543"/>
    <w:rsid w:val="001C19C1"/>
    <w:rsid w:val="001C2318"/>
    <w:rsid w:val="001C26C0"/>
    <w:rsid w:val="001C2B15"/>
    <w:rsid w:val="001C2DF2"/>
    <w:rsid w:val="001C3B63"/>
    <w:rsid w:val="001C40D5"/>
    <w:rsid w:val="001C49F4"/>
    <w:rsid w:val="001C4CA9"/>
    <w:rsid w:val="001C4D34"/>
    <w:rsid w:val="001C59B2"/>
    <w:rsid w:val="001C62E9"/>
    <w:rsid w:val="001C6AF5"/>
    <w:rsid w:val="001C6B49"/>
    <w:rsid w:val="001C77C6"/>
    <w:rsid w:val="001C7A3B"/>
    <w:rsid w:val="001C7C96"/>
    <w:rsid w:val="001C7E2E"/>
    <w:rsid w:val="001D0309"/>
    <w:rsid w:val="001D054B"/>
    <w:rsid w:val="001D06D0"/>
    <w:rsid w:val="001D06E8"/>
    <w:rsid w:val="001D1139"/>
    <w:rsid w:val="001D12DB"/>
    <w:rsid w:val="001D17E9"/>
    <w:rsid w:val="001D1FF1"/>
    <w:rsid w:val="001D228C"/>
    <w:rsid w:val="001D2306"/>
    <w:rsid w:val="001D29CD"/>
    <w:rsid w:val="001D2C24"/>
    <w:rsid w:val="001D2CB4"/>
    <w:rsid w:val="001D30F2"/>
    <w:rsid w:val="001D32D9"/>
    <w:rsid w:val="001D3931"/>
    <w:rsid w:val="001D3CD6"/>
    <w:rsid w:val="001D4205"/>
    <w:rsid w:val="001D48FA"/>
    <w:rsid w:val="001D4979"/>
    <w:rsid w:val="001D4F55"/>
    <w:rsid w:val="001D505F"/>
    <w:rsid w:val="001D5816"/>
    <w:rsid w:val="001D5ABC"/>
    <w:rsid w:val="001D5C23"/>
    <w:rsid w:val="001D5FF3"/>
    <w:rsid w:val="001D62EA"/>
    <w:rsid w:val="001D6600"/>
    <w:rsid w:val="001D670E"/>
    <w:rsid w:val="001D68F4"/>
    <w:rsid w:val="001D6AE8"/>
    <w:rsid w:val="001D6DD1"/>
    <w:rsid w:val="001D6FCF"/>
    <w:rsid w:val="001D7A61"/>
    <w:rsid w:val="001D7E24"/>
    <w:rsid w:val="001E062C"/>
    <w:rsid w:val="001E0655"/>
    <w:rsid w:val="001E06D6"/>
    <w:rsid w:val="001E0900"/>
    <w:rsid w:val="001E09C7"/>
    <w:rsid w:val="001E0F68"/>
    <w:rsid w:val="001E1099"/>
    <w:rsid w:val="001E1930"/>
    <w:rsid w:val="001E1F6F"/>
    <w:rsid w:val="001E2131"/>
    <w:rsid w:val="001E236A"/>
    <w:rsid w:val="001E2650"/>
    <w:rsid w:val="001E3FA7"/>
    <w:rsid w:val="001E458C"/>
    <w:rsid w:val="001E4777"/>
    <w:rsid w:val="001E4F08"/>
    <w:rsid w:val="001E5368"/>
    <w:rsid w:val="001E5B2A"/>
    <w:rsid w:val="001E5B7E"/>
    <w:rsid w:val="001E5C59"/>
    <w:rsid w:val="001E5CC4"/>
    <w:rsid w:val="001E60A2"/>
    <w:rsid w:val="001E6533"/>
    <w:rsid w:val="001E7019"/>
    <w:rsid w:val="001E7314"/>
    <w:rsid w:val="001E73E6"/>
    <w:rsid w:val="001E7899"/>
    <w:rsid w:val="001E7A09"/>
    <w:rsid w:val="001F0367"/>
    <w:rsid w:val="001F03E8"/>
    <w:rsid w:val="001F0E34"/>
    <w:rsid w:val="001F0EB7"/>
    <w:rsid w:val="001F0EDD"/>
    <w:rsid w:val="001F125B"/>
    <w:rsid w:val="001F1B45"/>
    <w:rsid w:val="001F2030"/>
    <w:rsid w:val="001F2497"/>
    <w:rsid w:val="001F24CC"/>
    <w:rsid w:val="001F24DA"/>
    <w:rsid w:val="001F2AA5"/>
    <w:rsid w:val="001F3A54"/>
    <w:rsid w:val="001F42D2"/>
    <w:rsid w:val="001F4812"/>
    <w:rsid w:val="001F4A27"/>
    <w:rsid w:val="001F4B9C"/>
    <w:rsid w:val="001F4C07"/>
    <w:rsid w:val="001F4D05"/>
    <w:rsid w:val="001F5024"/>
    <w:rsid w:val="001F55D0"/>
    <w:rsid w:val="001F5AD4"/>
    <w:rsid w:val="001F5DCE"/>
    <w:rsid w:val="001F68AC"/>
    <w:rsid w:val="001F6978"/>
    <w:rsid w:val="001F6AC6"/>
    <w:rsid w:val="001F71F0"/>
    <w:rsid w:val="001F7219"/>
    <w:rsid w:val="001F7987"/>
    <w:rsid w:val="001F7A3C"/>
    <w:rsid w:val="001F7FA7"/>
    <w:rsid w:val="00200066"/>
    <w:rsid w:val="0020055D"/>
    <w:rsid w:val="00200957"/>
    <w:rsid w:val="00201400"/>
    <w:rsid w:val="00201996"/>
    <w:rsid w:val="00201DE9"/>
    <w:rsid w:val="00202524"/>
    <w:rsid w:val="0020348A"/>
    <w:rsid w:val="00203497"/>
    <w:rsid w:val="0020357F"/>
    <w:rsid w:val="002037F8"/>
    <w:rsid w:val="00203924"/>
    <w:rsid w:val="00203C49"/>
    <w:rsid w:val="0020477D"/>
    <w:rsid w:val="002049B3"/>
    <w:rsid w:val="00204F8F"/>
    <w:rsid w:val="0020527D"/>
    <w:rsid w:val="002052E0"/>
    <w:rsid w:val="00205976"/>
    <w:rsid w:val="00205AC4"/>
    <w:rsid w:val="00205B8D"/>
    <w:rsid w:val="00205E2F"/>
    <w:rsid w:val="00205FFE"/>
    <w:rsid w:val="00206322"/>
    <w:rsid w:val="0020642B"/>
    <w:rsid w:val="00206847"/>
    <w:rsid w:val="0020685E"/>
    <w:rsid w:val="00206A96"/>
    <w:rsid w:val="00207010"/>
    <w:rsid w:val="002073C6"/>
    <w:rsid w:val="002100A8"/>
    <w:rsid w:val="002103D0"/>
    <w:rsid w:val="002109C8"/>
    <w:rsid w:val="00210B67"/>
    <w:rsid w:val="00210CD0"/>
    <w:rsid w:val="002110E3"/>
    <w:rsid w:val="00211F64"/>
    <w:rsid w:val="00211FBB"/>
    <w:rsid w:val="0021223A"/>
    <w:rsid w:val="002123A2"/>
    <w:rsid w:val="00212688"/>
    <w:rsid w:val="0021296B"/>
    <w:rsid w:val="0021299A"/>
    <w:rsid w:val="00212E3E"/>
    <w:rsid w:val="00212E79"/>
    <w:rsid w:val="00212F03"/>
    <w:rsid w:val="00212F72"/>
    <w:rsid w:val="00213016"/>
    <w:rsid w:val="002136DC"/>
    <w:rsid w:val="00213AAB"/>
    <w:rsid w:val="00213E1E"/>
    <w:rsid w:val="00213FAD"/>
    <w:rsid w:val="0021438E"/>
    <w:rsid w:val="00214987"/>
    <w:rsid w:val="00214B2B"/>
    <w:rsid w:val="00215A3F"/>
    <w:rsid w:val="00215E3E"/>
    <w:rsid w:val="0021667C"/>
    <w:rsid w:val="00216C9B"/>
    <w:rsid w:val="00216D26"/>
    <w:rsid w:val="00216D4B"/>
    <w:rsid w:val="00217BA1"/>
    <w:rsid w:val="00217C7F"/>
    <w:rsid w:val="00220210"/>
    <w:rsid w:val="0022052F"/>
    <w:rsid w:val="002205DD"/>
    <w:rsid w:val="00220AEA"/>
    <w:rsid w:val="00220CC9"/>
    <w:rsid w:val="00220EFC"/>
    <w:rsid w:val="002212F5"/>
    <w:rsid w:val="00221355"/>
    <w:rsid w:val="002216AC"/>
    <w:rsid w:val="002217D9"/>
    <w:rsid w:val="00221A77"/>
    <w:rsid w:val="00221C21"/>
    <w:rsid w:val="00221D13"/>
    <w:rsid w:val="00221F93"/>
    <w:rsid w:val="00222101"/>
    <w:rsid w:val="002226C9"/>
    <w:rsid w:val="00222B71"/>
    <w:rsid w:val="00224183"/>
    <w:rsid w:val="00224F5F"/>
    <w:rsid w:val="0022509C"/>
    <w:rsid w:val="00225AD4"/>
    <w:rsid w:val="00225BEA"/>
    <w:rsid w:val="00226627"/>
    <w:rsid w:val="002266BA"/>
    <w:rsid w:val="00226954"/>
    <w:rsid w:val="00226A63"/>
    <w:rsid w:val="00226B37"/>
    <w:rsid w:val="002272B2"/>
    <w:rsid w:val="00227FD8"/>
    <w:rsid w:val="00230248"/>
    <w:rsid w:val="002309CA"/>
    <w:rsid w:val="00230C89"/>
    <w:rsid w:val="00230E2F"/>
    <w:rsid w:val="0023139E"/>
    <w:rsid w:val="00231669"/>
    <w:rsid w:val="002318C4"/>
    <w:rsid w:val="00231BCE"/>
    <w:rsid w:val="00231EE6"/>
    <w:rsid w:val="00231F1B"/>
    <w:rsid w:val="00232999"/>
    <w:rsid w:val="002329C4"/>
    <w:rsid w:val="00232CBD"/>
    <w:rsid w:val="00232D15"/>
    <w:rsid w:val="00232E6D"/>
    <w:rsid w:val="002337FC"/>
    <w:rsid w:val="002339EE"/>
    <w:rsid w:val="00233AE3"/>
    <w:rsid w:val="00234234"/>
    <w:rsid w:val="002343D1"/>
    <w:rsid w:val="002346E0"/>
    <w:rsid w:val="00234786"/>
    <w:rsid w:val="00234A35"/>
    <w:rsid w:val="00234EE7"/>
    <w:rsid w:val="00234FA9"/>
    <w:rsid w:val="00235360"/>
    <w:rsid w:val="00235A55"/>
    <w:rsid w:val="00235C7F"/>
    <w:rsid w:val="00235FA4"/>
    <w:rsid w:val="002366D2"/>
    <w:rsid w:val="00236764"/>
    <w:rsid w:val="002367AA"/>
    <w:rsid w:val="002368CB"/>
    <w:rsid w:val="00236939"/>
    <w:rsid w:val="00237DD6"/>
    <w:rsid w:val="00237F3B"/>
    <w:rsid w:val="002402AB"/>
    <w:rsid w:val="002404E8"/>
    <w:rsid w:val="0024050C"/>
    <w:rsid w:val="00240666"/>
    <w:rsid w:val="00240C3E"/>
    <w:rsid w:val="00241016"/>
    <w:rsid w:val="0024109C"/>
    <w:rsid w:val="002417F4"/>
    <w:rsid w:val="002417F8"/>
    <w:rsid w:val="00241AE7"/>
    <w:rsid w:val="00241BEE"/>
    <w:rsid w:val="00241C19"/>
    <w:rsid w:val="00241DE2"/>
    <w:rsid w:val="00242D5E"/>
    <w:rsid w:val="00242D9B"/>
    <w:rsid w:val="00242E6E"/>
    <w:rsid w:val="00242F54"/>
    <w:rsid w:val="0024325B"/>
    <w:rsid w:val="00243640"/>
    <w:rsid w:val="00243757"/>
    <w:rsid w:val="00243F89"/>
    <w:rsid w:val="00244839"/>
    <w:rsid w:val="00244A0F"/>
    <w:rsid w:val="00244D01"/>
    <w:rsid w:val="00244DE2"/>
    <w:rsid w:val="00244F37"/>
    <w:rsid w:val="0024539E"/>
    <w:rsid w:val="0024540F"/>
    <w:rsid w:val="00245867"/>
    <w:rsid w:val="00245B5C"/>
    <w:rsid w:val="00245F0A"/>
    <w:rsid w:val="002463AE"/>
    <w:rsid w:val="00246A3B"/>
    <w:rsid w:val="00246B0E"/>
    <w:rsid w:val="00246B7B"/>
    <w:rsid w:val="00246C1B"/>
    <w:rsid w:val="00247271"/>
    <w:rsid w:val="00247425"/>
    <w:rsid w:val="002475AD"/>
    <w:rsid w:val="002500DA"/>
    <w:rsid w:val="002502CC"/>
    <w:rsid w:val="00250703"/>
    <w:rsid w:val="0025080A"/>
    <w:rsid w:val="00250A22"/>
    <w:rsid w:val="00250A98"/>
    <w:rsid w:val="00250E6B"/>
    <w:rsid w:val="00250FF1"/>
    <w:rsid w:val="00251464"/>
    <w:rsid w:val="00251855"/>
    <w:rsid w:val="00251949"/>
    <w:rsid w:val="0025238F"/>
    <w:rsid w:val="00252D4F"/>
    <w:rsid w:val="00252D69"/>
    <w:rsid w:val="00253145"/>
    <w:rsid w:val="00253910"/>
    <w:rsid w:val="00253A80"/>
    <w:rsid w:val="00253F62"/>
    <w:rsid w:val="0025454A"/>
    <w:rsid w:val="00254710"/>
    <w:rsid w:val="0025556B"/>
    <w:rsid w:val="00255698"/>
    <w:rsid w:val="00255B43"/>
    <w:rsid w:val="00255BDB"/>
    <w:rsid w:val="00255ED7"/>
    <w:rsid w:val="00256381"/>
    <w:rsid w:val="00256F2C"/>
    <w:rsid w:val="002579B4"/>
    <w:rsid w:val="00257BC2"/>
    <w:rsid w:val="00257D3F"/>
    <w:rsid w:val="00257D55"/>
    <w:rsid w:val="00257F3B"/>
    <w:rsid w:val="00257FBA"/>
    <w:rsid w:val="0026043B"/>
    <w:rsid w:val="002611A3"/>
    <w:rsid w:val="0026132B"/>
    <w:rsid w:val="00261425"/>
    <w:rsid w:val="002614CC"/>
    <w:rsid w:val="002616CE"/>
    <w:rsid w:val="002623C4"/>
    <w:rsid w:val="0026264C"/>
    <w:rsid w:val="00262748"/>
    <w:rsid w:val="00262902"/>
    <w:rsid w:val="002629A3"/>
    <w:rsid w:val="002629FA"/>
    <w:rsid w:val="00262C0E"/>
    <w:rsid w:val="00263184"/>
    <w:rsid w:val="00263605"/>
    <w:rsid w:val="00263759"/>
    <w:rsid w:val="00263925"/>
    <w:rsid w:val="00263993"/>
    <w:rsid w:val="00263E4D"/>
    <w:rsid w:val="00263EF8"/>
    <w:rsid w:val="00264523"/>
    <w:rsid w:val="00264C93"/>
    <w:rsid w:val="0026526B"/>
    <w:rsid w:val="002652AF"/>
    <w:rsid w:val="00265660"/>
    <w:rsid w:val="002658B7"/>
    <w:rsid w:val="002659A5"/>
    <w:rsid w:val="002663C2"/>
    <w:rsid w:val="00266D1C"/>
    <w:rsid w:val="002670FE"/>
    <w:rsid w:val="0026764C"/>
    <w:rsid w:val="002677A0"/>
    <w:rsid w:val="002678D0"/>
    <w:rsid w:val="00267B1E"/>
    <w:rsid w:val="00267D18"/>
    <w:rsid w:val="00267EE4"/>
    <w:rsid w:val="002704A2"/>
    <w:rsid w:val="0027068B"/>
    <w:rsid w:val="0027070C"/>
    <w:rsid w:val="00270AFA"/>
    <w:rsid w:val="002712AE"/>
    <w:rsid w:val="00271C5B"/>
    <w:rsid w:val="0027200D"/>
    <w:rsid w:val="00272026"/>
    <w:rsid w:val="00272323"/>
    <w:rsid w:val="002728F8"/>
    <w:rsid w:val="00272AC4"/>
    <w:rsid w:val="00272C3B"/>
    <w:rsid w:val="00273222"/>
    <w:rsid w:val="0027368A"/>
    <w:rsid w:val="00273D7B"/>
    <w:rsid w:val="00273E24"/>
    <w:rsid w:val="00273EC0"/>
    <w:rsid w:val="00274149"/>
    <w:rsid w:val="002746F8"/>
    <w:rsid w:val="0027495D"/>
    <w:rsid w:val="00274A25"/>
    <w:rsid w:val="00274C8C"/>
    <w:rsid w:val="00274E11"/>
    <w:rsid w:val="00274F51"/>
    <w:rsid w:val="0027502B"/>
    <w:rsid w:val="00275127"/>
    <w:rsid w:val="00275267"/>
    <w:rsid w:val="0027545D"/>
    <w:rsid w:val="0027562A"/>
    <w:rsid w:val="00275768"/>
    <w:rsid w:val="00275C0B"/>
    <w:rsid w:val="00275CBB"/>
    <w:rsid w:val="00276678"/>
    <w:rsid w:val="00276848"/>
    <w:rsid w:val="00277143"/>
    <w:rsid w:val="00277426"/>
    <w:rsid w:val="00277B59"/>
    <w:rsid w:val="00280491"/>
    <w:rsid w:val="00280D85"/>
    <w:rsid w:val="00280F5E"/>
    <w:rsid w:val="002814EA"/>
    <w:rsid w:val="00281599"/>
    <w:rsid w:val="0028176B"/>
    <w:rsid w:val="00281EC2"/>
    <w:rsid w:val="00282167"/>
    <w:rsid w:val="00282286"/>
    <w:rsid w:val="0028260B"/>
    <w:rsid w:val="0028277B"/>
    <w:rsid w:val="0028297E"/>
    <w:rsid w:val="00282AD2"/>
    <w:rsid w:val="00282BC3"/>
    <w:rsid w:val="00282FDC"/>
    <w:rsid w:val="00283622"/>
    <w:rsid w:val="00283A4E"/>
    <w:rsid w:val="00283E70"/>
    <w:rsid w:val="00283EA8"/>
    <w:rsid w:val="00284290"/>
    <w:rsid w:val="00284912"/>
    <w:rsid w:val="00285135"/>
    <w:rsid w:val="0028554C"/>
    <w:rsid w:val="002855C0"/>
    <w:rsid w:val="00285BF2"/>
    <w:rsid w:val="00285D00"/>
    <w:rsid w:val="00286595"/>
    <w:rsid w:val="00286618"/>
    <w:rsid w:val="002868E2"/>
    <w:rsid w:val="00286941"/>
    <w:rsid w:val="002869C3"/>
    <w:rsid w:val="00287393"/>
    <w:rsid w:val="0028763A"/>
    <w:rsid w:val="002876F6"/>
    <w:rsid w:val="00287B1B"/>
    <w:rsid w:val="00287E8B"/>
    <w:rsid w:val="00287E8D"/>
    <w:rsid w:val="00290702"/>
    <w:rsid w:val="00290798"/>
    <w:rsid w:val="002909FB"/>
    <w:rsid w:val="00290EFA"/>
    <w:rsid w:val="002910E7"/>
    <w:rsid w:val="00291692"/>
    <w:rsid w:val="002921A8"/>
    <w:rsid w:val="002922D3"/>
    <w:rsid w:val="002923E8"/>
    <w:rsid w:val="002924E1"/>
    <w:rsid w:val="00292BC4"/>
    <w:rsid w:val="00292CC2"/>
    <w:rsid w:val="00292D5A"/>
    <w:rsid w:val="002931BD"/>
    <w:rsid w:val="00293422"/>
    <w:rsid w:val="002936E4"/>
    <w:rsid w:val="00293A9B"/>
    <w:rsid w:val="00293BD1"/>
    <w:rsid w:val="00293D50"/>
    <w:rsid w:val="00293F3D"/>
    <w:rsid w:val="002943B6"/>
    <w:rsid w:val="002945C9"/>
    <w:rsid w:val="00294B02"/>
    <w:rsid w:val="00294C66"/>
    <w:rsid w:val="00295273"/>
    <w:rsid w:val="002952F8"/>
    <w:rsid w:val="0029538F"/>
    <w:rsid w:val="00295EF0"/>
    <w:rsid w:val="00295FBF"/>
    <w:rsid w:val="00296994"/>
    <w:rsid w:val="00296B88"/>
    <w:rsid w:val="00296BA7"/>
    <w:rsid w:val="00297014"/>
    <w:rsid w:val="0029723D"/>
    <w:rsid w:val="00297251"/>
    <w:rsid w:val="0029752F"/>
    <w:rsid w:val="002977AB"/>
    <w:rsid w:val="00297885"/>
    <w:rsid w:val="00297AE1"/>
    <w:rsid w:val="00297C74"/>
    <w:rsid w:val="00297CBF"/>
    <w:rsid w:val="002A005B"/>
    <w:rsid w:val="002A00FD"/>
    <w:rsid w:val="002A02FE"/>
    <w:rsid w:val="002A0353"/>
    <w:rsid w:val="002A0B18"/>
    <w:rsid w:val="002A1399"/>
    <w:rsid w:val="002A198A"/>
    <w:rsid w:val="002A1AA0"/>
    <w:rsid w:val="002A1DAF"/>
    <w:rsid w:val="002A1FD7"/>
    <w:rsid w:val="002A20A5"/>
    <w:rsid w:val="002A20D0"/>
    <w:rsid w:val="002A260D"/>
    <w:rsid w:val="002A2873"/>
    <w:rsid w:val="002A2C75"/>
    <w:rsid w:val="002A2CDB"/>
    <w:rsid w:val="002A384D"/>
    <w:rsid w:val="002A386C"/>
    <w:rsid w:val="002A387B"/>
    <w:rsid w:val="002A40F5"/>
    <w:rsid w:val="002A45AB"/>
    <w:rsid w:val="002A469E"/>
    <w:rsid w:val="002A46AC"/>
    <w:rsid w:val="002A46E3"/>
    <w:rsid w:val="002A49EB"/>
    <w:rsid w:val="002A4B74"/>
    <w:rsid w:val="002A4EC3"/>
    <w:rsid w:val="002A54DC"/>
    <w:rsid w:val="002A5631"/>
    <w:rsid w:val="002A56D0"/>
    <w:rsid w:val="002A5851"/>
    <w:rsid w:val="002A5923"/>
    <w:rsid w:val="002A595A"/>
    <w:rsid w:val="002A5AD2"/>
    <w:rsid w:val="002A5BEF"/>
    <w:rsid w:val="002A5F2F"/>
    <w:rsid w:val="002A60E5"/>
    <w:rsid w:val="002A639D"/>
    <w:rsid w:val="002A68CF"/>
    <w:rsid w:val="002A71D7"/>
    <w:rsid w:val="002A73DC"/>
    <w:rsid w:val="002A787E"/>
    <w:rsid w:val="002A7EA4"/>
    <w:rsid w:val="002A7F5C"/>
    <w:rsid w:val="002B0080"/>
    <w:rsid w:val="002B074E"/>
    <w:rsid w:val="002B0844"/>
    <w:rsid w:val="002B0C67"/>
    <w:rsid w:val="002B110E"/>
    <w:rsid w:val="002B1657"/>
    <w:rsid w:val="002B1763"/>
    <w:rsid w:val="002B1957"/>
    <w:rsid w:val="002B1A77"/>
    <w:rsid w:val="002B1AE0"/>
    <w:rsid w:val="002B1B71"/>
    <w:rsid w:val="002B1BC9"/>
    <w:rsid w:val="002B1EE7"/>
    <w:rsid w:val="002B2172"/>
    <w:rsid w:val="002B246D"/>
    <w:rsid w:val="002B27CC"/>
    <w:rsid w:val="002B2ABF"/>
    <w:rsid w:val="002B2CF4"/>
    <w:rsid w:val="002B33C5"/>
    <w:rsid w:val="002B371B"/>
    <w:rsid w:val="002B3FFB"/>
    <w:rsid w:val="002B4136"/>
    <w:rsid w:val="002B415A"/>
    <w:rsid w:val="002B45D7"/>
    <w:rsid w:val="002B46A5"/>
    <w:rsid w:val="002B49F3"/>
    <w:rsid w:val="002B4D57"/>
    <w:rsid w:val="002B4FB7"/>
    <w:rsid w:val="002B509C"/>
    <w:rsid w:val="002B5750"/>
    <w:rsid w:val="002B57FF"/>
    <w:rsid w:val="002B5FF7"/>
    <w:rsid w:val="002B6392"/>
    <w:rsid w:val="002B6D15"/>
    <w:rsid w:val="002B6DA2"/>
    <w:rsid w:val="002B6E44"/>
    <w:rsid w:val="002B7469"/>
    <w:rsid w:val="002B79B1"/>
    <w:rsid w:val="002C03D0"/>
    <w:rsid w:val="002C07C8"/>
    <w:rsid w:val="002C0C7A"/>
    <w:rsid w:val="002C0D9F"/>
    <w:rsid w:val="002C15D7"/>
    <w:rsid w:val="002C17B5"/>
    <w:rsid w:val="002C188E"/>
    <w:rsid w:val="002C18EB"/>
    <w:rsid w:val="002C1B10"/>
    <w:rsid w:val="002C1DEB"/>
    <w:rsid w:val="002C21E1"/>
    <w:rsid w:val="002C2375"/>
    <w:rsid w:val="002C2E71"/>
    <w:rsid w:val="002C2F0D"/>
    <w:rsid w:val="002C3524"/>
    <w:rsid w:val="002C35DC"/>
    <w:rsid w:val="002C3A08"/>
    <w:rsid w:val="002C3D28"/>
    <w:rsid w:val="002C4497"/>
    <w:rsid w:val="002C4B33"/>
    <w:rsid w:val="002C4F90"/>
    <w:rsid w:val="002C5001"/>
    <w:rsid w:val="002C525B"/>
    <w:rsid w:val="002C5559"/>
    <w:rsid w:val="002C56B5"/>
    <w:rsid w:val="002C640C"/>
    <w:rsid w:val="002C6421"/>
    <w:rsid w:val="002C650A"/>
    <w:rsid w:val="002C6763"/>
    <w:rsid w:val="002C6880"/>
    <w:rsid w:val="002C6CA9"/>
    <w:rsid w:val="002C70D1"/>
    <w:rsid w:val="002C70EC"/>
    <w:rsid w:val="002C74CA"/>
    <w:rsid w:val="002C7C29"/>
    <w:rsid w:val="002D0297"/>
    <w:rsid w:val="002D0C90"/>
    <w:rsid w:val="002D0F89"/>
    <w:rsid w:val="002D1324"/>
    <w:rsid w:val="002D136D"/>
    <w:rsid w:val="002D1923"/>
    <w:rsid w:val="002D23AE"/>
    <w:rsid w:val="002D2D27"/>
    <w:rsid w:val="002D2FD5"/>
    <w:rsid w:val="002D3C16"/>
    <w:rsid w:val="002D3D1B"/>
    <w:rsid w:val="002D3E79"/>
    <w:rsid w:val="002D3FA4"/>
    <w:rsid w:val="002D40A5"/>
    <w:rsid w:val="002D464D"/>
    <w:rsid w:val="002D4756"/>
    <w:rsid w:val="002D4A33"/>
    <w:rsid w:val="002D4A3E"/>
    <w:rsid w:val="002D4BDD"/>
    <w:rsid w:val="002D4E58"/>
    <w:rsid w:val="002D4FC2"/>
    <w:rsid w:val="002D51FE"/>
    <w:rsid w:val="002D572D"/>
    <w:rsid w:val="002D5E0B"/>
    <w:rsid w:val="002D6341"/>
    <w:rsid w:val="002D67BD"/>
    <w:rsid w:val="002D68C7"/>
    <w:rsid w:val="002D6B31"/>
    <w:rsid w:val="002D6C7E"/>
    <w:rsid w:val="002D6F6C"/>
    <w:rsid w:val="002D78E4"/>
    <w:rsid w:val="002E0010"/>
    <w:rsid w:val="002E0240"/>
    <w:rsid w:val="002E076F"/>
    <w:rsid w:val="002E0E07"/>
    <w:rsid w:val="002E10EE"/>
    <w:rsid w:val="002E1415"/>
    <w:rsid w:val="002E15CA"/>
    <w:rsid w:val="002E1E33"/>
    <w:rsid w:val="002E2110"/>
    <w:rsid w:val="002E2A9B"/>
    <w:rsid w:val="002E2F73"/>
    <w:rsid w:val="002E394C"/>
    <w:rsid w:val="002E3A46"/>
    <w:rsid w:val="002E3CDD"/>
    <w:rsid w:val="002E421A"/>
    <w:rsid w:val="002E42CE"/>
    <w:rsid w:val="002E4738"/>
    <w:rsid w:val="002E4946"/>
    <w:rsid w:val="002E49EF"/>
    <w:rsid w:val="002E4E74"/>
    <w:rsid w:val="002E5539"/>
    <w:rsid w:val="002E5BE6"/>
    <w:rsid w:val="002E5F4E"/>
    <w:rsid w:val="002E6424"/>
    <w:rsid w:val="002E69B7"/>
    <w:rsid w:val="002E6A23"/>
    <w:rsid w:val="002E711B"/>
    <w:rsid w:val="002E76A7"/>
    <w:rsid w:val="002E7B7C"/>
    <w:rsid w:val="002F03A4"/>
    <w:rsid w:val="002F0653"/>
    <w:rsid w:val="002F10A5"/>
    <w:rsid w:val="002F1176"/>
    <w:rsid w:val="002F1A48"/>
    <w:rsid w:val="002F1A88"/>
    <w:rsid w:val="002F1BAE"/>
    <w:rsid w:val="002F1F21"/>
    <w:rsid w:val="002F1F24"/>
    <w:rsid w:val="002F28BE"/>
    <w:rsid w:val="002F296F"/>
    <w:rsid w:val="002F29C9"/>
    <w:rsid w:val="002F2A86"/>
    <w:rsid w:val="002F2B1B"/>
    <w:rsid w:val="002F2C86"/>
    <w:rsid w:val="002F3008"/>
    <w:rsid w:val="002F315A"/>
    <w:rsid w:val="002F32D3"/>
    <w:rsid w:val="002F3952"/>
    <w:rsid w:val="002F3C66"/>
    <w:rsid w:val="002F3F20"/>
    <w:rsid w:val="002F4549"/>
    <w:rsid w:val="002F46FD"/>
    <w:rsid w:val="002F489A"/>
    <w:rsid w:val="002F49B7"/>
    <w:rsid w:val="002F4C7E"/>
    <w:rsid w:val="002F4D8E"/>
    <w:rsid w:val="002F512E"/>
    <w:rsid w:val="002F5442"/>
    <w:rsid w:val="002F56E6"/>
    <w:rsid w:val="002F5734"/>
    <w:rsid w:val="002F5972"/>
    <w:rsid w:val="002F5A56"/>
    <w:rsid w:val="002F6255"/>
    <w:rsid w:val="002F68CB"/>
    <w:rsid w:val="002F6AB6"/>
    <w:rsid w:val="002F6CDE"/>
    <w:rsid w:val="002F6D97"/>
    <w:rsid w:val="002F707F"/>
    <w:rsid w:val="002F7117"/>
    <w:rsid w:val="002F73C7"/>
    <w:rsid w:val="002F744D"/>
    <w:rsid w:val="002F7E77"/>
    <w:rsid w:val="002F7EAB"/>
    <w:rsid w:val="003008FB"/>
    <w:rsid w:val="00300A4A"/>
    <w:rsid w:val="00300BE8"/>
    <w:rsid w:val="00300C07"/>
    <w:rsid w:val="00300F08"/>
    <w:rsid w:val="003015BB"/>
    <w:rsid w:val="0030162B"/>
    <w:rsid w:val="00301C16"/>
    <w:rsid w:val="00301C5B"/>
    <w:rsid w:val="00301C9C"/>
    <w:rsid w:val="00301F96"/>
    <w:rsid w:val="003022EE"/>
    <w:rsid w:val="0030238F"/>
    <w:rsid w:val="00302F64"/>
    <w:rsid w:val="00302FED"/>
    <w:rsid w:val="00303DE6"/>
    <w:rsid w:val="003040BB"/>
    <w:rsid w:val="00304216"/>
    <w:rsid w:val="0030489E"/>
    <w:rsid w:val="00304DAF"/>
    <w:rsid w:val="00304E7B"/>
    <w:rsid w:val="00305C8E"/>
    <w:rsid w:val="00305CC0"/>
    <w:rsid w:val="003064D2"/>
    <w:rsid w:val="00306786"/>
    <w:rsid w:val="00306BB8"/>
    <w:rsid w:val="00306CC1"/>
    <w:rsid w:val="00307278"/>
    <w:rsid w:val="0030729F"/>
    <w:rsid w:val="0030778D"/>
    <w:rsid w:val="003077BB"/>
    <w:rsid w:val="00307B67"/>
    <w:rsid w:val="00307D9F"/>
    <w:rsid w:val="00310124"/>
    <w:rsid w:val="00310183"/>
    <w:rsid w:val="003105A5"/>
    <w:rsid w:val="00310A78"/>
    <w:rsid w:val="00311341"/>
    <w:rsid w:val="00311D24"/>
    <w:rsid w:val="003123CE"/>
    <w:rsid w:val="00312824"/>
    <w:rsid w:val="003128B2"/>
    <w:rsid w:val="003135CC"/>
    <w:rsid w:val="003137EA"/>
    <w:rsid w:val="0031385E"/>
    <w:rsid w:val="003148E5"/>
    <w:rsid w:val="0031494C"/>
    <w:rsid w:val="00314CF5"/>
    <w:rsid w:val="00315947"/>
    <w:rsid w:val="00316081"/>
    <w:rsid w:val="003165A3"/>
    <w:rsid w:val="003169AA"/>
    <w:rsid w:val="00316AD2"/>
    <w:rsid w:val="00316F7C"/>
    <w:rsid w:val="00316FEB"/>
    <w:rsid w:val="003171E6"/>
    <w:rsid w:val="0031752B"/>
    <w:rsid w:val="003178E7"/>
    <w:rsid w:val="00317903"/>
    <w:rsid w:val="00317A6C"/>
    <w:rsid w:val="00317B21"/>
    <w:rsid w:val="0032025F"/>
    <w:rsid w:val="0032043F"/>
    <w:rsid w:val="0032065E"/>
    <w:rsid w:val="0032068A"/>
    <w:rsid w:val="003208A7"/>
    <w:rsid w:val="00320A72"/>
    <w:rsid w:val="00320B31"/>
    <w:rsid w:val="00320B4E"/>
    <w:rsid w:val="003218CA"/>
    <w:rsid w:val="00322306"/>
    <w:rsid w:val="00322339"/>
    <w:rsid w:val="00322BBF"/>
    <w:rsid w:val="0032303A"/>
    <w:rsid w:val="00323907"/>
    <w:rsid w:val="00323944"/>
    <w:rsid w:val="003239BE"/>
    <w:rsid w:val="00323A2D"/>
    <w:rsid w:val="00323A6A"/>
    <w:rsid w:val="00323BB4"/>
    <w:rsid w:val="003242F5"/>
    <w:rsid w:val="003245FB"/>
    <w:rsid w:val="00324701"/>
    <w:rsid w:val="00324862"/>
    <w:rsid w:val="00324998"/>
    <w:rsid w:val="00324AE3"/>
    <w:rsid w:val="00324B75"/>
    <w:rsid w:val="00324E7D"/>
    <w:rsid w:val="00325208"/>
    <w:rsid w:val="0032533A"/>
    <w:rsid w:val="0032565A"/>
    <w:rsid w:val="00325B53"/>
    <w:rsid w:val="0032635B"/>
    <w:rsid w:val="003264EE"/>
    <w:rsid w:val="0032674D"/>
    <w:rsid w:val="00326C1E"/>
    <w:rsid w:val="003273AD"/>
    <w:rsid w:val="003276D3"/>
    <w:rsid w:val="00327C17"/>
    <w:rsid w:val="00327E9F"/>
    <w:rsid w:val="003300DA"/>
    <w:rsid w:val="003307B8"/>
    <w:rsid w:val="003309B5"/>
    <w:rsid w:val="00330C54"/>
    <w:rsid w:val="00330FC6"/>
    <w:rsid w:val="003310A8"/>
    <w:rsid w:val="003311A8"/>
    <w:rsid w:val="003311EC"/>
    <w:rsid w:val="003312F6"/>
    <w:rsid w:val="0033132D"/>
    <w:rsid w:val="003316E4"/>
    <w:rsid w:val="00331B3A"/>
    <w:rsid w:val="003322A2"/>
    <w:rsid w:val="003325B4"/>
    <w:rsid w:val="0033298B"/>
    <w:rsid w:val="00332A31"/>
    <w:rsid w:val="00332A55"/>
    <w:rsid w:val="00332E1E"/>
    <w:rsid w:val="0033326C"/>
    <w:rsid w:val="0033379B"/>
    <w:rsid w:val="00333879"/>
    <w:rsid w:val="00333A8A"/>
    <w:rsid w:val="00333BB9"/>
    <w:rsid w:val="0033413A"/>
    <w:rsid w:val="003342CE"/>
    <w:rsid w:val="0033445E"/>
    <w:rsid w:val="003347AD"/>
    <w:rsid w:val="0033484E"/>
    <w:rsid w:val="00334B96"/>
    <w:rsid w:val="00334E30"/>
    <w:rsid w:val="00335093"/>
    <w:rsid w:val="0033512C"/>
    <w:rsid w:val="00335221"/>
    <w:rsid w:val="00335267"/>
    <w:rsid w:val="00335ACD"/>
    <w:rsid w:val="00335E66"/>
    <w:rsid w:val="003361A4"/>
    <w:rsid w:val="003365AB"/>
    <w:rsid w:val="0033675F"/>
    <w:rsid w:val="0033679B"/>
    <w:rsid w:val="00336AD3"/>
    <w:rsid w:val="00336C89"/>
    <w:rsid w:val="00336F15"/>
    <w:rsid w:val="00337550"/>
    <w:rsid w:val="003376B1"/>
    <w:rsid w:val="00337AAD"/>
    <w:rsid w:val="00337AF3"/>
    <w:rsid w:val="00337BDC"/>
    <w:rsid w:val="003405D9"/>
    <w:rsid w:val="003406CA"/>
    <w:rsid w:val="00340FFB"/>
    <w:rsid w:val="00341BEC"/>
    <w:rsid w:val="00341C00"/>
    <w:rsid w:val="00342078"/>
    <w:rsid w:val="00342461"/>
    <w:rsid w:val="003425CA"/>
    <w:rsid w:val="0034263E"/>
    <w:rsid w:val="00342725"/>
    <w:rsid w:val="00342968"/>
    <w:rsid w:val="00342FE8"/>
    <w:rsid w:val="003430B9"/>
    <w:rsid w:val="00343344"/>
    <w:rsid w:val="0034395B"/>
    <w:rsid w:val="00343B00"/>
    <w:rsid w:val="00343D32"/>
    <w:rsid w:val="00343E53"/>
    <w:rsid w:val="00344169"/>
    <w:rsid w:val="0034457A"/>
    <w:rsid w:val="0034458F"/>
    <w:rsid w:val="003448D0"/>
    <w:rsid w:val="00344E85"/>
    <w:rsid w:val="00344F0B"/>
    <w:rsid w:val="0034501B"/>
    <w:rsid w:val="00350413"/>
    <w:rsid w:val="00350865"/>
    <w:rsid w:val="00350E36"/>
    <w:rsid w:val="00351009"/>
    <w:rsid w:val="003510F9"/>
    <w:rsid w:val="00351495"/>
    <w:rsid w:val="00351575"/>
    <w:rsid w:val="003519F3"/>
    <w:rsid w:val="00351F7A"/>
    <w:rsid w:val="00351FBE"/>
    <w:rsid w:val="00351FC2"/>
    <w:rsid w:val="003521BE"/>
    <w:rsid w:val="0035228D"/>
    <w:rsid w:val="00352552"/>
    <w:rsid w:val="00352912"/>
    <w:rsid w:val="00352A60"/>
    <w:rsid w:val="0035333E"/>
    <w:rsid w:val="003538D0"/>
    <w:rsid w:val="00353E6A"/>
    <w:rsid w:val="003544D7"/>
    <w:rsid w:val="003544FB"/>
    <w:rsid w:val="00354EAC"/>
    <w:rsid w:val="00355D2B"/>
    <w:rsid w:val="00355EC3"/>
    <w:rsid w:val="00355F33"/>
    <w:rsid w:val="00355F6F"/>
    <w:rsid w:val="00356127"/>
    <w:rsid w:val="0035632F"/>
    <w:rsid w:val="003565C5"/>
    <w:rsid w:val="0035681F"/>
    <w:rsid w:val="00356DA7"/>
    <w:rsid w:val="00356E3C"/>
    <w:rsid w:val="003571B9"/>
    <w:rsid w:val="00357563"/>
    <w:rsid w:val="003576B7"/>
    <w:rsid w:val="00357C88"/>
    <w:rsid w:val="00357D77"/>
    <w:rsid w:val="00357FB9"/>
    <w:rsid w:val="003605C6"/>
    <w:rsid w:val="00360D6F"/>
    <w:rsid w:val="0036151A"/>
    <w:rsid w:val="00361911"/>
    <w:rsid w:val="0036199C"/>
    <w:rsid w:val="00362FAD"/>
    <w:rsid w:val="003632E6"/>
    <w:rsid w:val="00363AF6"/>
    <w:rsid w:val="0036437C"/>
    <w:rsid w:val="003645E7"/>
    <w:rsid w:val="00364756"/>
    <w:rsid w:val="00364B3F"/>
    <w:rsid w:val="00364D1C"/>
    <w:rsid w:val="00365262"/>
    <w:rsid w:val="003654DE"/>
    <w:rsid w:val="003655F4"/>
    <w:rsid w:val="003659C3"/>
    <w:rsid w:val="00365A2B"/>
    <w:rsid w:val="00365D63"/>
    <w:rsid w:val="00366C55"/>
    <w:rsid w:val="0036793B"/>
    <w:rsid w:val="00367BD6"/>
    <w:rsid w:val="00367F83"/>
    <w:rsid w:val="0037021C"/>
    <w:rsid w:val="003706BE"/>
    <w:rsid w:val="00370A1A"/>
    <w:rsid w:val="00370B92"/>
    <w:rsid w:val="00370D30"/>
    <w:rsid w:val="00371214"/>
    <w:rsid w:val="00371559"/>
    <w:rsid w:val="00371924"/>
    <w:rsid w:val="00371B02"/>
    <w:rsid w:val="00371B62"/>
    <w:rsid w:val="00371B9E"/>
    <w:rsid w:val="00371D91"/>
    <w:rsid w:val="003723D6"/>
    <w:rsid w:val="003723F2"/>
    <w:rsid w:val="00372682"/>
    <w:rsid w:val="0037283F"/>
    <w:rsid w:val="00372E63"/>
    <w:rsid w:val="00372E65"/>
    <w:rsid w:val="0037332F"/>
    <w:rsid w:val="003734E5"/>
    <w:rsid w:val="0037378E"/>
    <w:rsid w:val="003738F3"/>
    <w:rsid w:val="00374E17"/>
    <w:rsid w:val="0037509F"/>
    <w:rsid w:val="00375620"/>
    <w:rsid w:val="00375AAF"/>
    <w:rsid w:val="00375B9C"/>
    <w:rsid w:val="00375CA1"/>
    <w:rsid w:val="00375CA5"/>
    <w:rsid w:val="00375CAE"/>
    <w:rsid w:val="00375D4B"/>
    <w:rsid w:val="003761A4"/>
    <w:rsid w:val="00376335"/>
    <w:rsid w:val="00376775"/>
    <w:rsid w:val="00376AE0"/>
    <w:rsid w:val="00376CC5"/>
    <w:rsid w:val="00376CCD"/>
    <w:rsid w:val="00376E10"/>
    <w:rsid w:val="00377189"/>
    <w:rsid w:val="0037767B"/>
    <w:rsid w:val="003776BE"/>
    <w:rsid w:val="0037797F"/>
    <w:rsid w:val="00377B4B"/>
    <w:rsid w:val="00377BE1"/>
    <w:rsid w:val="00377C5D"/>
    <w:rsid w:val="003801E1"/>
    <w:rsid w:val="0038042C"/>
    <w:rsid w:val="00380559"/>
    <w:rsid w:val="0038069C"/>
    <w:rsid w:val="00380BE6"/>
    <w:rsid w:val="00380BFA"/>
    <w:rsid w:val="00381278"/>
    <w:rsid w:val="0038177B"/>
    <w:rsid w:val="00381FF1"/>
    <w:rsid w:val="003823D7"/>
    <w:rsid w:val="00382AC2"/>
    <w:rsid w:val="00382CD3"/>
    <w:rsid w:val="00382DE4"/>
    <w:rsid w:val="00383072"/>
    <w:rsid w:val="00383794"/>
    <w:rsid w:val="00383D21"/>
    <w:rsid w:val="0038462F"/>
    <w:rsid w:val="00384849"/>
    <w:rsid w:val="00384DC7"/>
    <w:rsid w:val="00385B82"/>
    <w:rsid w:val="00385D5A"/>
    <w:rsid w:val="003862B4"/>
    <w:rsid w:val="00386AA4"/>
    <w:rsid w:val="00386AF7"/>
    <w:rsid w:val="00386CBC"/>
    <w:rsid w:val="003873F2"/>
    <w:rsid w:val="0038773A"/>
    <w:rsid w:val="003877AE"/>
    <w:rsid w:val="00387902"/>
    <w:rsid w:val="00387AE0"/>
    <w:rsid w:val="00390B12"/>
    <w:rsid w:val="00390D20"/>
    <w:rsid w:val="00390FD3"/>
    <w:rsid w:val="003914AE"/>
    <w:rsid w:val="003914C4"/>
    <w:rsid w:val="003915D4"/>
    <w:rsid w:val="00391BFA"/>
    <w:rsid w:val="00391EEE"/>
    <w:rsid w:val="00391FC7"/>
    <w:rsid w:val="003920A5"/>
    <w:rsid w:val="003921CD"/>
    <w:rsid w:val="00392207"/>
    <w:rsid w:val="00392B09"/>
    <w:rsid w:val="00392EED"/>
    <w:rsid w:val="00392FDC"/>
    <w:rsid w:val="0039323F"/>
    <w:rsid w:val="0039329F"/>
    <w:rsid w:val="0039353D"/>
    <w:rsid w:val="00393A7A"/>
    <w:rsid w:val="00393C1B"/>
    <w:rsid w:val="00393C92"/>
    <w:rsid w:val="0039406C"/>
    <w:rsid w:val="0039429B"/>
    <w:rsid w:val="003945C7"/>
    <w:rsid w:val="003948F6"/>
    <w:rsid w:val="00394A8E"/>
    <w:rsid w:val="00394DFC"/>
    <w:rsid w:val="00394FCC"/>
    <w:rsid w:val="003951EA"/>
    <w:rsid w:val="0039528E"/>
    <w:rsid w:val="003953EF"/>
    <w:rsid w:val="00395629"/>
    <w:rsid w:val="00395DB4"/>
    <w:rsid w:val="00395EEF"/>
    <w:rsid w:val="0039603C"/>
    <w:rsid w:val="003962D4"/>
    <w:rsid w:val="00396507"/>
    <w:rsid w:val="0039658C"/>
    <w:rsid w:val="00396851"/>
    <w:rsid w:val="0039693B"/>
    <w:rsid w:val="003974C6"/>
    <w:rsid w:val="00397E05"/>
    <w:rsid w:val="003A096F"/>
    <w:rsid w:val="003A0EE6"/>
    <w:rsid w:val="003A1780"/>
    <w:rsid w:val="003A1843"/>
    <w:rsid w:val="003A2156"/>
    <w:rsid w:val="003A215A"/>
    <w:rsid w:val="003A271B"/>
    <w:rsid w:val="003A29BB"/>
    <w:rsid w:val="003A2A2C"/>
    <w:rsid w:val="003A2AF5"/>
    <w:rsid w:val="003A2CD6"/>
    <w:rsid w:val="003A35E3"/>
    <w:rsid w:val="003A38D1"/>
    <w:rsid w:val="003A3F25"/>
    <w:rsid w:val="003A4943"/>
    <w:rsid w:val="003A49E3"/>
    <w:rsid w:val="003A55C7"/>
    <w:rsid w:val="003A57F8"/>
    <w:rsid w:val="003A589D"/>
    <w:rsid w:val="003A5AE2"/>
    <w:rsid w:val="003A5F94"/>
    <w:rsid w:val="003A61CF"/>
    <w:rsid w:val="003A6D65"/>
    <w:rsid w:val="003A700E"/>
    <w:rsid w:val="003A74E9"/>
    <w:rsid w:val="003A7AE5"/>
    <w:rsid w:val="003B02F8"/>
    <w:rsid w:val="003B0F4A"/>
    <w:rsid w:val="003B1091"/>
    <w:rsid w:val="003B17BE"/>
    <w:rsid w:val="003B1C46"/>
    <w:rsid w:val="003B2307"/>
    <w:rsid w:val="003B24B7"/>
    <w:rsid w:val="003B26C2"/>
    <w:rsid w:val="003B30CA"/>
    <w:rsid w:val="003B316B"/>
    <w:rsid w:val="003B331F"/>
    <w:rsid w:val="003B39DB"/>
    <w:rsid w:val="003B3C40"/>
    <w:rsid w:val="003B3C8C"/>
    <w:rsid w:val="003B41ED"/>
    <w:rsid w:val="003B4446"/>
    <w:rsid w:val="003B4C66"/>
    <w:rsid w:val="003B4CD4"/>
    <w:rsid w:val="003B53FB"/>
    <w:rsid w:val="003B5529"/>
    <w:rsid w:val="003B56B8"/>
    <w:rsid w:val="003B5846"/>
    <w:rsid w:val="003B597A"/>
    <w:rsid w:val="003B5CDD"/>
    <w:rsid w:val="003B64B4"/>
    <w:rsid w:val="003B6528"/>
    <w:rsid w:val="003B6799"/>
    <w:rsid w:val="003B69EE"/>
    <w:rsid w:val="003B6AC4"/>
    <w:rsid w:val="003B6AD3"/>
    <w:rsid w:val="003B7190"/>
    <w:rsid w:val="003B74B5"/>
    <w:rsid w:val="003B7A3B"/>
    <w:rsid w:val="003B7AAF"/>
    <w:rsid w:val="003B7B7B"/>
    <w:rsid w:val="003C04A3"/>
    <w:rsid w:val="003C05DD"/>
    <w:rsid w:val="003C076F"/>
    <w:rsid w:val="003C0B0B"/>
    <w:rsid w:val="003C1287"/>
    <w:rsid w:val="003C15F3"/>
    <w:rsid w:val="003C19E1"/>
    <w:rsid w:val="003C19EF"/>
    <w:rsid w:val="003C1B90"/>
    <w:rsid w:val="003C1BEE"/>
    <w:rsid w:val="003C1FBC"/>
    <w:rsid w:val="003C2295"/>
    <w:rsid w:val="003C2528"/>
    <w:rsid w:val="003C2803"/>
    <w:rsid w:val="003C32F8"/>
    <w:rsid w:val="003C3340"/>
    <w:rsid w:val="003C3444"/>
    <w:rsid w:val="003C383A"/>
    <w:rsid w:val="003C3E9B"/>
    <w:rsid w:val="003C5221"/>
    <w:rsid w:val="003C59CD"/>
    <w:rsid w:val="003C5B24"/>
    <w:rsid w:val="003C5BBC"/>
    <w:rsid w:val="003C5F2D"/>
    <w:rsid w:val="003C610E"/>
    <w:rsid w:val="003C61BD"/>
    <w:rsid w:val="003C61EC"/>
    <w:rsid w:val="003C620E"/>
    <w:rsid w:val="003C6320"/>
    <w:rsid w:val="003C6C58"/>
    <w:rsid w:val="003C6D55"/>
    <w:rsid w:val="003C7052"/>
    <w:rsid w:val="003C7314"/>
    <w:rsid w:val="003C734E"/>
    <w:rsid w:val="003C73AF"/>
    <w:rsid w:val="003C75FC"/>
    <w:rsid w:val="003C77B0"/>
    <w:rsid w:val="003C7B9F"/>
    <w:rsid w:val="003D02CC"/>
    <w:rsid w:val="003D042B"/>
    <w:rsid w:val="003D065D"/>
    <w:rsid w:val="003D0924"/>
    <w:rsid w:val="003D0D53"/>
    <w:rsid w:val="003D10D1"/>
    <w:rsid w:val="003D1200"/>
    <w:rsid w:val="003D168B"/>
    <w:rsid w:val="003D1703"/>
    <w:rsid w:val="003D1802"/>
    <w:rsid w:val="003D18EF"/>
    <w:rsid w:val="003D1E32"/>
    <w:rsid w:val="003D1F3C"/>
    <w:rsid w:val="003D28D9"/>
    <w:rsid w:val="003D29EA"/>
    <w:rsid w:val="003D2C26"/>
    <w:rsid w:val="003D2F2D"/>
    <w:rsid w:val="003D30BE"/>
    <w:rsid w:val="003D38BB"/>
    <w:rsid w:val="003D3DD3"/>
    <w:rsid w:val="003D4253"/>
    <w:rsid w:val="003D433B"/>
    <w:rsid w:val="003D459D"/>
    <w:rsid w:val="003D48E9"/>
    <w:rsid w:val="003D4A98"/>
    <w:rsid w:val="003D5469"/>
    <w:rsid w:val="003D5BC1"/>
    <w:rsid w:val="003D5D5F"/>
    <w:rsid w:val="003D6000"/>
    <w:rsid w:val="003D6287"/>
    <w:rsid w:val="003D63E3"/>
    <w:rsid w:val="003D6483"/>
    <w:rsid w:val="003D67B7"/>
    <w:rsid w:val="003D6812"/>
    <w:rsid w:val="003D69D1"/>
    <w:rsid w:val="003D6AD6"/>
    <w:rsid w:val="003D6BC0"/>
    <w:rsid w:val="003D6CC2"/>
    <w:rsid w:val="003D6DF1"/>
    <w:rsid w:val="003D70DF"/>
    <w:rsid w:val="003D721B"/>
    <w:rsid w:val="003D76D4"/>
    <w:rsid w:val="003D7C4F"/>
    <w:rsid w:val="003D7E01"/>
    <w:rsid w:val="003D7F87"/>
    <w:rsid w:val="003E07C9"/>
    <w:rsid w:val="003E0F4D"/>
    <w:rsid w:val="003E0FD1"/>
    <w:rsid w:val="003E1726"/>
    <w:rsid w:val="003E17E6"/>
    <w:rsid w:val="003E1979"/>
    <w:rsid w:val="003E1AAB"/>
    <w:rsid w:val="003E1BEE"/>
    <w:rsid w:val="003E1C17"/>
    <w:rsid w:val="003E1E33"/>
    <w:rsid w:val="003E1F10"/>
    <w:rsid w:val="003E214F"/>
    <w:rsid w:val="003E278F"/>
    <w:rsid w:val="003E2C3B"/>
    <w:rsid w:val="003E2FA6"/>
    <w:rsid w:val="003E2FF0"/>
    <w:rsid w:val="003E3466"/>
    <w:rsid w:val="003E3924"/>
    <w:rsid w:val="003E3A86"/>
    <w:rsid w:val="003E3BD3"/>
    <w:rsid w:val="003E41C4"/>
    <w:rsid w:val="003E4315"/>
    <w:rsid w:val="003E46B7"/>
    <w:rsid w:val="003E49A1"/>
    <w:rsid w:val="003E4C32"/>
    <w:rsid w:val="003E4C4B"/>
    <w:rsid w:val="003E5020"/>
    <w:rsid w:val="003E5348"/>
    <w:rsid w:val="003E54B2"/>
    <w:rsid w:val="003E591C"/>
    <w:rsid w:val="003E60FF"/>
    <w:rsid w:val="003E6116"/>
    <w:rsid w:val="003E680F"/>
    <w:rsid w:val="003E6BDE"/>
    <w:rsid w:val="003E6C77"/>
    <w:rsid w:val="003E6DFB"/>
    <w:rsid w:val="003E725E"/>
    <w:rsid w:val="003E7556"/>
    <w:rsid w:val="003E7A56"/>
    <w:rsid w:val="003E7C94"/>
    <w:rsid w:val="003E7D16"/>
    <w:rsid w:val="003E7DA4"/>
    <w:rsid w:val="003E7FBB"/>
    <w:rsid w:val="003F0B53"/>
    <w:rsid w:val="003F0E12"/>
    <w:rsid w:val="003F11D6"/>
    <w:rsid w:val="003F143E"/>
    <w:rsid w:val="003F16B7"/>
    <w:rsid w:val="003F1774"/>
    <w:rsid w:val="003F1CDE"/>
    <w:rsid w:val="003F20E4"/>
    <w:rsid w:val="003F225E"/>
    <w:rsid w:val="003F2786"/>
    <w:rsid w:val="003F29CE"/>
    <w:rsid w:val="003F2CB5"/>
    <w:rsid w:val="003F327D"/>
    <w:rsid w:val="003F3640"/>
    <w:rsid w:val="003F3829"/>
    <w:rsid w:val="003F39DE"/>
    <w:rsid w:val="003F3ACD"/>
    <w:rsid w:val="003F4CC0"/>
    <w:rsid w:val="003F5197"/>
    <w:rsid w:val="003F553C"/>
    <w:rsid w:val="003F55AF"/>
    <w:rsid w:val="003F5887"/>
    <w:rsid w:val="003F5955"/>
    <w:rsid w:val="003F6571"/>
    <w:rsid w:val="003F69F7"/>
    <w:rsid w:val="003F69FB"/>
    <w:rsid w:val="003F6E96"/>
    <w:rsid w:val="003F6EAE"/>
    <w:rsid w:val="003F6EE0"/>
    <w:rsid w:val="003F760D"/>
    <w:rsid w:val="003F7674"/>
    <w:rsid w:val="003F785A"/>
    <w:rsid w:val="003F7AB5"/>
    <w:rsid w:val="003F7C39"/>
    <w:rsid w:val="00400648"/>
    <w:rsid w:val="004007D5"/>
    <w:rsid w:val="00400966"/>
    <w:rsid w:val="00400C01"/>
    <w:rsid w:val="00400F44"/>
    <w:rsid w:val="004012D9"/>
    <w:rsid w:val="00401590"/>
    <w:rsid w:val="004015DC"/>
    <w:rsid w:val="00401646"/>
    <w:rsid w:val="0040185D"/>
    <w:rsid w:val="004019E8"/>
    <w:rsid w:val="00401A27"/>
    <w:rsid w:val="00401A4E"/>
    <w:rsid w:val="00401ADE"/>
    <w:rsid w:val="00401DA0"/>
    <w:rsid w:val="00401FD9"/>
    <w:rsid w:val="0040227B"/>
    <w:rsid w:val="0040248E"/>
    <w:rsid w:val="004025B7"/>
    <w:rsid w:val="00402911"/>
    <w:rsid w:val="00402A52"/>
    <w:rsid w:val="00402BDB"/>
    <w:rsid w:val="00402D19"/>
    <w:rsid w:val="00403107"/>
    <w:rsid w:val="00403218"/>
    <w:rsid w:val="00403481"/>
    <w:rsid w:val="004034FE"/>
    <w:rsid w:val="00403D03"/>
    <w:rsid w:val="00404315"/>
    <w:rsid w:val="00404967"/>
    <w:rsid w:val="00404A8A"/>
    <w:rsid w:val="00404BFF"/>
    <w:rsid w:val="0040537D"/>
    <w:rsid w:val="004053B3"/>
    <w:rsid w:val="004055B0"/>
    <w:rsid w:val="00406469"/>
    <w:rsid w:val="0040662A"/>
    <w:rsid w:val="004070E1"/>
    <w:rsid w:val="00407696"/>
    <w:rsid w:val="004077E8"/>
    <w:rsid w:val="0040786B"/>
    <w:rsid w:val="00407AAB"/>
    <w:rsid w:val="00407BEA"/>
    <w:rsid w:val="00410B44"/>
    <w:rsid w:val="00410DAD"/>
    <w:rsid w:val="00411A8B"/>
    <w:rsid w:val="00411D8F"/>
    <w:rsid w:val="004127B0"/>
    <w:rsid w:val="004129C9"/>
    <w:rsid w:val="00412EFA"/>
    <w:rsid w:val="0041319C"/>
    <w:rsid w:val="004139F3"/>
    <w:rsid w:val="00413C0F"/>
    <w:rsid w:val="00413D17"/>
    <w:rsid w:val="00413E35"/>
    <w:rsid w:val="00413EF9"/>
    <w:rsid w:val="00414112"/>
    <w:rsid w:val="0041446C"/>
    <w:rsid w:val="00414608"/>
    <w:rsid w:val="00414703"/>
    <w:rsid w:val="00414834"/>
    <w:rsid w:val="00414C85"/>
    <w:rsid w:val="0041516D"/>
    <w:rsid w:val="004154F5"/>
    <w:rsid w:val="00415652"/>
    <w:rsid w:val="004157DC"/>
    <w:rsid w:val="0041588E"/>
    <w:rsid w:val="00415986"/>
    <w:rsid w:val="00415AA4"/>
    <w:rsid w:val="00415D6A"/>
    <w:rsid w:val="00416610"/>
    <w:rsid w:val="0041686F"/>
    <w:rsid w:val="00416B19"/>
    <w:rsid w:val="00416B9D"/>
    <w:rsid w:val="0041701A"/>
    <w:rsid w:val="0041730C"/>
    <w:rsid w:val="0041731C"/>
    <w:rsid w:val="00417488"/>
    <w:rsid w:val="004174C4"/>
    <w:rsid w:val="0041781A"/>
    <w:rsid w:val="004179C8"/>
    <w:rsid w:val="00417AA6"/>
    <w:rsid w:val="00420072"/>
    <w:rsid w:val="00420287"/>
    <w:rsid w:val="00420455"/>
    <w:rsid w:val="00421CBE"/>
    <w:rsid w:val="004222D8"/>
    <w:rsid w:val="00422373"/>
    <w:rsid w:val="00422869"/>
    <w:rsid w:val="00422CE1"/>
    <w:rsid w:val="00422E8B"/>
    <w:rsid w:val="004230A3"/>
    <w:rsid w:val="00423413"/>
    <w:rsid w:val="00423BF0"/>
    <w:rsid w:val="00423E4B"/>
    <w:rsid w:val="00425003"/>
    <w:rsid w:val="00425333"/>
    <w:rsid w:val="0042556F"/>
    <w:rsid w:val="00425AB8"/>
    <w:rsid w:val="00425DC3"/>
    <w:rsid w:val="00426035"/>
    <w:rsid w:val="004260BE"/>
    <w:rsid w:val="00426299"/>
    <w:rsid w:val="004264E9"/>
    <w:rsid w:val="004267F8"/>
    <w:rsid w:val="00426CD2"/>
    <w:rsid w:val="004274AA"/>
    <w:rsid w:val="004276C5"/>
    <w:rsid w:val="004276DB"/>
    <w:rsid w:val="00427C00"/>
    <w:rsid w:val="00427C6F"/>
    <w:rsid w:val="00430183"/>
    <w:rsid w:val="004303D4"/>
    <w:rsid w:val="004304D2"/>
    <w:rsid w:val="00430CD4"/>
    <w:rsid w:val="00430E7A"/>
    <w:rsid w:val="00431012"/>
    <w:rsid w:val="004313C5"/>
    <w:rsid w:val="004319EF"/>
    <w:rsid w:val="00431A7B"/>
    <w:rsid w:val="00431EA0"/>
    <w:rsid w:val="00432300"/>
    <w:rsid w:val="004326E4"/>
    <w:rsid w:val="004326E5"/>
    <w:rsid w:val="00432AB5"/>
    <w:rsid w:val="00432ADE"/>
    <w:rsid w:val="00432C84"/>
    <w:rsid w:val="00432D2E"/>
    <w:rsid w:val="00433639"/>
    <w:rsid w:val="00433A4E"/>
    <w:rsid w:val="00433B6E"/>
    <w:rsid w:val="00433BDA"/>
    <w:rsid w:val="00433CAE"/>
    <w:rsid w:val="004341D5"/>
    <w:rsid w:val="004343D0"/>
    <w:rsid w:val="00434447"/>
    <w:rsid w:val="00434700"/>
    <w:rsid w:val="004348F7"/>
    <w:rsid w:val="00434AB0"/>
    <w:rsid w:val="00434B68"/>
    <w:rsid w:val="00434C83"/>
    <w:rsid w:val="0043518D"/>
    <w:rsid w:val="0043572D"/>
    <w:rsid w:val="0043598D"/>
    <w:rsid w:val="00435EE3"/>
    <w:rsid w:val="00436256"/>
    <w:rsid w:val="004364B1"/>
    <w:rsid w:val="004367BA"/>
    <w:rsid w:val="00436CD7"/>
    <w:rsid w:val="00436DB6"/>
    <w:rsid w:val="00436E9C"/>
    <w:rsid w:val="00436F32"/>
    <w:rsid w:val="004371D9"/>
    <w:rsid w:val="0043724D"/>
    <w:rsid w:val="00437450"/>
    <w:rsid w:val="00437FA3"/>
    <w:rsid w:val="0044047C"/>
    <w:rsid w:val="0044050E"/>
    <w:rsid w:val="00440539"/>
    <w:rsid w:val="004406BD"/>
    <w:rsid w:val="00440C69"/>
    <w:rsid w:val="004410DC"/>
    <w:rsid w:val="0044158B"/>
    <w:rsid w:val="00441A03"/>
    <w:rsid w:val="00441A7B"/>
    <w:rsid w:val="00441D19"/>
    <w:rsid w:val="004420B3"/>
    <w:rsid w:val="00442A9A"/>
    <w:rsid w:val="004431D4"/>
    <w:rsid w:val="004434E3"/>
    <w:rsid w:val="0044422E"/>
    <w:rsid w:val="004443A5"/>
    <w:rsid w:val="0044449D"/>
    <w:rsid w:val="004448F5"/>
    <w:rsid w:val="00444B57"/>
    <w:rsid w:val="00444F67"/>
    <w:rsid w:val="00445144"/>
    <w:rsid w:val="004451DD"/>
    <w:rsid w:val="004452D6"/>
    <w:rsid w:val="004455A1"/>
    <w:rsid w:val="00445741"/>
    <w:rsid w:val="004457C6"/>
    <w:rsid w:val="004458E9"/>
    <w:rsid w:val="00445A02"/>
    <w:rsid w:val="00445E58"/>
    <w:rsid w:val="0044699D"/>
    <w:rsid w:val="00446D68"/>
    <w:rsid w:val="00446E4C"/>
    <w:rsid w:val="00447AD4"/>
    <w:rsid w:val="00447B39"/>
    <w:rsid w:val="004501FC"/>
    <w:rsid w:val="00450360"/>
    <w:rsid w:val="00450A7A"/>
    <w:rsid w:val="00450ED5"/>
    <w:rsid w:val="00450F61"/>
    <w:rsid w:val="00451394"/>
    <w:rsid w:val="00451832"/>
    <w:rsid w:val="004520AE"/>
    <w:rsid w:val="00452629"/>
    <w:rsid w:val="00452836"/>
    <w:rsid w:val="00452B64"/>
    <w:rsid w:val="00452EFE"/>
    <w:rsid w:val="00452F6C"/>
    <w:rsid w:val="00453841"/>
    <w:rsid w:val="00453D41"/>
    <w:rsid w:val="00453DF4"/>
    <w:rsid w:val="00453F55"/>
    <w:rsid w:val="0045439D"/>
    <w:rsid w:val="00454443"/>
    <w:rsid w:val="0045446A"/>
    <w:rsid w:val="004546C4"/>
    <w:rsid w:val="00454F90"/>
    <w:rsid w:val="004555B0"/>
    <w:rsid w:val="00455659"/>
    <w:rsid w:val="00455B4D"/>
    <w:rsid w:val="00455EDE"/>
    <w:rsid w:val="004568A6"/>
    <w:rsid w:val="00456C8C"/>
    <w:rsid w:val="00456C92"/>
    <w:rsid w:val="00456D02"/>
    <w:rsid w:val="00456EBA"/>
    <w:rsid w:val="00457547"/>
    <w:rsid w:val="0045759F"/>
    <w:rsid w:val="004579C9"/>
    <w:rsid w:val="00457BB4"/>
    <w:rsid w:val="0046051E"/>
    <w:rsid w:val="00460821"/>
    <w:rsid w:val="00460A47"/>
    <w:rsid w:val="00460C0B"/>
    <w:rsid w:val="00462692"/>
    <w:rsid w:val="004628C7"/>
    <w:rsid w:val="00463218"/>
    <w:rsid w:val="004637FD"/>
    <w:rsid w:val="00463A2C"/>
    <w:rsid w:val="00463CB3"/>
    <w:rsid w:val="00463E3D"/>
    <w:rsid w:val="00463FEE"/>
    <w:rsid w:val="00464492"/>
    <w:rsid w:val="00464553"/>
    <w:rsid w:val="004645AE"/>
    <w:rsid w:val="00464FF4"/>
    <w:rsid w:val="004657A0"/>
    <w:rsid w:val="004659A7"/>
    <w:rsid w:val="00465DA9"/>
    <w:rsid w:val="00466B3D"/>
    <w:rsid w:val="0046701C"/>
    <w:rsid w:val="0046721B"/>
    <w:rsid w:val="00467405"/>
    <w:rsid w:val="0046772A"/>
    <w:rsid w:val="00467A45"/>
    <w:rsid w:val="00467AB9"/>
    <w:rsid w:val="00467BAC"/>
    <w:rsid w:val="00470041"/>
    <w:rsid w:val="004713D2"/>
    <w:rsid w:val="004717E6"/>
    <w:rsid w:val="00471880"/>
    <w:rsid w:val="00471CB9"/>
    <w:rsid w:val="00472605"/>
    <w:rsid w:val="00472EDE"/>
    <w:rsid w:val="004731A1"/>
    <w:rsid w:val="00473EA1"/>
    <w:rsid w:val="00474107"/>
    <w:rsid w:val="004744F6"/>
    <w:rsid w:val="00474597"/>
    <w:rsid w:val="00474654"/>
    <w:rsid w:val="004746CB"/>
    <w:rsid w:val="00474781"/>
    <w:rsid w:val="00474863"/>
    <w:rsid w:val="00474CEB"/>
    <w:rsid w:val="00474EA0"/>
    <w:rsid w:val="00475052"/>
    <w:rsid w:val="0047534C"/>
    <w:rsid w:val="00475440"/>
    <w:rsid w:val="0047563D"/>
    <w:rsid w:val="004756C5"/>
    <w:rsid w:val="004756DA"/>
    <w:rsid w:val="004764CA"/>
    <w:rsid w:val="0047682C"/>
    <w:rsid w:val="004768C0"/>
    <w:rsid w:val="00477022"/>
    <w:rsid w:val="00477308"/>
    <w:rsid w:val="00477367"/>
    <w:rsid w:val="004773F6"/>
    <w:rsid w:val="004778BA"/>
    <w:rsid w:val="00477946"/>
    <w:rsid w:val="004779F3"/>
    <w:rsid w:val="00477C3D"/>
    <w:rsid w:val="00477CB3"/>
    <w:rsid w:val="00477DFF"/>
    <w:rsid w:val="00477EA8"/>
    <w:rsid w:val="0048011B"/>
    <w:rsid w:val="0048021B"/>
    <w:rsid w:val="004803DA"/>
    <w:rsid w:val="004805CE"/>
    <w:rsid w:val="004810D8"/>
    <w:rsid w:val="0048114D"/>
    <w:rsid w:val="004816DF"/>
    <w:rsid w:val="00481C82"/>
    <w:rsid w:val="00482674"/>
    <w:rsid w:val="004826EB"/>
    <w:rsid w:val="00482AEF"/>
    <w:rsid w:val="00483354"/>
    <w:rsid w:val="00483E50"/>
    <w:rsid w:val="00484053"/>
    <w:rsid w:val="0048466F"/>
    <w:rsid w:val="00484825"/>
    <w:rsid w:val="00484A39"/>
    <w:rsid w:val="00484B82"/>
    <w:rsid w:val="00484D14"/>
    <w:rsid w:val="00484D9C"/>
    <w:rsid w:val="00484EAC"/>
    <w:rsid w:val="00484F9A"/>
    <w:rsid w:val="00485B74"/>
    <w:rsid w:val="00485C2A"/>
    <w:rsid w:val="00485CDD"/>
    <w:rsid w:val="0048604E"/>
    <w:rsid w:val="00486094"/>
    <w:rsid w:val="004863AB"/>
    <w:rsid w:val="00486734"/>
    <w:rsid w:val="004868D1"/>
    <w:rsid w:val="00486D87"/>
    <w:rsid w:val="00486D97"/>
    <w:rsid w:val="00486E37"/>
    <w:rsid w:val="00486E8A"/>
    <w:rsid w:val="00487262"/>
    <w:rsid w:val="0048769A"/>
    <w:rsid w:val="00487C75"/>
    <w:rsid w:val="004904A3"/>
    <w:rsid w:val="0049071B"/>
    <w:rsid w:val="00490CFA"/>
    <w:rsid w:val="00490D33"/>
    <w:rsid w:val="00491023"/>
    <w:rsid w:val="004913BA"/>
    <w:rsid w:val="00491688"/>
    <w:rsid w:val="00491A49"/>
    <w:rsid w:val="00491A89"/>
    <w:rsid w:val="0049219C"/>
    <w:rsid w:val="0049223B"/>
    <w:rsid w:val="00492462"/>
    <w:rsid w:val="00492506"/>
    <w:rsid w:val="004927CA"/>
    <w:rsid w:val="00492818"/>
    <w:rsid w:val="0049293C"/>
    <w:rsid w:val="00492E4B"/>
    <w:rsid w:val="00492E80"/>
    <w:rsid w:val="004930A0"/>
    <w:rsid w:val="00493228"/>
    <w:rsid w:val="004938C5"/>
    <w:rsid w:val="00493A1B"/>
    <w:rsid w:val="00493A87"/>
    <w:rsid w:val="00494162"/>
    <w:rsid w:val="00495428"/>
    <w:rsid w:val="0049560F"/>
    <w:rsid w:val="00495A8E"/>
    <w:rsid w:val="00495B27"/>
    <w:rsid w:val="00496690"/>
    <w:rsid w:val="0049790D"/>
    <w:rsid w:val="004A02A8"/>
    <w:rsid w:val="004A0339"/>
    <w:rsid w:val="004A0A7E"/>
    <w:rsid w:val="004A0BCA"/>
    <w:rsid w:val="004A0C28"/>
    <w:rsid w:val="004A0D80"/>
    <w:rsid w:val="004A11BE"/>
    <w:rsid w:val="004A149C"/>
    <w:rsid w:val="004A186E"/>
    <w:rsid w:val="004A1E54"/>
    <w:rsid w:val="004A1EAA"/>
    <w:rsid w:val="004A21BD"/>
    <w:rsid w:val="004A22EC"/>
    <w:rsid w:val="004A23F9"/>
    <w:rsid w:val="004A274B"/>
    <w:rsid w:val="004A2791"/>
    <w:rsid w:val="004A2BC2"/>
    <w:rsid w:val="004A2C18"/>
    <w:rsid w:val="004A36DC"/>
    <w:rsid w:val="004A425F"/>
    <w:rsid w:val="004A489E"/>
    <w:rsid w:val="004A4A4E"/>
    <w:rsid w:val="004A4F2F"/>
    <w:rsid w:val="004A5652"/>
    <w:rsid w:val="004A5A87"/>
    <w:rsid w:val="004A5CDD"/>
    <w:rsid w:val="004A6A2F"/>
    <w:rsid w:val="004A6CDB"/>
    <w:rsid w:val="004A6EA6"/>
    <w:rsid w:val="004A6EE7"/>
    <w:rsid w:val="004A740A"/>
    <w:rsid w:val="004A7469"/>
    <w:rsid w:val="004A748D"/>
    <w:rsid w:val="004A7578"/>
    <w:rsid w:val="004B0495"/>
    <w:rsid w:val="004B074A"/>
    <w:rsid w:val="004B0A4F"/>
    <w:rsid w:val="004B0D0F"/>
    <w:rsid w:val="004B1546"/>
    <w:rsid w:val="004B1747"/>
    <w:rsid w:val="004B191A"/>
    <w:rsid w:val="004B281D"/>
    <w:rsid w:val="004B2A06"/>
    <w:rsid w:val="004B2C2A"/>
    <w:rsid w:val="004B2D32"/>
    <w:rsid w:val="004B34F0"/>
    <w:rsid w:val="004B367C"/>
    <w:rsid w:val="004B3BCB"/>
    <w:rsid w:val="004B3BF6"/>
    <w:rsid w:val="004B3CF2"/>
    <w:rsid w:val="004B4088"/>
    <w:rsid w:val="004B4149"/>
    <w:rsid w:val="004B475E"/>
    <w:rsid w:val="004B4C16"/>
    <w:rsid w:val="004B5130"/>
    <w:rsid w:val="004B56EE"/>
    <w:rsid w:val="004B5755"/>
    <w:rsid w:val="004B5E9E"/>
    <w:rsid w:val="004B5F21"/>
    <w:rsid w:val="004B656F"/>
    <w:rsid w:val="004B661D"/>
    <w:rsid w:val="004B7109"/>
    <w:rsid w:val="004B714D"/>
    <w:rsid w:val="004B7377"/>
    <w:rsid w:val="004B7BB1"/>
    <w:rsid w:val="004B7D21"/>
    <w:rsid w:val="004C09A1"/>
    <w:rsid w:val="004C0A69"/>
    <w:rsid w:val="004C0A86"/>
    <w:rsid w:val="004C199B"/>
    <w:rsid w:val="004C1C5F"/>
    <w:rsid w:val="004C1F20"/>
    <w:rsid w:val="004C270D"/>
    <w:rsid w:val="004C2F23"/>
    <w:rsid w:val="004C3294"/>
    <w:rsid w:val="004C479B"/>
    <w:rsid w:val="004C4833"/>
    <w:rsid w:val="004C4C49"/>
    <w:rsid w:val="004C4E54"/>
    <w:rsid w:val="004C50FA"/>
    <w:rsid w:val="004C55B8"/>
    <w:rsid w:val="004C5645"/>
    <w:rsid w:val="004C5F78"/>
    <w:rsid w:val="004C6C6D"/>
    <w:rsid w:val="004C7115"/>
    <w:rsid w:val="004C7214"/>
    <w:rsid w:val="004C72A8"/>
    <w:rsid w:val="004C7488"/>
    <w:rsid w:val="004C7635"/>
    <w:rsid w:val="004C7DCE"/>
    <w:rsid w:val="004D0012"/>
    <w:rsid w:val="004D00C5"/>
    <w:rsid w:val="004D03DC"/>
    <w:rsid w:val="004D0546"/>
    <w:rsid w:val="004D067D"/>
    <w:rsid w:val="004D0793"/>
    <w:rsid w:val="004D092D"/>
    <w:rsid w:val="004D0961"/>
    <w:rsid w:val="004D0B6D"/>
    <w:rsid w:val="004D0DA5"/>
    <w:rsid w:val="004D1177"/>
    <w:rsid w:val="004D19D1"/>
    <w:rsid w:val="004D1A23"/>
    <w:rsid w:val="004D22A4"/>
    <w:rsid w:val="004D22DD"/>
    <w:rsid w:val="004D24A3"/>
    <w:rsid w:val="004D2CC0"/>
    <w:rsid w:val="004D2D38"/>
    <w:rsid w:val="004D328C"/>
    <w:rsid w:val="004D3E33"/>
    <w:rsid w:val="004D47C8"/>
    <w:rsid w:val="004D49AE"/>
    <w:rsid w:val="004D4D8F"/>
    <w:rsid w:val="004D53CE"/>
    <w:rsid w:val="004D57A5"/>
    <w:rsid w:val="004D5872"/>
    <w:rsid w:val="004D60CB"/>
    <w:rsid w:val="004D62B2"/>
    <w:rsid w:val="004D63EA"/>
    <w:rsid w:val="004D6431"/>
    <w:rsid w:val="004D7202"/>
    <w:rsid w:val="004D7460"/>
    <w:rsid w:val="004D7CE6"/>
    <w:rsid w:val="004D7DE8"/>
    <w:rsid w:val="004E00C7"/>
    <w:rsid w:val="004E0909"/>
    <w:rsid w:val="004E09C5"/>
    <w:rsid w:val="004E0ABB"/>
    <w:rsid w:val="004E0D77"/>
    <w:rsid w:val="004E1402"/>
    <w:rsid w:val="004E1FBE"/>
    <w:rsid w:val="004E1FE6"/>
    <w:rsid w:val="004E2771"/>
    <w:rsid w:val="004E2E09"/>
    <w:rsid w:val="004E2F7E"/>
    <w:rsid w:val="004E3516"/>
    <w:rsid w:val="004E3525"/>
    <w:rsid w:val="004E3568"/>
    <w:rsid w:val="004E38B3"/>
    <w:rsid w:val="004E3B40"/>
    <w:rsid w:val="004E449F"/>
    <w:rsid w:val="004E44B5"/>
    <w:rsid w:val="004E4526"/>
    <w:rsid w:val="004E4E5B"/>
    <w:rsid w:val="004E4EB8"/>
    <w:rsid w:val="004E56AB"/>
    <w:rsid w:val="004E597B"/>
    <w:rsid w:val="004E5B30"/>
    <w:rsid w:val="004E5F3D"/>
    <w:rsid w:val="004E5F92"/>
    <w:rsid w:val="004E602B"/>
    <w:rsid w:val="004E613B"/>
    <w:rsid w:val="004E666A"/>
    <w:rsid w:val="004E6EF1"/>
    <w:rsid w:val="004E6F8A"/>
    <w:rsid w:val="004E707B"/>
    <w:rsid w:val="004E7503"/>
    <w:rsid w:val="004E789B"/>
    <w:rsid w:val="004E7A73"/>
    <w:rsid w:val="004E7F99"/>
    <w:rsid w:val="004F03E4"/>
    <w:rsid w:val="004F0749"/>
    <w:rsid w:val="004F0BC4"/>
    <w:rsid w:val="004F0CF6"/>
    <w:rsid w:val="004F11EA"/>
    <w:rsid w:val="004F1401"/>
    <w:rsid w:val="004F18C1"/>
    <w:rsid w:val="004F1933"/>
    <w:rsid w:val="004F1EE0"/>
    <w:rsid w:val="004F1EF9"/>
    <w:rsid w:val="004F2115"/>
    <w:rsid w:val="004F2578"/>
    <w:rsid w:val="004F2D1F"/>
    <w:rsid w:val="004F37EE"/>
    <w:rsid w:val="004F392C"/>
    <w:rsid w:val="004F3BAA"/>
    <w:rsid w:val="004F41C2"/>
    <w:rsid w:val="004F4213"/>
    <w:rsid w:val="004F4945"/>
    <w:rsid w:val="004F496F"/>
    <w:rsid w:val="004F49E5"/>
    <w:rsid w:val="004F49F2"/>
    <w:rsid w:val="004F4AD9"/>
    <w:rsid w:val="004F501E"/>
    <w:rsid w:val="004F50BB"/>
    <w:rsid w:val="004F5859"/>
    <w:rsid w:val="004F587F"/>
    <w:rsid w:val="004F5A43"/>
    <w:rsid w:val="004F5D6D"/>
    <w:rsid w:val="004F6B2C"/>
    <w:rsid w:val="004F7383"/>
    <w:rsid w:val="004F73F1"/>
    <w:rsid w:val="004F7827"/>
    <w:rsid w:val="004F7CCC"/>
    <w:rsid w:val="004F7D7A"/>
    <w:rsid w:val="00500499"/>
    <w:rsid w:val="005006DA"/>
    <w:rsid w:val="00500A1F"/>
    <w:rsid w:val="00500AD7"/>
    <w:rsid w:val="00500BF8"/>
    <w:rsid w:val="00500DCE"/>
    <w:rsid w:val="00500E1A"/>
    <w:rsid w:val="005010F0"/>
    <w:rsid w:val="00501487"/>
    <w:rsid w:val="00501774"/>
    <w:rsid w:val="0050181E"/>
    <w:rsid w:val="00501D99"/>
    <w:rsid w:val="005026FF"/>
    <w:rsid w:val="00502706"/>
    <w:rsid w:val="005028BD"/>
    <w:rsid w:val="00502B54"/>
    <w:rsid w:val="00502CE0"/>
    <w:rsid w:val="00502D64"/>
    <w:rsid w:val="0050321B"/>
    <w:rsid w:val="00503B8F"/>
    <w:rsid w:val="00503C53"/>
    <w:rsid w:val="00503CD3"/>
    <w:rsid w:val="00503D40"/>
    <w:rsid w:val="0050447B"/>
    <w:rsid w:val="00504677"/>
    <w:rsid w:val="00504AB3"/>
    <w:rsid w:val="005051D5"/>
    <w:rsid w:val="00505699"/>
    <w:rsid w:val="00505B69"/>
    <w:rsid w:val="00505F9B"/>
    <w:rsid w:val="005063A0"/>
    <w:rsid w:val="00506993"/>
    <w:rsid w:val="00506C3B"/>
    <w:rsid w:val="00506FCC"/>
    <w:rsid w:val="005072FD"/>
    <w:rsid w:val="00507746"/>
    <w:rsid w:val="00507B28"/>
    <w:rsid w:val="00507FE7"/>
    <w:rsid w:val="00510157"/>
    <w:rsid w:val="00510235"/>
    <w:rsid w:val="00510294"/>
    <w:rsid w:val="0051035C"/>
    <w:rsid w:val="0051057B"/>
    <w:rsid w:val="00510665"/>
    <w:rsid w:val="005106A0"/>
    <w:rsid w:val="00510770"/>
    <w:rsid w:val="00510CDF"/>
    <w:rsid w:val="00510FE8"/>
    <w:rsid w:val="005110A0"/>
    <w:rsid w:val="00512799"/>
    <w:rsid w:val="005129E6"/>
    <w:rsid w:val="00512A79"/>
    <w:rsid w:val="00512AE8"/>
    <w:rsid w:val="00513439"/>
    <w:rsid w:val="005137DC"/>
    <w:rsid w:val="00514162"/>
    <w:rsid w:val="005141FF"/>
    <w:rsid w:val="00514572"/>
    <w:rsid w:val="00514687"/>
    <w:rsid w:val="00514E98"/>
    <w:rsid w:val="00515199"/>
    <w:rsid w:val="00515882"/>
    <w:rsid w:val="00516102"/>
    <w:rsid w:val="005163F9"/>
    <w:rsid w:val="00516702"/>
    <w:rsid w:val="0051677C"/>
    <w:rsid w:val="005167DE"/>
    <w:rsid w:val="00516937"/>
    <w:rsid w:val="00516B4E"/>
    <w:rsid w:val="00516C66"/>
    <w:rsid w:val="00516CD1"/>
    <w:rsid w:val="005175DB"/>
    <w:rsid w:val="005177D3"/>
    <w:rsid w:val="005200E1"/>
    <w:rsid w:val="0052037F"/>
    <w:rsid w:val="00520388"/>
    <w:rsid w:val="005203A9"/>
    <w:rsid w:val="00520476"/>
    <w:rsid w:val="005204E1"/>
    <w:rsid w:val="005208F2"/>
    <w:rsid w:val="00520A55"/>
    <w:rsid w:val="00520AB4"/>
    <w:rsid w:val="005215E6"/>
    <w:rsid w:val="005218CC"/>
    <w:rsid w:val="0052191D"/>
    <w:rsid w:val="00521B99"/>
    <w:rsid w:val="005220F6"/>
    <w:rsid w:val="005223D0"/>
    <w:rsid w:val="0052252B"/>
    <w:rsid w:val="00522AEF"/>
    <w:rsid w:val="00522F85"/>
    <w:rsid w:val="005231FA"/>
    <w:rsid w:val="0052364F"/>
    <w:rsid w:val="005240C8"/>
    <w:rsid w:val="00524121"/>
    <w:rsid w:val="00524307"/>
    <w:rsid w:val="00524C56"/>
    <w:rsid w:val="005250F2"/>
    <w:rsid w:val="005255B4"/>
    <w:rsid w:val="0052581B"/>
    <w:rsid w:val="0052645A"/>
    <w:rsid w:val="005277E8"/>
    <w:rsid w:val="00527B28"/>
    <w:rsid w:val="00527EFA"/>
    <w:rsid w:val="0053057F"/>
    <w:rsid w:val="00530944"/>
    <w:rsid w:val="00530ADF"/>
    <w:rsid w:val="00530CBE"/>
    <w:rsid w:val="00531062"/>
    <w:rsid w:val="005311E5"/>
    <w:rsid w:val="00531274"/>
    <w:rsid w:val="00531282"/>
    <w:rsid w:val="005313C5"/>
    <w:rsid w:val="00531550"/>
    <w:rsid w:val="00531623"/>
    <w:rsid w:val="00531743"/>
    <w:rsid w:val="00531B6A"/>
    <w:rsid w:val="00531C88"/>
    <w:rsid w:val="00531F6B"/>
    <w:rsid w:val="005322D1"/>
    <w:rsid w:val="00532602"/>
    <w:rsid w:val="00532BA0"/>
    <w:rsid w:val="00532F85"/>
    <w:rsid w:val="005337C5"/>
    <w:rsid w:val="005339D4"/>
    <w:rsid w:val="00533C21"/>
    <w:rsid w:val="00533C5B"/>
    <w:rsid w:val="00533F4C"/>
    <w:rsid w:val="0053468F"/>
    <w:rsid w:val="00534B78"/>
    <w:rsid w:val="00534F4A"/>
    <w:rsid w:val="00535196"/>
    <w:rsid w:val="0053522B"/>
    <w:rsid w:val="005352D0"/>
    <w:rsid w:val="005353C2"/>
    <w:rsid w:val="005359B6"/>
    <w:rsid w:val="00535B9C"/>
    <w:rsid w:val="00535C90"/>
    <w:rsid w:val="005362E1"/>
    <w:rsid w:val="005364F1"/>
    <w:rsid w:val="00536A41"/>
    <w:rsid w:val="00536C31"/>
    <w:rsid w:val="005378B9"/>
    <w:rsid w:val="005401F0"/>
    <w:rsid w:val="0054056B"/>
    <w:rsid w:val="0054098C"/>
    <w:rsid w:val="005409A7"/>
    <w:rsid w:val="00540C31"/>
    <w:rsid w:val="00540F52"/>
    <w:rsid w:val="00540FAE"/>
    <w:rsid w:val="0054172C"/>
    <w:rsid w:val="0054199B"/>
    <w:rsid w:val="00541BC4"/>
    <w:rsid w:val="00541D4F"/>
    <w:rsid w:val="00541DF9"/>
    <w:rsid w:val="005421B2"/>
    <w:rsid w:val="00542266"/>
    <w:rsid w:val="0054245D"/>
    <w:rsid w:val="00544342"/>
    <w:rsid w:val="00544BC2"/>
    <w:rsid w:val="00544F26"/>
    <w:rsid w:val="005450E6"/>
    <w:rsid w:val="005452C1"/>
    <w:rsid w:val="0054562F"/>
    <w:rsid w:val="00545635"/>
    <w:rsid w:val="005459C7"/>
    <w:rsid w:val="00545A33"/>
    <w:rsid w:val="0054653A"/>
    <w:rsid w:val="0054653B"/>
    <w:rsid w:val="00546765"/>
    <w:rsid w:val="00546807"/>
    <w:rsid w:val="0054697B"/>
    <w:rsid w:val="005479A9"/>
    <w:rsid w:val="00547F58"/>
    <w:rsid w:val="005504D6"/>
    <w:rsid w:val="00550A39"/>
    <w:rsid w:val="0055190C"/>
    <w:rsid w:val="00552143"/>
    <w:rsid w:val="005526DD"/>
    <w:rsid w:val="005551F5"/>
    <w:rsid w:val="0055534E"/>
    <w:rsid w:val="00555587"/>
    <w:rsid w:val="00555733"/>
    <w:rsid w:val="00555914"/>
    <w:rsid w:val="00556779"/>
    <w:rsid w:val="005568C4"/>
    <w:rsid w:val="00556A8D"/>
    <w:rsid w:val="00556B15"/>
    <w:rsid w:val="00556B95"/>
    <w:rsid w:val="00556F16"/>
    <w:rsid w:val="005573FB"/>
    <w:rsid w:val="005574C4"/>
    <w:rsid w:val="005575EF"/>
    <w:rsid w:val="00557B0E"/>
    <w:rsid w:val="0056066E"/>
    <w:rsid w:val="0056144B"/>
    <w:rsid w:val="00562065"/>
    <w:rsid w:val="0056220C"/>
    <w:rsid w:val="005623E9"/>
    <w:rsid w:val="0056257E"/>
    <w:rsid w:val="005627A7"/>
    <w:rsid w:val="005629FB"/>
    <w:rsid w:val="00562A71"/>
    <w:rsid w:val="00562ECA"/>
    <w:rsid w:val="00563D0D"/>
    <w:rsid w:val="00564081"/>
    <w:rsid w:val="005642EA"/>
    <w:rsid w:val="00564928"/>
    <w:rsid w:val="00564F05"/>
    <w:rsid w:val="0056558C"/>
    <w:rsid w:val="0056597B"/>
    <w:rsid w:val="005659A9"/>
    <w:rsid w:val="00565AFE"/>
    <w:rsid w:val="00565C6E"/>
    <w:rsid w:val="00566048"/>
    <w:rsid w:val="00566458"/>
    <w:rsid w:val="00566B1D"/>
    <w:rsid w:val="005672E8"/>
    <w:rsid w:val="00567D71"/>
    <w:rsid w:val="00570492"/>
    <w:rsid w:val="0057062B"/>
    <w:rsid w:val="00570671"/>
    <w:rsid w:val="0057095D"/>
    <w:rsid w:val="00571366"/>
    <w:rsid w:val="005716FC"/>
    <w:rsid w:val="00571C67"/>
    <w:rsid w:val="0057220E"/>
    <w:rsid w:val="005722D1"/>
    <w:rsid w:val="00572DB6"/>
    <w:rsid w:val="00572F52"/>
    <w:rsid w:val="00572F5A"/>
    <w:rsid w:val="00573544"/>
    <w:rsid w:val="00573823"/>
    <w:rsid w:val="00573995"/>
    <w:rsid w:val="00573A81"/>
    <w:rsid w:val="00573C08"/>
    <w:rsid w:val="0057422A"/>
    <w:rsid w:val="0057443B"/>
    <w:rsid w:val="00574B35"/>
    <w:rsid w:val="00574C92"/>
    <w:rsid w:val="0057524A"/>
    <w:rsid w:val="00575586"/>
    <w:rsid w:val="00575830"/>
    <w:rsid w:val="005759CF"/>
    <w:rsid w:val="00575A62"/>
    <w:rsid w:val="00575DF7"/>
    <w:rsid w:val="00575F52"/>
    <w:rsid w:val="00576219"/>
    <w:rsid w:val="005766E4"/>
    <w:rsid w:val="005768D1"/>
    <w:rsid w:val="00576EE1"/>
    <w:rsid w:val="0057704B"/>
    <w:rsid w:val="00577071"/>
    <w:rsid w:val="005779C1"/>
    <w:rsid w:val="00577A4D"/>
    <w:rsid w:val="00577D8F"/>
    <w:rsid w:val="00577EF5"/>
    <w:rsid w:val="005800E0"/>
    <w:rsid w:val="0058012B"/>
    <w:rsid w:val="005806C5"/>
    <w:rsid w:val="00580B25"/>
    <w:rsid w:val="00580F65"/>
    <w:rsid w:val="00581022"/>
    <w:rsid w:val="005816AD"/>
    <w:rsid w:val="00581B13"/>
    <w:rsid w:val="00581E1D"/>
    <w:rsid w:val="00582307"/>
    <w:rsid w:val="0058239A"/>
    <w:rsid w:val="005827F0"/>
    <w:rsid w:val="00582F3C"/>
    <w:rsid w:val="00582F65"/>
    <w:rsid w:val="00582F8B"/>
    <w:rsid w:val="00583827"/>
    <w:rsid w:val="00584FB5"/>
    <w:rsid w:val="005856BD"/>
    <w:rsid w:val="00585BFC"/>
    <w:rsid w:val="005861F4"/>
    <w:rsid w:val="00586A8C"/>
    <w:rsid w:val="00586BC7"/>
    <w:rsid w:val="00587088"/>
    <w:rsid w:val="00587186"/>
    <w:rsid w:val="005872A3"/>
    <w:rsid w:val="00587739"/>
    <w:rsid w:val="0058773D"/>
    <w:rsid w:val="00587ECE"/>
    <w:rsid w:val="00590535"/>
    <w:rsid w:val="005905CC"/>
    <w:rsid w:val="00590D22"/>
    <w:rsid w:val="00590DD7"/>
    <w:rsid w:val="00590F00"/>
    <w:rsid w:val="0059122B"/>
    <w:rsid w:val="005912B9"/>
    <w:rsid w:val="005918BE"/>
    <w:rsid w:val="00591B06"/>
    <w:rsid w:val="00591CF3"/>
    <w:rsid w:val="00591E6A"/>
    <w:rsid w:val="00591F8A"/>
    <w:rsid w:val="005925B6"/>
    <w:rsid w:val="00592CE2"/>
    <w:rsid w:val="00592F29"/>
    <w:rsid w:val="00593180"/>
    <w:rsid w:val="00593329"/>
    <w:rsid w:val="00593632"/>
    <w:rsid w:val="005936E3"/>
    <w:rsid w:val="00593A96"/>
    <w:rsid w:val="00594107"/>
    <w:rsid w:val="0059473C"/>
    <w:rsid w:val="00594A4F"/>
    <w:rsid w:val="005952C5"/>
    <w:rsid w:val="00595452"/>
    <w:rsid w:val="005957CF"/>
    <w:rsid w:val="00595C3C"/>
    <w:rsid w:val="00595C68"/>
    <w:rsid w:val="005968DD"/>
    <w:rsid w:val="00596E6E"/>
    <w:rsid w:val="00597129"/>
    <w:rsid w:val="005976A8"/>
    <w:rsid w:val="005978CB"/>
    <w:rsid w:val="0059798C"/>
    <w:rsid w:val="00597DF0"/>
    <w:rsid w:val="00597EE2"/>
    <w:rsid w:val="005A067E"/>
    <w:rsid w:val="005A06E1"/>
    <w:rsid w:val="005A0707"/>
    <w:rsid w:val="005A0B73"/>
    <w:rsid w:val="005A0EB8"/>
    <w:rsid w:val="005A120F"/>
    <w:rsid w:val="005A13D6"/>
    <w:rsid w:val="005A1494"/>
    <w:rsid w:val="005A1933"/>
    <w:rsid w:val="005A1953"/>
    <w:rsid w:val="005A1B96"/>
    <w:rsid w:val="005A1D84"/>
    <w:rsid w:val="005A22C1"/>
    <w:rsid w:val="005A2928"/>
    <w:rsid w:val="005A2DD1"/>
    <w:rsid w:val="005A2E0A"/>
    <w:rsid w:val="005A353B"/>
    <w:rsid w:val="005A3592"/>
    <w:rsid w:val="005A367D"/>
    <w:rsid w:val="005A3D67"/>
    <w:rsid w:val="005A3E72"/>
    <w:rsid w:val="005A3EB2"/>
    <w:rsid w:val="005A43A7"/>
    <w:rsid w:val="005A4709"/>
    <w:rsid w:val="005A4A90"/>
    <w:rsid w:val="005A4C06"/>
    <w:rsid w:val="005A4D9C"/>
    <w:rsid w:val="005A4F4B"/>
    <w:rsid w:val="005A5184"/>
    <w:rsid w:val="005A5428"/>
    <w:rsid w:val="005A5956"/>
    <w:rsid w:val="005A5F42"/>
    <w:rsid w:val="005A6064"/>
    <w:rsid w:val="005A6100"/>
    <w:rsid w:val="005A69AD"/>
    <w:rsid w:val="005A6FF3"/>
    <w:rsid w:val="005A70EA"/>
    <w:rsid w:val="005B0342"/>
    <w:rsid w:val="005B0584"/>
    <w:rsid w:val="005B05C2"/>
    <w:rsid w:val="005B06A7"/>
    <w:rsid w:val="005B0BA9"/>
    <w:rsid w:val="005B163F"/>
    <w:rsid w:val="005B1F27"/>
    <w:rsid w:val="005B20AD"/>
    <w:rsid w:val="005B2471"/>
    <w:rsid w:val="005B2A40"/>
    <w:rsid w:val="005B2AA2"/>
    <w:rsid w:val="005B2CC8"/>
    <w:rsid w:val="005B2F09"/>
    <w:rsid w:val="005B3699"/>
    <w:rsid w:val="005B38BA"/>
    <w:rsid w:val="005B3BAB"/>
    <w:rsid w:val="005B405A"/>
    <w:rsid w:val="005B4836"/>
    <w:rsid w:val="005B49E5"/>
    <w:rsid w:val="005B4E4D"/>
    <w:rsid w:val="005B5774"/>
    <w:rsid w:val="005B5936"/>
    <w:rsid w:val="005B5CD4"/>
    <w:rsid w:val="005B6287"/>
    <w:rsid w:val="005B6C42"/>
    <w:rsid w:val="005B6F0E"/>
    <w:rsid w:val="005B7239"/>
    <w:rsid w:val="005B7291"/>
    <w:rsid w:val="005B7790"/>
    <w:rsid w:val="005B79B6"/>
    <w:rsid w:val="005B7C75"/>
    <w:rsid w:val="005C09F8"/>
    <w:rsid w:val="005C1036"/>
    <w:rsid w:val="005C1145"/>
    <w:rsid w:val="005C123C"/>
    <w:rsid w:val="005C1484"/>
    <w:rsid w:val="005C1F64"/>
    <w:rsid w:val="005C308D"/>
    <w:rsid w:val="005C3963"/>
    <w:rsid w:val="005C42A0"/>
    <w:rsid w:val="005C42BF"/>
    <w:rsid w:val="005C5554"/>
    <w:rsid w:val="005C5A93"/>
    <w:rsid w:val="005C5AA2"/>
    <w:rsid w:val="005C60CB"/>
    <w:rsid w:val="005C61C1"/>
    <w:rsid w:val="005C6245"/>
    <w:rsid w:val="005C6923"/>
    <w:rsid w:val="005C6AC4"/>
    <w:rsid w:val="005C73C9"/>
    <w:rsid w:val="005C7669"/>
    <w:rsid w:val="005C7C5D"/>
    <w:rsid w:val="005C7DDB"/>
    <w:rsid w:val="005C7E6E"/>
    <w:rsid w:val="005D0383"/>
    <w:rsid w:val="005D04B7"/>
    <w:rsid w:val="005D089A"/>
    <w:rsid w:val="005D0EC1"/>
    <w:rsid w:val="005D1076"/>
    <w:rsid w:val="005D16CA"/>
    <w:rsid w:val="005D1840"/>
    <w:rsid w:val="005D1AE9"/>
    <w:rsid w:val="005D2546"/>
    <w:rsid w:val="005D281F"/>
    <w:rsid w:val="005D2951"/>
    <w:rsid w:val="005D2E7F"/>
    <w:rsid w:val="005D350F"/>
    <w:rsid w:val="005D356B"/>
    <w:rsid w:val="005D35E4"/>
    <w:rsid w:val="005D399E"/>
    <w:rsid w:val="005D3C5F"/>
    <w:rsid w:val="005D3DE2"/>
    <w:rsid w:val="005D3E01"/>
    <w:rsid w:val="005D486C"/>
    <w:rsid w:val="005D4A28"/>
    <w:rsid w:val="005D55C0"/>
    <w:rsid w:val="005D56EA"/>
    <w:rsid w:val="005D57EB"/>
    <w:rsid w:val="005D58BF"/>
    <w:rsid w:val="005D592B"/>
    <w:rsid w:val="005D5FC6"/>
    <w:rsid w:val="005D621B"/>
    <w:rsid w:val="005D62B4"/>
    <w:rsid w:val="005D62BC"/>
    <w:rsid w:val="005D63B1"/>
    <w:rsid w:val="005D673E"/>
    <w:rsid w:val="005D6B5B"/>
    <w:rsid w:val="005D6D5C"/>
    <w:rsid w:val="005D7365"/>
    <w:rsid w:val="005D7910"/>
    <w:rsid w:val="005D7F93"/>
    <w:rsid w:val="005E0AB6"/>
    <w:rsid w:val="005E0BAA"/>
    <w:rsid w:val="005E0E76"/>
    <w:rsid w:val="005E0FB6"/>
    <w:rsid w:val="005E1501"/>
    <w:rsid w:val="005E1846"/>
    <w:rsid w:val="005E1D1B"/>
    <w:rsid w:val="005E1D43"/>
    <w:rsid w:val="005E1D72"/>
    <w:rsid w:val="005E2CC4"/>
    <w:rsid w:val="005E2D69"/>
    <w:rsid w:val="005E34DF"/>
    <w:rsid w:val="005E412F"/>
    <w:rsid w:val="005E4332"/>
    <w:rsid w:val="005E4552"/>
    <w:rsid w:val="005E497E"/>
    <w:rsid w:val="005E4D4B"/>
    <w:rsid w:val="005E4DB2"/>
    <w:rsid w:val="005E51D5"/>
    <w:rsid w:val="005E5681"/>
    <w:rsid w:val="005E5980"/>
    <w:rsid w:val="005E5BA9"/>
    <w:rsid w:val="005E5C47"/>
    <w:rsid w:val="005E5E32"/>
    <w:rsid w:val="005E6809"/>
    <w:rsid w:val="005E6C54"/>
    <w:rsid w:val="005E6D97"/>
    <w:rsid w:val="005E7438"/>
    <w:rsid w:val="005E7652"/>
    <w:rsid w:val="005E7B4C"/>
    <w:rsid w:val="005F07BC"/>
    <w:rsid w:val="005F08C9"/>
    <w:rsid w:val="005F095F"/>
    <w:rsid w:val="005F1E8F"/>
    <w:rsid w:val="005F1ECF"/>
    <w:rsid w:val="005F1F3E"/>
    <w:rsid w:val="005F1F75"/>
    <w:rsid w:val="005F22AA"/>
    <w:rsid w:val="005F2C03"/>
    <w:rsid w:val="005F2F37"/>
    <w:rsid w:val="005F31AD"/>
    <w:rsid w:val="005F37D4"/>
    <w:rsid w:val="005F38C3"/>
    <w:rsid w:val="005F3A7F"/>
    <w:rsid w:val="005F43AE"/>
    <w:rsid w:val="005F45E6"/>
    <w:rsid w:val="005F4917"/>
    <w:rsid w:val="005F4B87"/>
    <w:rsid w:val="005F4C0B"/>
    <w:rsid w:val="005F4CF0"/>
    <w:rsid w:val="005F54AE"/>
    <w:rsid w:val="005F570F"/>
    <w:rsid w:val="005F5AB9"/>
    <w:rsid w:val="005F5CD6"/>
    <w:rsid w:val="005F613E"/>
    <w:rsid w:val="005F6637"/>
    <w:rsid w:val="005F6B37"/>
    <w:rsid w:val="005F6B4C"/>
    <w:rsid w:val="005F6D75"/>
    <w:rsid w:val="005F7640"/>
    <w:rsid w:val="005F7C10"/>
    <w:rsid w:val="005F7DF1"/>
    <w:rsid w:val="00600004"/>
    <w:rsid w:val="00600167"/>
    <w:rsid w:val="00600742"/>
    <w:rsid w:val="00600943"/>
    <w:rsid w:val="00600AB7"/>
    <w:rsid w:val="00601469"/>
    <w:rsid w:val="00601D24"/>
    <w:rsid w:val="00601EE6"/>
    <w:rsid w:val="006023D1"/>
    <w:rsid w:val="006023DB"/>
    <w:rsid w:val="006025EB"/>
    <w:rsid w:val="00602D8F"/>
    <w:rsid w:val="00602E97"/>
    <w:rsid w:val="00603362"/>
    <w:rsid w:val="00603393"/>
    <w:rsid w:val="00603803"/>
    <w:rsid w:val="0060389C"/>
    <w:rsid w:val="00603A65"/>
    <w:rsid w:val="00603EF2"/>
    <w:rsid w:val="00604163"/>
    <w:rsid w:val="00604351"/>
    <w:rsid w:val="0060455A"/>
    <w:rsid w:val="00604E34"/>
    <w:rsid w:val="00604F71"/>
    <w:rsid w:val="0060532D"/>
    <w:rsid w:val="00605B71"/>
    <w:rsid w:val="00605D26"/>
    <w:rsid w:val="006060C6"/>
    <w:rsid w:val="0060621C"/>
    <w:rsid w:val="006062E2"/>
    <w:rsid w:val="0060653F"/>
    <w:rsid w:val="0060686D"/>
    <w:rsid w:val="0060728C"/>
    <w:rsid w:val="006073B8"/>
    <w:rsid w:val="006079A8"/>
    <w:rsid w:val="00607D14"/>
    <w:rsid w:val="00607DF5"/>
    <w:rsid w:val="00607F35"/>
    <w:rsid w:val="006100CD"/>
    <w:rsid w:val="006100F4"/>
    <w:rsid w:val="0061045E"/>
    <w:rsid w:val="00610811"/>
    <w:rsid w:val="00610A05"/>
    <w:rsid w:val="00610F93"/>
    <w:rsid w:val="006116BF"/>
    <w:rsid w:val="0061196E"/>
    <w:rsid w:val="00611AB4"/>
    <w:rsid w:val="00611C08"/>
    <w:rsid w:val="00611CED"/>
    <w:rsid w:val="00611E50"/>
    <w:rsid w:val="00611E66"/>
    <w:rsid w:val="006124DA"/>
    <w:rsid w:val="00612A04"/>
    <w:rsid w:val="00612DBD"/>
    <w:rsid w:val="00612FD7"/>
    <w:rsid w:val="0061338C"/>
    <w:rsid w:val="00613484"/>
    <w:rsid w:val="00613570"/>
    <w:rsid w:val="00613B0F"/>
    <w:rsid w:val="00613D8D"/>
    <w:rsid w:val="00614337"/>
    <w:rsid w:val="00614C68"/>
    <w:rsid w:val="0061565A"/>
    <w:rsid w:val="006157B2"/>
    <w:rsid w:val="00615A55"/>
    <w:rsid w:val="00616800"/>
    <w:rsid w:val="00616D30"/>
    <w:rsid w:val="00617012"/>
    <w:rsid w:val="0061746F"/>
    <w:rsid w:val="0061789E"/>
    <w:rsid w:val="00617C1A"/>
    <w:rsid w:val="00617FEB"/>
    <w:rsid w:val="00620704"/>
    <w:rsid w:val="0062124C"/>
    <w:rsid w:val="0062154F"/>
    <w:rsid w:val="006218B6"/>
    <w:rsid w:val="00621A0B"/>
    <w:rsid w:val="00621AB9"/>
    <w:rsid w:val="006221C9"/>
    <w:rsid w:val="006221CD"/>
    <w:rsid w:val="00622272"/>
    <w:rsid w:val="00622855"/>
    <w:rsid w:val="00622C67"/>
    <w:rsid w:val="00622D49"/>
    <w:rsid w:val="006235AB"/>
    <w:rsid w:val="006237B0"/>
    <w:rsid w:val="00623FBC"/>
    <w:rsid w:val="00624030"/>
    <w:rsid w:val="006246ED"/>
    <w:rsid w:val="0062488E"/>
    <w:rsid w:val="006248CD"/>
    <w:rsid w:val="00624932"/>
    <w:rsid w:val="00624DF7"/>
    <w:rsid w:val="006251A6"/>
    <w:rsid w:val="006256B8"/>
    <w:rsid w:val="0062572F"/>
    <w:rsid w:val="00626026"/>
    <w:rsid w:val="00626118"/>
    <w:rsid w:val="006261AD"/>
    <w:rsid w:val="0062642C"/>
    <w:rsid w:val="0062688B"/>
    <w:rsid w:val="00626A11"/>
    <w:rsid w:val="00626B2F"/>
    <w:rsid w:val="00626C16"/>
    <w:rsid w:val="0062742B"/>
    <w:rsid w:val="00627460"/>
    <w:rsid w:val="00627A7D"/>
    <w:rsid w:val="00627AF6"/>
    <w:rsid w:val="00627D79"/>
    <w:rsid w:val="00627EDC"/>
    <w:rsid w:val="00627F52"/>
    <w:rsid w:val="006304F1"/>
    <w:rsid w:val="00630533"/>
    <w:rsid w:val="0063092A"/>
    <w:rsid w:val="00630932"/>
    <w:rsid w:val="006309EB"/>
    <w:rsid w:val="00630A3C"/>
    <w:rsid w:val="00630F23"/>
    <w:rsid w:val="006312E8"/>
    <w:rsid w:val="00631577"/>
    <w:rsid w:val="0063193F"/>
    <w:rsid w:val="00631A8C"/>
    <w:rsid w:val="00631B39"/>
    <w:rsid w:val="00631F6C"/>
    <w:rsid w:val="006322E5"/>
    <w:rsid w:val="006323AA"/>
    <w:rsid w:val="00632931"/>
    <w:rsid w:val="0063299B"/>
    <w:rsid w:val="006329AD"/>
    <w:rsid w:val="00632C59"/>
    <w:rsid w:val="0063349F"/>
    <w:rsid w:val="0063387B"/>
    <w:rsid w:val="006339F5"/>
    <w:rsid w:val="00633BDD"/>
    <w:rsid w:val="00633BF6"/>
    <w:rsid w:val="00633D0D"/>
    <w:rsid w:val="00633D3D"/>
    <w:rsid w:val="0063432F"/>
    <w:rsid w:val="00634DA3"/>
    <w:rsid w:val="006351AE"/>
    <w:rsid w:val="00635894"/>
    <w:rsid w:val="006358C2"/>
    <w:rsid w:val="00635E1A"/>
    <w:rsid w:val="00635E85"/>
    <w:rsid w:val="00635E88"/>
    <w:rsid w:val="00636A1C"/>
    <w:rsid w:val="00636CCA"/>
    <w:rsid w:val="00636E08"/>
    <w:rsid w:val="00637102"/>
    <w:rsid w:val="00637CBC"/>
    <w:rsid w:val="0064004E"/>
    <w:rsid w:val="0064028F"/>
    <w:rsid w:val="0064034B"/>
    <w:rsid w:val="00640CE1"/>
    <w:rsid w:val="006413DB"/>
    <w:rsid w:val="006415B0"/>
    <w:rsid w:val="006415C5"/>
    <w:rsid w:val="006417A2"/>
    <w:rsid w:val="00641AF2"/>
    <w:rsid w:val="00642049"/>
    <w:rsid w:val="006424D6"/>
    <w:rsid w:val="0064251B"/>
    <w:rsid w:val="0064265B"/>
    <w:rsid w:val="00642722"/>
    <w:rsid w:val="00642726"/>
    <w:rsid w:val="00642C10"/>
    <w:rsid w:val="00642CBA"/>
    <w:rsid w:val="0064307A"/>
    <w:rsid w:val="0064313F"/>
    <w:rsid w:val="00643802"/>
    <w:rsid w:val="00643B79"/>
    <w:rsid w:val="00643B97"/>
    <w:rsid w:val="00644E5F"/>
    <w:rsid w:val="00644FFF"/>
    <w:rsid w:val="00645063"/>
    <w:rsid w:val="006451C4"/>
    <w:rsid w:val="00645580"/>
    <w:rsid w:val="00645D0B"/>
    <w:rsid w:val="00645D90"/>
    <w:rsid w:val="0064645B"/>
    <w:rsid w:val="00646E23"/>
    <w:rsid w:val="0064742B"/>
    <w:rsid w:val="006476B5"/>
    <w:rsid w:val="00647791"/>
    <w:rsid w:val="00647B9F"/>
    <w:rsid w:val="00647CDA"/>
    <w:rsid w:val="00647D7B"/>
    <w:rsid w:val="00647E85"/>
    <w:rsid w:val="0065012C"/>
    <w:rsid w:val="00650467"/>
    <w:rsid w:val="006504D3"/>
    <w:rsid w:val="0065063A"/>
    <w:rsid w:val="00650894"/>
    <w:rsid w:val="006509B5"/>
    <w:rsid w:val="00650AC3"/>
    <w:rsid w:val="00650B94"/>
    <w:rsid w:val="00651BF2"/>
    <w:rsid w:val="00651CA2"/>
    <w:rsid w:val="00651E1C"/>
    <w:rsid w:val="006523C4"/>
    <w:rsid w:val="00652426"/>
    <w:rsid w:val="006524D3"/>
    <w:rsid w:val="0065250F"/>
    <w:rsid w:val="0065326B"/>
    <w:rsid w:val="00653D60"/>
    <w:rsid w:val="00653E4D"/>
    <w:rsid w:val="0065437E"/>
    <w:rsid w:val="00654823"/>
    <w:rsid w:val="00654998"/>
    <w:rsid w:val="00654C38"/>
    <w:rsid w:val="00654CD0"/>
    <w:rsid w:val="0065516C"/>
    <w:rsid w:val="006560BB"/>
    <w:rsid w:val="006565A8"/>
    <w:rsid w:val="006566F0"/>
    <w:rsid w:val="0065678E"/>
    <w:rsid w:val="00656DF9"/>
    <w:rsid w:val="006570A5"/>
    <w:rsid w:val="006578A4"/>
    <w:rsid w:val="00657D84"/>
    <w:rsid w:val="00660062"/>
    <w:rsid w:val="006603D9"/>
    <w:rsid w:val="006609B3"/>
    <w:rsid w:val="00660B0D"/>
    <w:rsid w:val="00660BAF"/>
    <w:rsid w:val="00660CE9"/>
    <w:rsid w:val="00660D05"/>
    <w:rsid w:val="00660DD3"/>
    <w:rsid w:val="0066146D"/>
    <w:rsid w:val="00661938"/>
    <w:rsid w:val="0066193A"/>
    <w:rsid w:val="00661A41"/>
    <w:rsid w:val="00661DD1"/>
    <w:rsid w:val="006630C2"/>
    <w:rsid w:val="00663335"/>
    <w:rsid w:val="006633C0"/>
    <w:rsid w:val="006633FE"/>
    <w:rsid w:val="00663746"/>
    <w:rsid w:val="00663FD2"/>
    <w:rsid w:val="00663FDF"/>
    <w:rsid w:val="0066411B"/>
    <w:rsid w:val="006641D0"/>
    <w:rsid w:val="0066445C"/>
    <w:rsid w:val="00664C14"/>
    <w:rsid w:val="00665370"/>
    <w:rsid w:val="00665410"/>
    <w:rsid w:val="006656F2"/>
    <w:rsid w:val="0066587B"/>
    <w:rsid w:val="0066596F"/>
    <w:rsid w:val="00665DEA"/>
    <w:rsid w:val="00665FDB"/>
    <w:rsid w:val="00666474"/>
    <w:rsid w:val="00666751"/>
    <w:rsid w:val="006667C0"/>
    <w:rsid w:val="00666B1A"/>
    <w:rsid w:val="00666C15"/>
    <w:rsid w:val="00666D6C"/>
    <w:rsid w:val="006672F7"/>
    <w:rsid w:val="00667651"/>
    <w:rsid w:val="0066773D"/>
    <w:rsid w:val="006678AD"/>
    <w:rsid w:val="00667B70"/>
    <w:rsid w:val="00667C13"/>
    <w:rsid w:val="00667C39"/>
    <w:rsid w:val="00667FE0"/>
    <w:rsid w:val="00667FE4"/>
    <w:rsid w:val="006700B8"/>
    <w:rsid w:val="00670D10"/>
    <w:rsid w:val="00670F12"/>
    <w:rsid w:val="0067152C"/>
    <w:rsid w:val="006715E4"/>
    <w:rsid w:val="006716E6"/>
    <w:rsid w:val="00671D9A"/>
    <w:rsid w:val="00671FA1"/>
    <w:rsid w:val="00672419"/>
    <w:rsid w:val="00672674"/>
    <w:rsid w:val="00672B18"/>
    <w:rsid w:val="006736C1"/>
    <w:rsid w:val="00673952"/>
    <w:rsid w:val="00673E1B"/>
    <w:rsid w:val="006741CD"/>
    <w:rsid w:val="0067474F"/>
    <w:rsid w:val="00674869"/>
    <w:rsid w:val="0067546D"/>
    <w:rsid w:val="00675985"/>
    <w:rsid w:val="00675B9F"/>
    <w:rsid w:val="00675C74"/>
    <w:rsid w:val="00676468"/>
    <w:rsid w:val="00676916"/>
    <w:rsid w:val="00676A95"/>
    <w:rsid w:val="00676FE5"/>
    <w:rsid w:val="006773A9"/>
    <w:rsid w:val="00677668"/>
    <w:rsid w:val="0067778D"/>
    <w:rsid w:val="00680291"/>
    <w:rsid w:val="00680426"/>
    <w:rsid w:val="0068044D"/>
    <w:rsid w:val="00680F5F"/>
    <w:rsid w:val="006811C9"/>
    <w:rsid w:val="00681805"/>
    <w:rsid w:val="00681AA6"/>
    <w:rsid w:val="00681AD2"/>
    <w:rsid w:val="00682B77"/>
    <w:rsid w:val="00682D10"/>
    <w:rsid w:val="00682E8B"/>
    <w:rsid w:val="006831F6"/>
    <w:rsid w:val="00683A36"/>
    <w:rsid w:val="0068419C"/>
    <w:rsid w:val="006842A2"/>
    <w:rsid w:val="00684575"/>
    <w:rsid w:val="00684B03"/>
    <w:rsid w:val="00684EE7"/>
    <w:rsid w:val="006853F4"/>
    <w:rsid w:val="006855D7"/>
    <w:rsid w:val="006858A8"/>
    <w:rsid w:val="006858BA"/>
    <w:rsid w:val="00685A25"/>
    <w:rsid w:val="006860AC"/>
    <w:rsid w:val="0068659E"/>
    <w:rsid w:val="0068669C"/>
    <w:rsid w:val="00686C9D"/>
    <w:rsid w:val="00687311"/>
    <w:rsid w:val="00687314"/>
    <w:rsid w:val="00687409"/>
    <w:rsid w:val="00687FF3"/>
    <w:rsid w:val="0069024B"/>
    <w:rsid w:val="00690533"/>
    <w:rsid w:val="00690890"/>
    <w:rsid w:val="00690CB6"/>
    <w:rsid w:val="00691627"/>
    <w:rsid w:val="006918B8"/>
    <w:rsid w:val="0069251B"/>
    <w:rsid w:val="00692588"/>
    <w:rsid w:val="006926D2"/>
    <w:rsid w:val="006926EE"/>
    <w:rsid w:val="00692A35"/>
    <w:rsid w:val="00692B92"/>
    <w:rsid w:val="00692BAB"/>
    <w:rsid w:val="006932D5"/>
    <w:rsid w:val="0069378F"/>
    <w:rsid w:val="00693832"/>
    <w:rsid w:val="006938DA"/>
    <w:rsid w:val="00693D94"/>
    <w:rsid w:val="0069408F"/>
    <w:rsid w:val="00694F88"/>
    <w:rsid w:val="00695383"/>
    <w:rsid w:val="006954F4"/>
    <w:rsid w:val="006957D6"/>
    <w:rsid w:val="00695AE6"/>
    <w:rsid w:val="00695C33"/>
    <w:rsid w:val="00696151"/>
    <w:rsid w:val="00696352"/>
    <w:rsid w:val="00696F33"/>
    <w:rsid w:val="0069702F"/>
    <w:rsid w:val="006970F3"/>
    <w:rsid w:val="00697299"/>
    <w:rsid w:val="006975BE"/>
    <w:rsid w:val="0069769F"/>
    <w:rsid w:val="0069773C"/>
    <w:rsid w:val="00697E13"/>
    <w:rsid w:val="00697FCE"/>
    <w:rsid w:val="006A01CB"/>
    <w:rsid w:val="006A03B7"/>
    <w:rsid w:val="006A05C4"/>
    <w:rsid w:val="006A07BC"/>
    <w:rsid w:val="006A0E07"/>
    <w:rsid w:val="006A0ED5"/>
    <w:rsid w:val="006A1038"/>
    <w:rsid w:val="006A1781"/>
    <w:rsid w:val="006A20FE"/>
    <w:rsid w:val="006A26D2"/>
    <w:rsid w:val="006A2840"/>
    <w:rsid w:val="006A28E0"/>
    <w:rsid w:val="006A294C"/>
    <w:rsid w:val="006A2951"/>
    <w:rsid w:val="006A2E54"/>
    <w:rsid w:val="006A2EDA"/>
    <w:rsid w:val="006A318C"/>
    <w:rsid w:val="006A3A9F"/>
    <w:rsid w:val="006A3EBB"/>
    <w:rsid w:val="006A42D3"/>
    <w:rsid w:val="006A44A5"/>
    <w:rsid w:val="006A4BAE"/>
    <w:rsid w:val="006A4E87"/>
    <w:rsid w:val="006A6562"/>
    <w:rsid w:val="006A673A"/>
    <w:rsid w:val="006A67E9"/>
    <w:rsid w:val="006A6EC4"/>
    <w:rsid w:val="006A73CF"/>
    <w:rsid w:val="006A7A73"/>
    <w:rsid w:val="006B0816"/>
    <w:rsid w:val="006B08A7"/>
    <w:rsid w:val="006B0DEB"/>
    <w:rsid w:val="006B12E6"/>
    <w:rsid w:val="006B1AEB"/>
    <w:rsid w:val="006B1FBB"/>
    <w:rsid w:val="006B226C"/>
    <w:rsid w:val="006B26A4"/>
    <w:rsid w:val="006B28FC"/>
    <w:rsid w:val="006B2D5B"/>
    <w:rsid w:val="006B3CE9"/>
    <w:rsid w:val="006B4014"/>
    <w:rsid w:val="006B44BE"/>
    <w:rsid w:val="006B4DD5"/>
    <w:rsid w:val="006B504B"/>
    <w:rsid w:val="006B5417"/>
    <w:rsid w:val="006B5671"/>
    <w:rsid w:val="006B5F57"/>
    <w:rsid w:val="006B6466"/>
    <w:rsid w:val="006B64BF"/>
    <w:rsid w:val="006B6620"/>
    <w:rsid w:val="006B71D1"/>
    <w:rsid w:val="006B79BE"/>
    <w:rsid w:val="006B7D14"/>
    <w:rsid w:val="006C01FB"/>
    <w:rsid w:val="006C07CA"/>
    <w:rsid w:val="006C0A9A"/>
    <w:rsid w:val="006C0BCA"/>
    <w:rsid w:val="006C0E70"/>
    <w:rsid w:val="006C0F35"/>
    <w:rsid w:val="006C0F57"/>
    <w:rsid w:val="006C11D2"/>
    <w:rsid w:val="006C142D"/>
    <w:rsid w:val="006C1516"/>
    <w:rsid w:val="006C186D"/>
    <w:rsid w:val="006C1C50"/>
    <w:rsid w:val="006C1E51"/>
    <w:rsid w:val="006C1E91"/>
    <w:rsid w:val="006C224C"/>
    <w:rsid w:val="006C22B9"/>
    <w:rsid w:val="006C30DC"/>
    <w:rsid w:val="006C3EAF"/>
    <w:rsid w:val="006C4436"/>
    <w:rsid w:val="006C4617"/>
    <w:rsid w:val="006C49A5"/>
    <w:rsid w:val="006C4A70"/>
    <w:rsid w:val="006C5093"/>
    <w:rsid w:val="006C56AC"/>
    <w:rsid w:val="006C57E3"/>
    <w:rsid w:val="006C58C7"/>
    <w:rsid w:val="006C5EF8"/>
    <w:rsid w:val="006C6406"/>
    <w:rsid w:val="006C67AC"/>
    <w:rsid w:val="006C6D6B"/>
    <w:rsid w:val="006C6E06"/>
    <w:rsid w:val="006C6EB6"/>
    <w:rsid w:val="006C7957"/>
    <w:rsid w:val="006C7984"/>
    <w:rsid w:val="006C7CCA"/>
    <w:rsid w:val="006C7EF7"/>
    <w:rsid w:val="006C7F72"/>
    <w:rsid w:val="006C7FB2"/>
    <w:rsid w:val="006D0336"/>
    <w:rsid w:val="006D04C2"/>
    <w:rsid w:val="006D0519"/>
    <w:rsid w:val="006D0592"/>
    <w:rsid w:val="006D07B7"/>
    <w:rsid w:val="006D0BF5"/>
    <w:rsid w:val="006D0ED8"/>
    <w:rsid w:val="006D0F4E"/>
    <w:rsid w:val="006D19DF"/>
    <w:rsid w:val="006D201B"/>
    <w:rsid w:val="006D217E"/>
    <w:rsid w:val="006D27AD"/>
    <w:rsid w:val="006D2B85"/>
    <w:rsid w:val="006D3008"/>
    <w:rsid w:val="006D3082"/>
    <w:rsid w:val="006D3281"/>
    <w:rsid w:val="006D3AF0"/>
    <w:rsid w:val="006D40AF"/>
    <w:rsid w:val="006D417A"/>
    <w:rsid w:val="006D42E9"/>
    <w:rsid w:val="006D4334"/>
    <w:rsid w:val="006D43F8"/>
    <w:rsid w:val="006D4410"/>
    <w:rsid w:val="006D4D6D"/>
    <w:rsid w:val="006D55E9"/>
    <w:rsid w:val="006D5968"/>
    <w:rsid w:val="006D5B93"/>
    <w:rsid w:val="006D5F5E"/>
    <w:rsid w:val="006D5FCE"/>
    <w:rsid w:val="006D66CE"/>
    <w:rsid w:val="006D6AD3"/>
    <w:rsid w:val="006D6FE3"/>
    <w:rsid w:val="006D71FF"/>
    <w:rsid w:val="006D75AD"/>
    <w:rsid w:val="006D78CA"/>
    <w:rsid w:val="006D7D39"/>
    <w:rsid w:val="006D7DF4"/>
    <w:rsid w:val="006E008E"/>
    <w:rsid w:val="006E00E2"/>
    <w:rsid w:val="006E03FA"/>
    <w:rsid w:val="006E0431"/>
    <w:rsid w:val="006E0586"/>
    <w:rsid w:val="006E1005"/>
    <w:rsid w:val="006E1097"/>
    <w:rsid w:val="006E1384"/>
    <w:rsid w:val="006E14E4"/>
    <w:rsid w:val="006E157D"/>
    <w:rsid w:val="006E15F8"/>
    <w:rsid w:val="006E18DE"/>
    <w:rsid w:val="006E1A27"/>
    <w:rsid w:val="006E1B21"/>
    <w:rsid w:val="006E1E6E"/>
    <w:rsid w:val="006E2703"/>
    <w:rsid w:val="006E2FA6"/>
    <w:rsid w:val="006E308F"/>
    <w:rsid w:val="006E3684"/>
    <w:rsid w:val="006E394A"/>
    <w:rsid w:val="006E39A1"/>
    <w:rsid w:val="006E3C68"/>
    <w:rsid w:val="006E467E"/>
    <w:rsid w:val="006E46A6"/>
    <w:rsid w:val="006E4BC3"/>
    <w:rsid w:val="006E4D5C"/>
    <w:rsid w:val="006E526F"/>
    <w:rsid w:val="006E54C5"/>
    <w:rsid w:val="006E5B5D"/>
    <w:rsid w:val="006E6000"/>
    <w:rsid w:val="006E616E"/>
    <w:rsid w:val="006E671D"/>
    <w:rsid w:val="006E6A1E"/>
    <w:rsid w:val="006E7373"/>
    <w:rsid w:val="006E7439"/>
    <w:rsid w:val="006E7910"/>
    <w:rsid w:val="006E7F3F"/>
    <w:rsid w:val="006F0323"/>
    <w:rsid w:val="006F06FC"/>
    <w:rsid w:val="006F078A"/>
    <w:rsid w:val="006F07DE"/>
    <w:rsid w:val="006F0974"/>
    <w:rsid w:val="006F0C04"/>
    <w:rsid w:val="006F1068"/>
    <w:rsid w:val="006F10C4"/>
    <w:rsid w:val="006F11B0"/>
    <w:rsid w:val="006F19A3"/>
    <w:rsid w:val="006F1A65"/>
    <w:rsid w:val="006F1BD3"/>
    <w:rsid w:val="006F1DEC"/>
    <w:rsid w:val="006F1F3D"/>
    <w:rsid w:val="006F231A"/>
    <w:rsid w:val="006F2E28"/>
    <w:rsid w:val="006F2E90"/>
    <w:rsid w:val="006F2EF1"/>
    <w:rsid w:val="006F3016"/>
    <w:rsid w:val="006F30DD"/>
    <w:rsid w:val="006F314F"/>
    <w:rsid w:val="006F38E0"/>
    <w:rsid w:val="006F4101"/>
    <w:rsid w:val="006F4A78"/>
    <w:rsid w:val="006F5086"/>
    <w:rsid w:val="006F52A1"/>
    <w:rsid w:val="006F5827"/>
    <w:rsid w:val="006F6154"/>
    <w:rsid w:val="006F6785"/>
    <w:rsid w:val="006F6C90"/>
    <w:rsid w:val="006F6DB2"/>
    <w:rsid w:val="006F74A1"/>
    <w:rsid w:val="006F78F2"/>
    <w:rsid w:val="006F7A05"/>
    <w:rsid w:val="006F7A23"/>
    <w:rsid w:val="007004EE"/>
    <w:rsid w:val="007007E8"/>
    <w:rsid w:val="0070088F"/>
    <w:rsid w:val="00700B09"/>
    <w:rsid w:val="00700E7F"/>
    <w:rsid w:val="00701451"/>
    <w:rsid w:val="007014EB"/>
    <w:rsid w:val="00701969"/>
    <w:rsid w:val="00701A2C"/>
    <w:rsid w:val="00701A84"/>
    <w:rsid w:val="00701C5A"/>
    <w:rsid w:val="0070227B"/>
    <w:rsid w:val="007029B6"/>
    <w:rsid w:val="00703098"/>
    <w:rsid w:val="007030A2"/>
    <w:rsid w:val="00703367"/>
    <w:rsid w:val="00703C85"/>
    <w:rsid w:val="00704020"/>
    <w:rsid w:val="007042C2"/>
    <w:rsid w:val="0070438A"/>
    <w:rsid w:val="007053F9"/>
    <w:rsid w:val="007057DE"/>
    <w:rsid w:val="007058E4"/>
    <w:rsid w:val="00706194"/>
    <w:rsid w:val="007061E8"/>
    <w:rsid w:val="00706413"/>
    <w:rsid w:val="00706687"/>
    <w:rsid w:val="0070698F"/>
    <w:rsid w:val="00706ADA"/>
    <w:rsid w:val="00706B17"/>
    <w:rsid w:val="00706FA4"/>
    <w:rsid w:val="00706FCD"/>
    <w:rsid w:val="00707239"/>
    <w:rsid w:val="007075BE"/>
    <w:rsid w:val="007076B9"/>
    <w:rsid w:val="00707BCF"/>
    <w:rsid w:val="00710052"/>
    <w:rsid w:val="00710466"/>
    <w:rsid w:val="00710C63"/>
    <w:rsid w:val="00710E53"/>
    <w:rsid w:val="00711B6A"/>
    <w:rsid w:val="00711E5D"/>
    <w:rsid w:val="00711F20"/>
    <w:rsid w:val="007124A2"/>
    <w:rsid w:val="007124D0"/>
    <w:rsid w:val="00712B74"/>
    <w:rsid w:val="00712D4B"/>
    <w:rsid w:val="00712EE3"/>
    <w:rsid w:val="0071387F"/>
    <w:rsid w:val="007139B7"/>
    <w:rsid w:val="00713C0E"/>
    <w:rsid w:val="00713FA1"/>
    <w:rsid w:val="0071419C"/>
    <w:rsid w:val="007141BC"/>
    <w:rsid w:val="007147D3"/>
    <w:rsid w:val="007148A8"/>
    <w:rsid w:val="00714BD2"/>
    <w:rsid w:val="00714C65"/>
    <w:rsid w:val="0071513D"/>
    <w:rsid w:val="00715456"/>
    <w:rsid w:val="00715478"/>
    <w:rsid w:val="00715501"/>
    <w:rsid w:val="007159B6"/>
    <w:rsid w:val="00715F33"/>
    <w:rsid w:val="007161C4"/>
    <w:rsid w:val="00716B19"/>
    <w:rsid w:val="007171A7"/>
    <w:rsid w:val="00717341"/>
    <w:rsid w:val="00717F23"/>
    <w:rsid w:val="00720DDB"/>
    <w:rsid w:val="00721B54"/>
    <w:rsid w:val="00721D9D"/>
    <w:rsid w:val="00721FC6"/>
    <w:rsid w:val="00722BFD"/>
    <w:rsid w:val="007231CB"/>
    <w:rsid w:val="00723275"/>
    <w:rsid w:val="007237D7"/>
    <w:rsid w:val="007239F4"/>
    <w:rsid w:val="0072432A"/>
    <w:rsid w:val="007244A1"/>
    <w:rsid w:val="00724FCE"/>
    <w:rsid w:val="00724FD2"/>
    <w:rsid w:val="0072572F"/>
    <w:rsid w:val="00725A7D"/>
    <w:rsid w:val="00725C4C"/>
    <w:rsid w:val="00726127"/>
    <w:rsid w:val="00726262"/>
    <w:rsid w:val="00726284"/>
    <w:rsid w:val="00726507"/>
    <w:rsid w:val="00726981"/>
    <w:rsid w:val="00726EF3"/>
    <w:rsid w:val="00727093"/>
    <w:rsid w:val="0072764F"/>
    <w:rsid w:val="00727776"/>
    <w:rsid w:val="00730550"/>
    <w:rsid w:val="0073073D"/>
    <w:rsid w:val="0073085C"/>
    <w:rsid w:val="00730AD9"/>
    <w:rsid w:val="00730E15"/>
    <w:rsid w:val="00731152"/>
    <w:rsid w:val="007329F6"/>
    <w:rsid w:val="00733195"/>
    <w:rsid w:val="007331A8"/>
    <w:rsid w:val="00733622"/>
    <w:rsid w:val="0073379B"/>
    <w:rsid w:val="00734055"/>
    <w:rsid w:val="00734979"/>
    <w:rsid w:val="0073497D"/>
    <w:rsid w:val="00734CA9"/>
    <w:rsid w:val="00734D21"/>
    <w:rsid w:val="00734DA1"/>
    <w:rsid w:val="00734F33"/>
    <w:rsid w:val="007352C9"/>
    <w:rsid w:val="0073547D"/>
    <w:rsid w:val="007358E0"/>
    <w:rsid w:val="00735F11"/>
    <w:rsid w:val="0073607C"/>
    <w:rsid w:val="007360F7"/>
    <w:rsid w:val="0073698F"/>
    <w:rsid w:val="00736F84"/>
    <w:rsid w:val="00737257"/>
    <w:rsid w:val="00737390"/>
    <w:rsid w:val="007374C2"/>
    <w:rsid w:val="00737E1C"/>
    <w:rsid w:val="00737ECD"/>
    <w:rsid w:val="00737F16"/>
    <w:rsid w:val="00740711"/>
    <w:rsid w:val="00740B54"/>
    <w:rsid w:val="00740FB0"/>
    <w:rsid w:val="00741421"/>
    <w:rsid w:val="00741AD7"/>
    <w:rsid w:val="00741B22"/>
    <w:rsid w:val="007422A5"/>
    <w:rsid w:val="0074233B"/>
    <w:rsid w:val="00742FCA"/>
    <w:rsid w:val="00742FF6"/>
    <w:rsid w:val="00743A8C"/>
    <w:rsid w:val="00743CF9"/>
    <w:rsid w:val="00743E8F"/>
    <w:rsid w:val="00744724"/>
    <w:rsid w:val="00744983"/>
    <w:rsid w:val="00745B2A"/>
    <w:rsid w:val="007460B6"/>
    <w:rsid w:val="00746104"/>
    <w:rsid w:val="00746267"/>
    <w:rsid w:val="00746503"/>
    <w:rsid w:val="00746505"/>
    <w:rsid w:val="00746D5F"/>
    <w:rsid w:val="00747224"/>
    <w:rsid w:val="00747438"/>
    <w:rsid w:val="00747F05"/>
    <w:rsid w:val="00747FFC"/>
    <w:rsid w:val="007503B6"/>
    <w:rsid w:val="007503D3"/>
    <w:rsid w:val="00750C18"/>
    <w:rsid w:val="00750CBF"/>
    <w:rsid w:val="00750D25"/>
    <w:rsid w:val="00750DCA"/>
    <w:rsid w:val="00750FA0"/>
    <w:rsid w:val="007510D1"/>
    <w:rsid w:val="0075183C"/>
    <w:rsid w:val="00751A2B"/>
    <w:rsid w:val="00751DB7"/>
    <w:rsid w:val="00752487"/>
    <w:rsid w:val="00752582"/>
    <w:rsid w:val="007526AE"/>
    <w:rsid w:val="007526D3"/>
    <w:rsid w:val="00752FD1"/>
    <w:rsid w:val="0075380E"/>
    <w:rsid w:val="00753EE0"/>
    <w:rsid w:val="007548AA"/>
    <w:rsid w:val="00755FDC"/>
    <w:rsid w:val="0075660F"/>
    <w:rsid w:val="007566CD"/>
    <w:rsid w:val="00756924"/>
    <w:rsid w:val="0075699C"/>
    <w:rsid w:val="00756B7C"/>
    <w:rsid w:val="00756D40"/>
    <w:rsid w:val="0075718A"/>
    <w:rsid w:val="00757398"/>
    <w:rsid w:val="007574BE"/>
    <w:rsid w:val="00757F0A"/>
    <w:rsid w:val="00757F73"/>
    <w:rsid w:val="0076021D"/>
    <w:rsid w:val="0076023C"/>
    <w:rsid w:val="007604E8"/>
    <w:rsid w:val="00760856"/>
    <w:rsid w:val="00760C6C"/>
    <w:rsid w:val="00761174"/>
    <w:rsid w:val="007615E8"/>
    <w:rsid w:val="00761841"/>
    <w:rsid w:val="0076191C"/>
    <w:rsid w:val="00761F8E"/>
    <w:rsid w:val="00762292"/>
    <w:rsid w:val="007624FB"/>
    <w:rsid w:val="00762A30"/>
    <w:rsid w:val="00762E80"/>
    <w:rsid w:val="00763483"/>
    <w:rsid w:val="0076350F"/>
    <w:rsid w:val="00763AA8"/>
    <w:rsid w:val="00763DDE"/>
    <w:rsid w:val="00764B2F"/>
    <w:rsid w:val="00764F00"/>
    <w:rsid w:val="00765860"/>
    <w:rsid w:val="00765F0C"/>
    <w:rsid w:val="0076615E"/>
    <w:rsid w:val="00766A4A"/>
    <w:rsid w:val="007677E1"/>
    <w:rsid w:val="00767EDF"/>
    <w:rsid w:val="007701BD"/>
    <w:rsid w:val="00770295"/>
    <w:rsid w:val="007702FA"/>
    <w:rsid w:val="007704B2"/>
    <w:rsid w:val="007704BE"/>
    <w:rsid w:val="00771055"/>
    <w:rsid w:val="00771F80"/>
    <w:rsid w:val="00772A5E"/>
    <w:rsid w:val="00772A6E"/>
    <w:rsid w:val="00772BDE"/>
    <w:rsid w:val="00772CF5"/>
    <w:rsid w:val="00772DDB"/>
    <w:rsid w:val="007730B2"/>
    <w:rsid w:val="0077322F"/>
    <w:rsid w:val="007732F2"/>
    <w:rsid w:val="007734E8"/>
    <w:rsid w:val="0077361E"/>
    <w:rsid w:val="007737C6"/>
    <w:rsid w:val="00773A48"/>
    <w:rsid w:val="007742BB"/>
    <w:rsid w:val="007748CA"/>
    <w:rsid w:val="00774CD1"/>
    <w:rsid w:val="00774F31"/>
    <w:rsid w:val="007759F2"/>
    <w:rsid w:val="00775DDA"/>
    <w:rsid w:val="00775E16"/>
    <w:rsid w:val="00775F67"/>
    <w:rsid w:val="0077642C"/>
    <w:rsid w:val="00776CED"/>
    <w:rsid w:val="00777587"/>
    <w:rsid w:val="00777A6B"/>
    <w:rsid w:val="00777C77"/>
    <w:rsid w:val="007804BA"/>
    <w:rsid w:val="00780E49"/>
    <w:rsid w:val="007811D5"/>
    <w:rsid w:val="00781395"/>
    <w:rsid w:val="007819CA"/>
    <w:rsid w:val="00782160"/>
    <w:rsid w:val="00782A67"/>
    <w:rsid w:val="00782FC0"/>
    <w:rsid w:val="007830E3"/>
    <w:rsid w:val="007831D2"/>
    <w:rsid w:val="007831F1"/>
    <w:rsid w:val="0078395E"/>
    <w:rsid w:val="00783AFE"/>
    <w:rsid w:val="007846A3"/>
    <w:rsid w:val="007847D3"/>
    <w:rsid w:val="00784A04"/>
    <w:rsid w:val="00784D42"/>
    <w:rsid w:val="00785480"/>
    <w:rsid w:val="007854E5"/>
    <w:rsid w:val="007855F8"/>
    <w:rsid w:val="007858F3"/>
    <w:rsid w:val="007859A6"/>
    <w:rsid w:val="00785C62"/>
    <w:rsid w:val="00785DD1"/>
    <w:rsid w:val="00785EA4"/>
    <w:rsid w:val="00785EB5"/>
    <w:rsid w:val="00785FFF"/>
    <w:rsid w:val="007860FD"/>
    <w:rsid w:val="00786101"/>
    <w:rsid w:val="00786480"/>
    <w:rsid w:val="0078711B"/>
    <w:rsid w:val="00787226"/>
    <w:rsid w:val="00787409"/>
    <w:rsid w:val="00787AEF"/>
    <w:rsid w:val="00787B0D"/>
    <w:rsid w:val="00787B6A"/>
    <w:rsid w:val="00790035"/>
    <w:rsid w:val="0079071D"/>
    <w:rsid w:val="00790BB3"/>
    <w:rsid w:val="00790BC1"/>
    <w:rsid w:val="00790EB4"/>
    <w:rsid w:val="00790F8A"/>
    <w:rsid w:val="0079157B"/>
    <w:rsid w:val="00792043"/>
    <w:rsid w:val="0079244D"/>
    <w:rsid w:val="007932F0"/>
    <w:rsid w:val="00793D65"/>
    <w:rsid w:val="00793E4E"/>
    <w:rsid w:val="00793FC2"/>
    <w:rsid w:val="007943C8"/>
    <w:rsid w:val="00794480"/>
    <w:rsid w:val="0079536C"/>
    <w:rsid w:val="00795AB3"/>
    <w:rsid w:val="00796012"/>
    <w:rsid w:val="0079602A"/>
    <w:rsid w:val="00796126"/>
    <w:rsid w:val="0079635C"/>
    <w:rsid w:val="0079676A"/>
    <w:rsid w:val="00797902"/>
    <w:rsid w:val="00797B1F"/>
    <w:rsid w:val="00797C98"/>
    <w:rsid w:val="00797D3C"/>
    <w:rsid w:val="00797EDD"/>
    <w:rsid w:val="007A00E2"/>
    <w:rsid w:val="007A074E"/>
    <w:rsid w:val="007A07DB"/>
    <w:rsid w:val="007A0CE5"/>
    <w:rsid w:val="007A154C"/>
    <w:rsid w:val="007A15E1"/>
    <w:rsid w:val="007A1712"/>
    <w:rsid w:val="007A17FB"/>
    <w:rsid w:val="007A24BC"/>
    <w:rsid w:val="007A25C8"/>
    <w:rsid w:val="007A2766"/>
    <w:rsid w:val="007A2B26"/>
    <w:rsid w:val="007A2D63"/>
    <w:rsid w:val="007A30ED"/>
    <w:rsid w:val="007A3106"/>
    <w:rsid w:val="007A3BDB"/>
    <w:rsid w:val="007A3D71"/>
    <w:rsid w:val="007A41EE"/>
    <w:rsid w:val="007A4211"/>
    <w:rsid w:val="007A57F9"/>
    <w:rsid w:val="007A5FA0"/>
    <w:rsid w:val="007A622E"/>
    <w:rsid w:val="007A6797"/>
    <w:rsid w:val="007A6799"/>
    <w:rsid w:val="007A68CA"/>
    <w:rsid w:val="007A69E5"/>
    <w:rsid w:val="007A6EFE"/>
    <w:rsid w:val="007A744A"/>
    <w:rsid w:val="007A758B"/>
    <w:rsid w:val="007A7610"/>
    <w:rsid w:val="007A763A"/>
    <w:rsid w:val="007B0159"/>
    <w:rsid w:val="007B0160"/>
    <w:rsid w:val="007B01D9"/>
    <w:rsid w:val="007B0322"/>
    <w:rsid w:val="007B07C9"/>
    <w:rsid w:val="007B0B97"/>
    <w:rsid w:val="007B10F3"/>
    <w:rsid w:val="007B11D6"/>
    <w:rsid w:val="007B1476"/>
    <w:rsid w:val="007B1B06"/>
    <w:rsid w:val="007B1DAF"/>
    <w:rsid w:val="007B2489"/>
    <w:rsid w:val="007B3315"/>
    <w:rsid w:val="007B395A"/>
    <w:rsid w:val="007B3AF6"/>
    <w:rsid w:val="007B40C0"/>
    <w:rsid w:val="007B4611"/>
    <w:rsid w:val="007B4903"/>
    <w:rsid w:val="007B50C2"/>
    <w:rsid w:val="007B51FA"/>
    <w:rsid w:val="007B5310"/>
    <w:rsid w:val="007B61BB"/>
    <w:rsid w:val="007B633F"/>
    <w:rsid w:val="007B657C"/>
    <w:rsid w:val="007B66CC"/>
    <w:rsid w:val="007B68AA"/>
    <w:rsid w:val="007B6A18"/>
    <w:rsid w:val="007B71DD"/>
    <w:rsid w:val="007B72E6"/>
    <w:rsid w:val="007B7E94"/>
    <w:rsid w:val="007C0443"/>
    <w:rsid w:val="007C0E3F"/>
    <w:rsid w:val="007C14C6"/>
    <w:rsid w:val="007C1792"/>
    <w:rsid w:val="007C18AB"/>
    <w:rsid w:val="007C19EC"/>
    <w:rsid w:val="007C1B5D"/>
    <w:rsid w:val="007C206C"/>
    <w:rsid w:val="007C2230"/>
    <w:rsid w:val="007C2A06"/>
    <w:rsid w:val="007C3018"/>
    <w:rsid w:val="007C33C0"/>
    <w:rsid w:val="007C368E"/>
    <w:rsid w:val="007C38ED"/>
    <w:rsid w:val="007C3A81"/>
    <w:rsid w:val="007C3EE3"/>
    <w:rsid w:val="007C4C83"/>
    <w:rsid w:val="007C4FAA"/>
    <w:rsid w:val="007C5714"/>
    <w:rsid w:val="007C5729"/>
    <w:rsid w:val="007C60EC"/>
    <w:rsid w:val="007C6592"/>
    <w:rsid w:val="007C6B7A"/>
    <w:rsid w:val="007C6C80"/>
    <w:rsid w:val="007C72C7"/>
    <w:rsid w:val="007C74A1"/>
    <w:rsid w:val="007C7536"/>
    <w:rsid w:val="007C7ADE"/>
    <w:rsid w:val="007C7E92"/>
    <w:rsid w:val="007D0501"/>
    <w:rsid w:val="007D0782"/>
    <w:rsid w:val="007D10C2"/>
    <w:rsid w:val="007D127A"/>
    <w:rsid w:val="007D1344"/>
    <w:rsid w:val="007D1759"/>
    <w:rsid w:val="007D1B2E"/>
    <w:rsid w:val="007D1E6B"/>
    <w:rsid w:val="007D1FDF"/>
    <w:rsid w:val="007D2494"/>
    <w:rsid w:val="007D24B0"/>
    <w:rsid w:val="007D2844"/>
    <w:rsid w:val="007D28A4"/>
    <w:rsid w:val="007D2A70"/>
    <w:rsid w:val="007D2DB6"/>
    <w:rsid w:val="007D2FA5"/>
    <w:rsid w:val="007D36A8"/>
    <w:rsid w:val="007D39E6"/>
    <w:rsid w:val="007D3D98"/>
    <w:rsid w:val="007D3EAC"/>
    <w:rsid w:val="007D40C5"/>
    <w:rsid w:val="007D41BF"/>
    <w:rsid w:val="007D434B"/>
    <w:rsid w:val="007D45A3"/>
    <w:rsid w:val="007D4754"/>
    <w:rsid w:val="007D47BB"/>
    <w:rsid w:val="007D47BD"/>
    <w:rsid w:val="007D489A"/>
    <w:rsid w:val="007D4952"/>
    <w:rsid w:val="007D49DF"/>
    <w:rsid w:val="007D5AA2"/>
    <w:rsid w:val="007D5ABF"/>
    <w:rsid w:val="007D5BE6"/>
    <w:rsid w:val="007D5CD1"/>
    <w:rsid w:val="007D6149"/>
    <w:rsid w:val="007D67AF"/>
    <w:rsid w:val="007D6826"/>
    <w:rsid w:val="007D688C"/>
    <w:rsid w:val="007D6C74"/>
    <w:rsid w:val="007D710C"/>
    <w:rsid w:val="007D730D"/>
    <w:rsid w:val="007D75EE"/>
    <w:rsid w:val="007D777F"/>
    <w:rsid w:val="007E0089"/>
    <w:rsid w:val="007E04BA"/>
    <w:rsid w:val="007E04C1"/>
    <w:rsid w:val="007E1887"/>
    <w:rsid w:val="007E19F1"/>
    <w:rsid w:val="007E1EB4"/>
    <w:rsid w:val="007E231E"/>
    <w:rsid w:val="007E26D7"/>
    <w:rsid w:val="007E28C5"/>
    <w:rsid w:val="007E2964"/>
    <w:rsid w:val="007E2F2C"/>
    <w:rsid w:val="007E3335"/>
    <w:rsid w:val="007E3845"/>
    <w:rsid w:val="007E3DE1"/>
    <w:rsid w:val="007E3FB9"/>
    <w:rsid w:val="007E41A6"/>
    <w:rsid w:val="007E451C"/>
    <w:rsid w:val="007E4555"/>
    <w:rsid w:val="007E45FB"/>
    <w:rsid w:val="007E4702"/>
    <w:rsid w:val="007E4D78"/>
    <w:rsid w:val="007E53C9"/>
    <w:rsid w:val="007E5555"/>
    <w:rsid w:val="007E5CD5"/>
    <w:rsid w:val="007E60B6"/>
    <w:rsid w:val="007E6A9D"/>
    <w:rsid w:val="007E6B17"/>
    <w:rsid w:val="007E6B67"/>
    <w:rsid w:val="007E6FB9"/>
    <w:rsid w:val="007E7011"/>
    <w:rsid w:val="007E716D"/>
    <w:rsid w:val="007E7524"/>
    <w:rsid w:val="007E7800"/>
    <w:rsid w:val="007E7EB2"/>
    <w:rsid w:val="007E7F0A"/>
    <w:rsid w:val="007F01E6"/>
    <w:rsid w:val="007F02C0"/>
    <w:rsid w:val="007F0C03"/>
    <w:rsid w:val="007F1354"/>
    <w:rsid w:val="007F1A89"/>
    <w:rsid w:val="007F1AD8"/>
    <w:rsid w:val="007F1F53"/>
    <w:rsid w:val="007F2185"/>
    <w:rsid w:val="007F25F4"/>
    <w:rsid w:val="007F2663"/>
    <w:rsid w:val="007F2ADC"/>
    <w:rsid w:val="007F3397"/>
    <w:rsid w:val="007F37B8"/>
    <w:rsid w:val="007F37FD"/>
    <w:rsid w:val="007F38C3"/>
    <w:rsid w:val="007F3E1B"/>
    <w:rsid w:val="007F405D"/>
    <w:rsid w:val="007F4066"/>
    <w:rsid w:val="007F42B2"/>
    <w:rsid w:val="007F43B8"/>
    <w:rsid w:val="007F5824"/>
    <w:rsid w:val="007F60CF"/>
    <w:rsid w:val="007F6337"/>
    <w:rsid w:val="007F6376"/>
    <w:rsid w:val="007F669D"/>
    <w:rsid w:val="007F670B"/>
    <w:rsid w:val="007F6A1C"/>
    <w:rsid w:val="007F6CD6"/>
    <w:rsid w:val="007F71C3"/>
    <w:rsid w:val="007F7518"/>
    <w:rsid w:val="007F752B"/>
    <w:rsid w:val="007F7D0D"/>
    <w:rsid w:val="0080015A"/>
    <w:rsid w:val="0080023E"/>
    <w:rsid w:val="00800260"/>
    <w:rsid w:val="00800591"/>
    <w:rsid w:val="008005DE"/>
    <w:rsid w:val="0080067C"/>
    <w:rsid w:val="00800774"/>
    <w:rsid w:val="00800870"/>
    <w:rsid w:val="00800B88"/>
    <w:rsid w:val="00800CE3"/>
    <w:rsid w:val="00800D55"/>
    <w:rsid w:val="0080112E"/>
    <w:rsid w:val="008016DC"/>
    <w:rsid w:val="0080177D"/>
    <w:rsid w:val="008019B4"/>
    <w:rsid w:val="00801C83"/>
    <w:rsid w:val="00801EC4"/>
    <w:rsid w:val="008032A2"/>
    <w:rsid w:val="008036FD"/>
    <w:rsid w:val="00803CD3"/>
    <w:rsid w:val="0080426A"/>
    <w:rsid w:val="00804CB1"/>
    <w:rsid w:val="00805258"/>
    <w:rsid w:val="0080541F"/>
    <w:rsid w:val="00805594"/>
    <w:rsid w:val="00805A6C"/>
    <w:rsid w:val="00806233"/>
    <w:rsid w:val="008064C9"/>
    <w:rsid w:val="00806726"/>
    <w:rsid w:val="00806B70"/>
    <w:rsid w:val="00806C4A"/>
    <w:rsid w:val="00806DE6"/>
    <w:rsid w:val="0080743E"/>
    <w:rsid w:val="00807704"/>
    <w:rsid w:val="008078EC"/>
    <w:rsid w:val="00807951"/>
    <w:rsid w:val="00807C50"/>
    <w:rsid w:val="00807E45"/>
    <w:rsid w:val="0081038E"/>
    <w:rsid w:val="0081077D"/>
    <w:rsid w:val="008108FE"/>
    <w:rsid w:val="0081109D"/>
    <w:rsid w:val="00811169"/>
    <w:rsid w:val="008111E4"/>
    <w:rsid w:val="00811D94"/>
    <w:rsid w:val="00811DEA"/>
    <w:rsid w:val="0081280A"/>
    <w:rsid w:val="00812AFF"/>
    <w:rsid w:val="00812E11"/>
    <w:rsid w:val="00812FF7"/>
    <w:rsid w:val="0081301C"/>
    <w:rsid w:val="008135F5"/>
    <w:rsid w:val="0081377A"/>
    <w:rsid w:val="008137CF"/>
    <w:rsid w:val="008138FA"/>
    <w:rsid w:val="00813FB1"/>
    <w:rsid w:val="008140A7"/>
    <w:rsid w:val="008143BA"/>
    <w:rsid w:val="00814741"/>
    <w:rsid w:val="00814B56"/>
    <w:rsid w:val="008151E1"/>
    <w:rsid w:val="00815587"/>
    <w:rsid w:val="00816AC7"/>
    <w:rsid w:val="00816E21"/>
    <w:rsid w:val="00816FA6"/>
    <w:rsid w:val="00817584"/>
    <w:rsid w:val="00817727"/>
    <w:rsid w:val="00817DD6"/>
    <w:rsid w:val="00817E37"/>
    <w:rsid w:val="0082000A"/>
    <w:rsid w:val="00820298"/>
    <w:rsid w:val="008206FD"/>
    <w:rsid w:val="008207BC"/>
    <w:rsid w:val="00820855"/>
    <w:rsid w:val="00820A5A"/>
    <w:rsid w:val="00820B84"/>
    <w:rsid w:val="00820B85"/>
    <w:rsid w:val="00820EC8"/>
    <w:rsid w:val="008210DF"/>
    <w:rsid w:val="008218D6"/>
    <w:rsid w:val="00821D5E"/>
    <w:rsid w:val="008224E6"/>
    <w:rsid w:val="00822D69"/>
    <w:rsid w:val="008232E2"/>
    <w:rsid w:val="008237DE"/>
    <w:rsid w:val="008239C2"/>
    <w:rsid w:val="00823F82"/>
    <w:rsid w:val="008241BF"/>
    <w:rsid w:val="00824600"/>
    <w:rsid w:val="00824888"/>
    <w:rsid w:val="00824ED0"/>
    <w:rsid w:val="00825AD3"/>
    <w:rsid w:val="00825D39"/>
    <w:rsid w:val="0082612F"/>
    <w:rsid w:val="008262C8"/>
    <w:rsid w:val="00826DF4"/>
    <w:rsid w:val="008278C3"/>
    <w:rsid w:val="00827AD5"/>
    <w:rsid w:val="00827C4A"/>
    <w:rsid w:val="00827CF7"/>
    <w:rsid w:val="00827D0C"/>
    <w:rsid w:val="00827E2C"/>
    <w:rsid w:val="0083054D"/>
    <w:rsid w:val="008305BD"/>
    <w:rsid w:val="00830702"/>
    <w:rsid w:val="00830880"/>
    <w:rsid w:val="0083088B"/>
    <w:rsid w:val="00830B22"/>
    <w:rsid w:val="00830BE3"/>
    <w:rsid w:val="00830DBA"/>
    <w:rsid w:val="00831255"/>
    <w:rsid w:val="0083143A"/>
    <w:rsid w:val="00831756"/>
    <w:rsid w:val="00831C26"/>
    <w:rsid w:val="00831E34"/>
    <w:rsid w:val="00832208"/>
    <w:rsid w:val="00832457"/>
    <w:rsid w:val="00832DAD"/>
    <w:rsid w:val="0083338F"/>
    <w:rsid w:val="0083356D"/>
    <w:rsid w:val="00833AAD"/>
    <w:rsid w:val="00833F95"/>
    <w:rsid w:val="00834018"/>
    <w:rsid w:val="00834308"/>
    <w:rsid w:val="008347F0"/>
    <w:rsid w:val="00834807"/>
    <w:rsid w:val="0083481F"/>
    <w:rsid w:val="0083483B"/>
    <w:rsid w:val="00834BAB"/>
    <w:rsid w:val="00834C07"/>
    <w:rsid w:val="00835277"/>
    <w:rsid w:val="008352C9"/>
    <w:rsid w:val="008353A9"/>
    <w:rsid w:val="0083567C"/>
    <w:rsid w:val="00836220"/>
    <w:rsid w:val="008362E5"/>
    <w:rsid w:val="00836319"/>
    <w:rsid w:val="00836D14"/>
    <w:rsid w:val="00836E9D"/>
    <w:rsid w:val="00837018"/>
    <w:rsid w:val="0083727A"/>
    <w:rsid w:val="008378AD"/>
    <w:rsid w:val="0083795F"/>
    <w:rsid w:val="00837990"/>
    <w:rsid w:val="00837CC5"/>
    <w:rsid w:val="00840C27"/>
    <w:rsid w:val="00840CE6"/>
    <w:rsid w:val="0084139C"/>
    <w:rsid w:val="00841646"/>
    <w:rsid w:val="00841CEF"/>
    <w:rsid w:val="008420FD"/>
    <w:rsid w:val="008426FE"/>
    <w:rsid w:val="00842C77"/>
    <w:rsid w:val="00842FCF"/>
    <w:rsid w:val="008430D2"/>
    <w:rsid w:val="008431A7"/>
    <w:rsid w:val="008434C6"/>
    <w:rsid w:val="0084353F"/>
    <w:rsid w:val="00843775"/>
    <w:rsid w:val="00843E6E"/>
    <w:rsid w:val="0084404C"/>
    <w:rsid w:val="008445F4"/>
    <w:rsid w:val="00844762"/>
    <w:rsid w:val="00844AF6"/>
    <w:rsid w:val="00844CF7"/>
    <w:rsid w:val="00844EE6"/>
    <w:rsid w:val="0084543A"/>
    <w:rsid w:val="0084550B"/>
    <w:rsid w:val="008456A3"/>
    <w:rsid w:val="008458F4"/>
    <w:rsid w:val="00845CFB"/>
    <w:rsid w:val="00845D5E"/>
    <w:rsid w:val="00845E2D"/>
    <w:rsid w:val="00845F3A"/>
    <w:rsid w:val="00845FC6"/>
    <w:rsid w:val="00846155"/>
    <w:rsid w:val="008462A2"/>
    <w:rsid w:val="00846446"/>
    <w:rsid w:val="00846963"/>
    <w:rsid w:val="0084711A"/>
    <w:rsid w:val="008471A8"/>
    <w:rsid w:val="0084746E"/>
    <w:rsid w:val="00847C49"/>
    <w:rsid w:val="00847FE1"/>
    <w:rsid w:val="0085011C"/>
    <w:rsid w:val="008507AF"/>
    <w:rsid w:val="00850818"/>
    <w:rsid w:val="00850B57"/>
    <w:rsid w:val="0085121A"/>
    <w:rsid w:val="00851588"/>
    <w:rsid w:val="008515E4"/>
    <w:rsid w:val="00851796"/>
    <w:rsid w:val="008518B9"/>
    <w:rsid w:val="00851BC5"/>
    <w:rsid w:val="00852227"/>
    <w:rsid w:val="00852587"/>
    <w:rsid w:val="0085324D"/>
    <w:rsid w:val="0085375D"/>
    <w:rsid w:val="0085436A"/>
    <w:rsid w:val="00854BF1"/>
    <w:rsid w:val="00854F0A"/>
    <w:rsid w:val="008553FD"/>
    <w:rsid w:val="008556C7"/>
    <w:rsid w:val="008557E1"/>
    <w:rsid w:val="00856021"/>
    <w:rsid w:val="00856055"/>
    <w:rsid w:val="0085612E"/>
    <w:rsid w:val="0085627A"/>
    <w:rsid w:val="008562B2"/>
    <w:rsid w:val="00856405"/>
    <w:rsid w:val="008568E4"/>
    <w:rsid w:val="00856EF0"/>
    <w:rsid w:val="008571C3"/>
    <w:rsid w:val="00857478"/>
    <w:rsid w:val="008575A0"/>
    <w:rsid w:val="008577B2"/>
    <w:rsid w:val="00857DE0"/>
    <w:rsid w:val="00857F51"/>
    <w:rsid w:val="0086004F"/>
    <w:rsid w:val="00860E50"/>
    <w:rsid w:val="00861067"/>
    <w:rsid w:val="00861716"/>
    <w:rsid w:val="00861950"/>
    <w:rsid w:val="00861D99"/>
    <w:rsid w:val="008623B4"/>
    <w:rsid w:val="008624E0"/>
    <w:rsid w:val="008625E4"/>
    <w:rsid w:val="008629A9"/>
    <w:rsid w:val="00862BC7"/>
    <w:rsid w:val="00862C3B"/>
    <w:rsid w:val="00862EFB"/>
    <w:rsid w:val="008632BC"/>
    <w:rsid w:val="008633B6"/>
    <w:rsid w:val="00863636"/>
    <w:rsid w:val="008639C2"/>
    <w:rsid w:val="00863A87"/>
    <w:rsid w:val="00863CE6"/>
    <w:rsid w:val="00864978"/>
    <w:rsid w:val="00864C09"/>
    <w:rsid w:val="00864C2F"/>
    <w:rsid w:val="00864EF9"/>
    <w:rsid w:val="00865075"/>
    <w:rsid w:val="008652D6"/>
    <w:rsid w:val="0086530A"/>
    <w:rsid w:val="00865639"/>
    <w:rsid w:val="00865BA3"/>
    <w:rsid w:val="00865C62"/>
    <w:rsid w:val="00865E26"/>
    <w:rsid w:val="00865E43"/>
    <w:rsid w:val="00865EDC"/>
    <w:rsid w:val="008663E7"/>
    <w:rsid w:val="00866601"/>
    <w:rsid w:val="00866B1A"/>
    <w:rsid w:val="00866B4B"/>
    <w:rsid w:val="00866DF6"/>
    <w:rsid w:val="00867032"/>
    <w:rsid w:val="008671A0"/>
    <w:rsid w:val="0086735F"/>
    <w:rsid w:val="00867374"/>
    <w:rsid w:val="00867D7A"/>
    <w:rsid w:val="00870100"/>
    <w:rsid w:val="0087057D"/>
    <w:rsid w:val="0087059D"/>
    <w:rsid w:val="00870704"/>
    <w:rsid w:val="00870BFC"/>
    <w:rsid w:val="00870D56"/>
    <w:rsid w:val="008712D1"/>
    <w:rsid w:val="00871453"/>
    <w:rsid w:val="00871C04"/>
    <w:rsid w:val="00871C34"/>
    <w:rsid w:val="00871E1B"/>
    <w:rsid w:val="0087216E"/>
    <w:rsid w:val="008725A0"/>
    <w:rsid w:val="0087268A"/>
    <w:rsid w:val="0087272C"/>
    <w:rsid w:val="00872913"/>
    <w:rsid w:val="0087329D"/>
    <w:rsid w:val="008736F1"/>
    <w:rsid w:val="008737C6"/>
    <w:rsid w:val="00873AE3"/>
    <w:rsid w:val="00874327"/>
    <w:rsid w:val="00874467"/>
    <w:rsid w:val="0087468C"/>
    <w:rsid w:val="00874C10"/>
    <w:rsid w:val="00874DC6"/>
    <w:rsid w:val="00874DF3"/>
    <w:rsid w:val="00874E18"/>
    <w:rsid w:val="008751A0"/>
    <w:rsid w:val="00875263"/>
    <w:rsid w:val="008753CB"/>
    <w:rsid w:val="00875713"/>
    <w:rsid w:val="00876310"/>
    <w:rsid w:val="00876532"/>
    <w:rsid w:val="00876CD0"/>
    <w:rsid w:val="008770D0"/>
    <w:rsid w:val="008779CA"/>
    <w:rsid w:val="00877E5E"/>
    <w:rsid w:val="00877FEF"/>
    <w:rsid w:val="0088023B"/>
    <w:rsid w:val="00880475"/>
    <w:rsid w:val="00880790"/>
    <w:rsid w:val="00881334"/>
    <w:rsid w:val="00881BB0"/>
    <w:rsid w:val="00881E09"/>
    <w:rsid w:val="00881E10"/>
    <w:rsid w:val="00881F94"/>
    <w:rsid w:val="008821E2"/>
    <w:rsid w:val="00882405"/>
    <w:rsid w:val="008827A3"/>
    <w:rsid w:val="00882876"/>
    <w:rsid w:val="008828C2"/>
    <w:rsid w:val="00882A13"/>
    <w:rsid w:val="00882CF9"/>
    <w:rsid w:val="00882F71"/>
    <w:rsid w:val="0088309B"/>
    <w:rsid w:val="00883237"/>
    <w:rsid w:val="00883585"/>
    <w:rsid w:val="008837F6"/>
    <w:rsid w:val="00883A6A"/>
    <w:rsid w:val="0088402F"/>
    <w:rsid w:val="008841CA"/>
    <w:rsid w:val="0088429D"/>
    <w:rsid w:val="0088440A"/>
    <w:rsid w:val="008849AE"/>
    <w:rsid w:val="0088513A"/>
    <w:rsid w:val="00885948"/>
    <w:rsid w:val="00885CE7"/>
    <w:rsid w:val="00886F91"/>
    <w:rsid w:val="00887491"/>
    <w:rsid w:val="0088764F"/>
    <w:rsid w:val="00887823"/>
    <w:rsid w:val="0089040E"/>
    <w:rsid w:val="00890577"/>
    <w:rsid w:val="0089070E"/>
    <w:rsid w:val="00890734"/>
    <w:rsid w:val="00890951"/>
    <w:rsid w:val="008909A3"/>
    <w:rsid w:val="00891123"/>
    <w:rsid w:val="0089133B"/>
    <w:rsid w:val="00891606"/>
    <w:rsid w:val="00891BAB"/>
    <w:rsid w:val="00891CC3"/>
    <w:rsid w:val="00891CDD"/>
    <w:rsid w:val="00892053"/>
    <w:rsid w:val="00892AC2"/>
    <w:rsid w:val="008930C1"/>
    <w:rsid w:val="0089311C"/>
    <w:rsid w:val="00893424"/>
    <w:rsid w:val="0089342C"/>
    <w:rsid w:val="00893B0D"/>
    <w:rsid w:val="00893C19"/>
    <w:rsid w:val="00893CAA"/>
    <w:rsid w:val="00894189"/>
    <w:rsid w:val="00894D26"/>
    <w:rsid w:val="00894DCA"/>
    <w:rsid w:val="008950C6"/>
    <w:rsid w:val="008951A9"/>
    <w:rsid w:val="00895308"/>
    <w:rsid w:val="008956B5"/>
    <w:rsid w:val="00895A3C"/>
    <w:rsid w:val="00896C8C"/>
    <w:rsid w:val="00896F86"/>
    <w:rsid w:val="00897A90"/>
    <w:rsid w:val="00897E28"/>
    <w:rsid w:val="008A0240"/>
    <w:rsid w:val="008A0465"/>
    <w:rsid w:val="008A04B3"/>
    <w:rsid w:val="008A04CA"/>
    <w:rsid w:val="008A05E7"/>
    <w:rsid w:val="008A0846"/>
    <w:rsid w:val="008A0B39"/>
    <w:rsid w:val="008A0EEB"/>
    <w:rsid w:val="008A113B"/>
    <w:rsid w:val="008A1283"/>
    <w:rsid w:val="008A1B44"/>
    <w:rsid w:val="008A1FFC"/>
    <w:rsid w:val="008A20E3"/>
    <w:rsid w:val="008A231E"/>
    <w:rsid w:val="008A2456"/>
    <w:rsid w:val="008A24F8"/>
    <w:rsid w:val="008A2751"/>
    <w:rsid w:val="008A27A3"/>
    <w:rsid w:val="008A2939"/>
    <w:rsid w:val="008A298A"/>
    <w:rsid w:val="008A2A56"/>
    <w:rsid w:val="008A2E8D"/>
    <w:rsid w:val="008A3495"/>
    <w:rsid w:val="008A3846"/>
    <w:rsid w:val="008A39ED"/>
    <w:rsid w:val="008A3FDB"/>
    <w:rsid w:val="008A4244"/>
    <w:rsid w:val="008A4374"/>
    <w:rsid w:val="008A446D"/>
    <w:rsid w:val="008A459E"/>
    <w:rsid w:val="008A46FD"/>
    <w:rsid w:val="008A4864"/>
    <w:rsid w:val="008A4955"/>
    <w:rsid w:val="008A4C8D"/>
    <w:rsid w:val="008A4DF2"/>
    <w:rsid w:val="008A4FC4"/>
    <w:rsid w:val="008A5012"/>
    <w:rsid w:val="008A580B"/>
    <w:rsid w:val="008A588F"/>
    <w:rsid w:val="008A5A68"/>
    <w:rsid w:val="008A5E83"/>
    <w:rsid w:val="008A60BD"/>
    <w:rsid w:val="008A6486"/>
    <w:rsid w:val="008A673C"/>
    <w:rsid w:val="008A7220"/>
    <w:rsid w:val="008A7582"/>
    <w:rsid w:val="008A76CD"/>
    <w:rsid w:val="008A786C"/>
    <w:rsid w:val="008A7D5F"/>
    <w:rsid w:val="008A7F97"/>
    <w:rsid w:val="008B04F1"/>
    <w:rsid w:val="008B05DE"/>
    <w:rsid w:val="008B0666"/>
    <w:rsid w:val="008B0810"/>
    <w:rsid w:val="008B0AD7"/>
    <w:rsid w:val="008B0BFC"/>
    <w:rsid w:val="008B0F6E"/>
    <w:rsid w:val="008B12B1"/>
    <w:rsid w:val="008B1304"/>
    <w:rsid w:val="008B1308"/>
    <w:rsid w:val="008B13DE"/>
    <w:rsid w:val="008B159E"/>
    <w:rsid w:val="008B160E"/>
    <w:rsid w:val="008B2115"/>
    <w:rsid w:val="008B217D"/>
    <w:rsid w:val="008B21C5"/>
    <w:rsid w:val="008B2378"/>
    <w:rsid w:val="008B256C"/>
    <w:rsid w:val="008B275B"/>
    <w:rsid w:val="008B282D"/>
    <w:rsid w:val="008B3129"/>
    <w:rsid w:val="008B31A8"/>
    <w:rsid w:val="008B351B"/>
    <w:rsid w:val="008B38BB"/>
    <w:rsid w:val="008B3C01"/>
    <w:rsid w:val="008B3D5F"/>
    <w:rsid w:val="008B41E2"/>
    <w:rsid w:val="008B47F3"/>
    <w:rsid w:val="008B4F40"/>
    <w:rsid w:val="008B55D5"/>
    <w:rsid w:val="008B6094"/>
    <w:rsid w:val="008B6464"/>
    <w:rsid w:val="008B66EE"/>
    <w:rsid w:val="008B699C"/>
    <w:rsid w:val="008B6AC1"/>
    <w:rsid w:val="008B6BA7"/>
    <w:rsid w:val="008B747E"/>
    <w:rsid w:val="008B7617"/>
    <w:rsid w:val="008B7727"/>
    <w:rsid w:val="008B7D2D"/>
    <w:rsid w:val="008C00C2"/>
    <w:rsid w:val="008C03C9"/>
    <w:rsid w:val="008C044E"/>
    <w:rsid w:val="008C0608"/>
    <w:rsid w:val="008C0F13"/>
    <w:rsid w:val="008C10AE"/>
    <w:rsid w:val="008C10DE"/>
    <w:rsid w:val="008C1189"/>
    <w:rsid w:val="008C146E"/>
    <w:rsid w:val="008C152F"/>
    <w:rsid w:val="008C1EFB"/>
    <w:rsid w:val="008C2B4E"/>
    <w:rsid w:val="008C2D97"/>
    <w:rsid w:val="008C2DF9"/>
    <w:rsid w:val="008C2F03"/>
    <w:rsid w:val="008C2F5E"/>
    <w:rsid w:val="008C37FF"/>
    <w:rsid w:val="008C39D5"/>
    <w:rsid w:val="008C3AF1"/>
    <w:rsid w:val="008C3C3F"/>
    <w:rsid w:val="008C437C"/>
    <w:rsid w:val="008C496C"/>
    <w:rsid w:val="008C4B53"/>
    <w:rsid w:val="008C4C66"/>
    <w:rsid w:val="008C4D6C"/>
    <w:rsid w:val="008C4DD6"/>
    <w:rsid w:val="008C5508"/>
    <w:rsid w:val="008C5C51"/>
    <w:rsid w:val="008C5DEC"/>
    <w:rsid w:val="008C5DEE"/>
    <w:rsid w:val="008C5F7B"/>
    <w:rsid w:val="008C5FB0"/>
    <w:rsid w:val="008C60A4"/>
    <w:rsid w:val="008C64D7"/>
    <w:rsid w:val="008C6998"/>
    <w:rsid w:val="008C69E2"/>
    <w:rsid w:val="008C6E75"/>
    <w:rsid w:val="008C7170"/>
    <w:rsid w:val="008C7289"/>
    <w:rsid w:val="008C76C6"/>
    <w:rsid w:val="008D06AF"/>
    <w:rsid w:val="008D07BC"/>
    <w:rsid w:val="008D086B"/>
    <w:rsid w:val="008D0A4F"/>
    <w:rsid w:val="008D0C1C"/>
    <w:rsid w:val="008D139C"/>
    <w:rsid w:val="008D14E5"/>
    <w:rsid w:val="008D1674"/>
    <w:rsid w:val="008D1731"/>
    <w:rsid w:val="008D188B"/>
    <w:rsid w:val="008D199A"/>
    <w:rsid w:val="008D24A1"/>
    <w:rsid w:val="008D2665"/>
    <w:rsid w:val="008D2893"/>
    <w:rsid w:val="008D28B4"/>
    <w:rsid w:val="008D2B91"/>
    <w:rsid w:val="008D2FAB"/>
    <w:rsid w:val="008D30F5"/>
    <w:rsid w:val="008D31A3"/>
    <w:rsid w:val="008D3B97"/>
    <w:rsid w:val="008D3C5F"/>
    <w:rsid w:val="008D3D7B"/>
    <w:rsid w:val="008D4364"/>
    <w:rsid w:val="008D4EDD"/>
    <w:rsid w:val="008D5551"/>
    <w:rsid w:val="008D58D4"/>
    <w:rsid w:val="008D5F01"/>
    <w:rsid w:val="008D6A57"/>
    <w:rsid w:val="008D6C8D"/>
    <w:rsid w:val="008D72E1"/>
    <w:rsid w:val="008D7AEC"/>
    <w:rsid w:val="008E01DF"/>
    <w:rsid w:val="008E040E"/>
    <w:rsid w:val="008E04C5"/>
    <w:rsid w:val="008E06C1"/>
    <w:rsid w:val="008E16E4"/>
    <w:rsid w:val="008E19FA"/>
    <w:rsid w:val="008E1EE3"/>
    <w:rsid w:val="008E2050"/>
    <w:rsid w:val="008E2089"/>
    <w:rsid w:val="008E215F"/>
    <w:rsid w:val="008E2595"/>
    <w:rsid w:val="008E26E5"/>
    <w:rsid w:val="008E297F"/>
    <w:rsid w:val="008E2ADC"/>
    <w:rsid w:val="008E2B54"/>
    <w:rsid w:val="008E2D2D"/>
    <w:rsid w:val="008E30D7"/>
    <w:rsid w:val="008E314C"/>
    <w:rsid w:val="008E31D5"/>
    <w:rsid w:val="008E38C8"/>
    <w:rsid w:val="008E3D59"/>
    <w:rsid w:val="008E40F8"/>
    <w:rsid w:val="008E42B9"/>
    <w:rsid w:val="008E4404"/>
    <w:rsid w:val="008E440D"/>
    <w:rsid w:val="008E4F06"/>
    <w:rsid w:val="008E4F66"/>
    <w:rsid w:val="008E500B"/>
    <w:rsid w:val="008E5020"/>
    <w:rsid w:val="008E51EB"/>
    <w:rsid w:val="008E541F"/>
    <w:rsid w:val="008E58C7"/>
    <w:rsid w:val="008E5A7C"/>
    <w:rsid w:val="008E5E2E"/>
    <w:rsid w:val="008E6014"/>
    <w:rsid w:val="008E6198"/>
    <w:rsid w:val="008E6363"/>
    <w:rsid w:val="008E6570"/>
    <w:rsid w:val="008E6709"/>
    <w:rsid w:val="008E670D"/>
    <w:rsid w:val="008E6CA7"/>
    <w:rsid w:val="008E6CCA"/>
    <w:rsid w:val="008E7017"/>
    <w:rsid w:val="008E763A"/>
    <w:rsid w:val="008E7D17"/>
    <w:rsid w:val="008F0268"/>
    <w:rsid w:val="008F04EC"/>
    <w:rsid w:val="008F0E69"/>
    <w:rsid w:val="008F0E79"/>
    <w:rsid w:val="008F0EDF"/>
    <w:rsid w:val="008F1641"/>
    <w:rsid w:val="008F1666"/>
    <w:rsid w:val="008F1997"/>
    <w:rsid w:val="008F19F5"/>
    <w:rsid w:val="008F2162"/>
    <w:rsid w:val="008F226D"/>
    <w:rsid w:val="008F2C0E"/>
    <w:rsid w:val="008F3838"/>
    <w:rsid w:val="008F3874"/>
    <w:rsid w:val="008F3B43"/>
    <w:rsid w:val="008F41B5"/>
    <w:rsid w:val="008F44FC"/>
    <w:rsid w:val="008F45E5"/>
    <w:rsid w:val="008F472F"/>
    <w:rsid w:val="008F4780"/>
    <w:rsid w:val="008F4A12"/>
    <w:rsid w:val="008F4B4B"/>
    <w:rsid w:val="008F4DFD"/>
    <w:rsid w:val="008F5021"/>
    <w:rsid w:val="008F5507"/>
    <w:rsid w:val="008F57F1"/>
    <w:rsid w:val="008F58F0"/>
    <w:rsid w:val="008F5AA7"/>
    <w:rsid w:val="008F5D5A"/>
    <w:rsid w:val="008F6233"/>
    <w:rsid w:val="008F65FE"/>
    <w:rsid w:val="008F6657"/>
    <w:rsid w:val="008F6B9B"/>
    <w:rsid w:val="008F6BD4"/>
    <w:rsid w:val="008F7285"/>
    <w:rsid w:val="008F75E5"/>
    <w:rsid w:val="008F796B"/>
    <w:rsid w:val="00900B38"/>
    <w:rsid w:val="00900CC0"/>
    <w:rsid w:val="009010B8"/>
    <w:rsid w:val="009014C7"/>
    <w:rsid w:val="00901EB2"/>
    <w:rsid w:val="0090267E"/>
    <w:rsid w:val="009028CE"/>
    <w:rsid w:val="00903434"/>
    <w:rsid w:val="00903544"/>
    <w:rsid w:val="0090384E"/>
    <w:rsid w:val="009041F2"/>
    <w:rsid w:val="00904895"/>
    <w:rsid w:val="00904AD5"/>
    <w:rsid w:val="00904DB6"/>
    <w:rsid w:val="009051B0"/>
    <w:rsid w:val="00905219"/>
    <w:rsid w:val="00905565"/>
    <w:rsid w:val="0090582E"/>
    <w:rsid w:val="00905A20"/>
    <w:rsid w:val="00905BAF"/>
    <w:rsid w:val="00905BB9"/>
    <w:rsid w:val="00905C1F"/>
    <w:rsid w:val="00905F3E"/>
    <w:rsid w:val="0090611E"/>
    <w:rsid w:val="0090620B"/>
    <w:rsid w:val="0090640C"/>
    <w:rsid w:val="00906500"/>
    <w:rsid w:val="009066EC"/>
    <w:rsid w:val="00906C42"/>
    <w:rsid w:val="00907300"/>
    <w:rsid w:val="00907388"/>
    <w:rsid w:val="009074D2"/>
    <w:rsid w:val="0090766D"/>
    <w:rsid w:val="00907806"/>
    <w:rsid w:val="00907A87"/>
    <w:rsid w:val="00907EE4"/>
    <w:rsid w:val="00910315"/>
    <w:rsid w:val="009103CE"/>
    <w:rsid w:val="009107BA"/>
    <w:rsid w:val="009109F5"/>
    <w:rsid w:val="00910AE3"/>
    <w:rsid w:val="00910C95"/>
    <w:rsid w:val="00910F83"/>
    <w:rsid w:val="009110F4"/>
    <w:rsid w:val="00911338"/>
    <w:rsid w:val="0091187E"/>
    <w:rsid w:val="009118B7"/>
    <w:rsid w:val="00911C4C"/>
    <w:rsid w:val="00911E42"/>
    <w:rsid w:val="00912D6E"/>
    <w:rsid w:val="00913221"/>
    <w:rsid w:val="00913D0A"/>
    <w:rsid w:val="00913DC7"/>
    <w:rsid w:val="00913FF8"/>
    <w:rsid w:val="009148E5"/>
    <w:rsid w:val="00914AEB"/>
    <w:rsid w:val="00914F0F"/>
    <w:rsid w:val="009152A8"/>
    <w:rsid w:val="009155BF"/>
    <w:rsid w:val="00915707"/>
    <w:rsid w:val="009159A2"/>
    <w:rsid w:val="00915A3F"/>
    <w:rsid w:val="0091624F"/>
    <w:rsid w:val="00916328"/>
    <w:rsid w:val="00916412"/>
    <w:rsid w:val="009166F3"/>
    <w:rsid w:val="009171F9"/>
    <w:rsid w:val="00917D1F"/>
    <w:rsid w:val="00920A23"/>
    <w:rsid w:val="00920D1C"/>
    <w:rsid w:val="009211B9"/>
    <w:rsid w:val="00921256"/>
    <w:rsid w:val="009212A5"/>
    <w:rsid w:val="00921760"/>
    <w:rsid w:val="00921BC0"/>
    <w:rsid w:val="00921D97"/>
    <w:rsid w:val="00922532"/>
    <w:rsid w:val="0092262F"/>
    <w:rsid w:val="00922F7A"/>
    <w:rsid w:val="009230A4"/>
    <w:rsid w:val="009230DA"/>
    <w:rsid w:val="009232B4"/>
    <w:rsid w:val="009232C9"/>
    <w:rsid w:val="00923887"/>
    <w:rsid w:val="00923C7D"/>
    <w:rsid w:val="00923C85"/>
    <w:rsid w:val="00923E16"/>
    <w:rsid w:val="009245FA"/>
    <w:rsid w:val="00925104"/>
    <w:rsid w:val="00925544"/>
    <w:rsid w:val="009256CB"/>
    <w:rsid w:val="009260C8"/>
    <w:rsid w:val="00926383"/>
    <w:rsid w:val="00926444"/>
    <w:rsid w:val="009266DA"/>
    <w:rsid w:val="00926F27"/>
    <w:rsid w:val="0092730F"/>
    <w:rsid w:val="0092732E"/>
    <w:rsid w:val="009274E8"/>
    <w:rsid w:val="00927CD5"/>
    <w:rsid w:val="00927DBC"/>
    <w:rsid w:val="00930066"/>
    <w:rsid w:val="00930080"/>
    <w:rsid w:val="0093036D"/>
    <w:rsid w:val="00930BCC"/>
    <w:rsid w:val="00930E4A"/>
    <w:rsid w:val="0093101C"/>
    <w:rsid w:val="00931390"/>
    <w:rsid w:val="009314E6"/>
    <w:rsid w:val="009315A1"/>
    <w:rsid w:val="009319C1"/>
    <w:rsid w:val="00931B00"/>
    <w:rsid w:val="00931C98"/>
    <w:rsid w:val="00931D03"/>
    <w:rsid w:val="00931D57"/>
    <w:rsid w:val="009323D8"/>
    <w:rsid w:val="0093250B"/>
    <w:rsid w:val="00932706"/>
    <w:rsid w:val="00932BED"/>
    <w:rsid w:val="00932EFD"/>
    <w:rsid w:val="00932F61"/>
    <w:rsid w:val="00933724"/>
    <w:rsid w:val="00933740"/>
    <w:rsid w:val="009337BF"/>
    <w:rsid w:val="00933A2F"/>
    <w:rsid w:val="009345F6"/>
    <w:rsid w:val="00934A92"/>
    <w:rsid w:val="00936232"/>
    <w:rsid w:val="0093648C"/>
    <w:rsid w:val="009364DD"/>
    <w:rsid w:val="00936541"/>
    <w:rsid w:val="00936C42"/>
    <w:rsid w:val="00937EB7"/>
    <w:rsid w:val="009406C2"/>
    <w:rsid w:val="0094126E"/>
    <w:rsid w:val="00941BF2"/>
    <w:rsid w:val="00941FDF"/>
    <w:rsid w:val="0094251F"/>
    <w:rsid w:val="00942755"/>
    <w:rsid w:val="0094299B"/>
    <w:rsid w:val="00942C0B"/>
    <w:rsid w:val="0094323A"/>
    <w:rsid w:val="0094328E"/>
    <w:rsid w:val="009433D3"/>
    <w:rsid w:val="00943573"/>
    <w:rsid w:val="00943D3D"/>
    <w:rsid w:val="00944073"/>
    <w:rsid w:val="009443AC"/>
    <w:rsid w:val="009450DC"/>
    <w:rsid w:val="00945219"/>
    <w:rsid w:val="0094540F"/>
    <w:rsid w:val="0094649E"/>
    <w:rsid w:val="00946AD1"/>
    <w:rsid w:val="00946BB9"/>
    <w:rsid w:val="00946E0C"/>
    <w:rsid w:val="00946E2B"/>
    <w:rsid w:val="00947236"/>
    <w:rsid w:val="00947356"/>
    <w:rsid w:val="00947A6E"/>
    <w:rsid w:val="00947BD5"/>
    <w:rsid w:val="0095083D"/>
    <w:rsid w:val="009508A9"/>
    <w:rsid w:val="00950A55"/>
    <w:rsid w:val="009510FB"/>
    <w:rsid w:val="0095169B"/>
    <w:rsid w:val="0095186A"/>
    <w:rsid w:val="009518BD"/>
    <w:rsid w:val="00951A34"/>
    <w:rsid w:val="00951BDE"/>
    <w:rsid w:val="0095232D"/>
    <w:rsid w:val="00952512"/>
    <w:rsid w:val="0095255F"/>
    <w:rsid w:val="00952B74"/>
    <w:rsid w:val="00952F20"/>
    <w:rsid w:val="00952F24"/>
    <w:rsid w:val="009532A8"/>
    <w:rsid w:val="009532DA"/>
    <w:rsid w:val="009536A2"/>
    <w:rsid w:val="00953786"/>
    <w:rsid w:val="009538F0"/>
    <w:rsid w:val="00953EF1"/>
    <w:rsid w:val="00953EFF"/>
    <w:rsid w:val="009541D0"/>
    <w:rsid w:val="00954318"/>
    <w:rsid w:val="0095443C"/>
    <w:rsid w:val="00954760"/>
    <w:rsid w:val="00954FB4"/>
    <w:rsid w:val="009553F4"/>
    <w:rsid w:val="009559A1"/>
    <w:rsid w:val="00955A58"/>
    <w:rsid w:val="00955A9E"/>
    <w:rsid w:val="00955E82"/>
    <w:rsid w:val="00956046"/>
    <w:rsid w:val="00956376"/>
    <w:rsid w:val="00956672"/>
    <w:rsid w:val="0095697F"/>
    <w:rsid w:val="0095699D"/>
    <w:rsid w:val="0095706C"/>
    <w:rsid w:val="009575A1"/>
    <w:rsid w:val="00957869"/>
    <w:rsid w:val="00957BF0"/>
    <w:rsid w:val="00957C29"/>
    <w:rsid w:val="00957E58"/>
    <w:rsid w:val="009605B9"/>
    <w:rsid w:val="0096073B"/>
    <w:rsid w:val="00960974"/>
    <w:rsid w:val="00960D4E"/>
    <w:rsid w:val="00960DC8"/>
    <w:rsid w:val="00961016"/>
    <w:rsid w:val="009616F7"/>
    <w:rsid w:val="009617FD"/>
    <w:rsid w:val="009619C0"/>
    <w:rsid w:val="00961BBE"/>
    <w:rsid w:val="00961F12"/>
    <w:rsid w:val="009621A4"/>
    <w:rsid w:val="00962318"/>
    <w:rsid w:val="00962611"/>
    <w:rsid w:val="00962770"/>
    <w:rsid w:val="00962864"/>
    <w:rsid w:val="00962A1F"/>
    <w:rsid w:val="00962C32"/>
    <w:rsid w:val="00962E5E"/>
    <w:rsid w:val="00962EDD"/>
    <w:rsid w:val="00963078"/>
    <w:rsid w:val="00963BB1"/>
    <w:rsid w:val="00963DEE"/>
    <w:rsid w:val="00964240"/>
    <w:rsid w:val="0096464D"/>
    <w:rsid w:val="009646A5"/>
    <w:rsid w:val="00964703"/>
    <w:rsid w:val="009647BE"/>
    <w:rsid w:val="00964DE9"/>
    <w:rsid w:val="00965027"/>
    <w:rsid w:val="009652B5"/>
    <w:rsid w:val="0096561C"/>
    <w:rsid w:val="009657AF"/>
    <w:rsid w:val="00965A71"/>
    <w:rsid w:val="00966195"/>
    <w:rsid w:val="00966382"/>
    <w:rsid w:val="0096676A"/>
    <w:rsid w:val="009667E1"/>
    <w:rsid w:val="009668CD"/>
    <w:rsid w:val="009669DF"/>
    <w:rsid w:val="00966B44"/>
    <w:rsid w:val="00966BB8"/>
    <w:rsid w:val="00966E26"/>
    <w:rsid w:val="00966E28"/>
    <w:rsid w:val="00966F23"/>
    <w:rsid w:val="00966F69"/>
    <w:rsid w:val="0097017A"/>
    <w:rsid w:val="00970467"/>
    <w:rsid w:val="009707A7"/>
    <w:rsid w:val="009707FE"/>
    <w:rsid w:val="00970B71"/>
    <w:rsid w:val="00970CB3"/>
    <w:rsid w:val="00970EB9"/>
    <w:rsid w:val="009715D2"/>
    <w:rsid w:val="00971636"/>
    <w:rsid w:val="00971B61"/>
    <w:rsid w:val="00971B8B"/>
    <w:rsid w:val="00971D98"/>
    <w:rsid w:val="00971EDA"/>
    <w:rsid w:val="009722FB"/>
    <w:rsid w:val="00972473"/>
    <w:rsid w:val="00972474"/>
    <w:rsid w:val="009724B5"/>
    <w:rsid w:val="0097274E"/>
    <w:rsid w:val="009735F2"/>
    <w:rsid w:val="00974313"/>
    <w:rsid w:val="00974606"/>
    <w:rsid w:val="00974CE6"/>
    <w:rsid w:val="0097547D"/>
    <w:rsid w:val="0097552F"/>
    <w:rsid w:val="009759FA"/>
    <w:rsid w:val="00975B5A"/>
    <w:rsid w:val="00975E84"/>
    <w:rsid w:val="009763DF"/>
    <w:rsid w:val="0097645B"/>
    <w:rsid w:val="00977023"/>
    <w:rsid w:val="009772B4"/>
    <w:rsid w:val="00977384"/>
    <w:rsid w:val="00977A53"/>
    <w:rsid w:val="00977B75"/>
    <w:rsid w:val="00980A72"/>
    <w:rsid w:val="00980C31"/>
    <w:rsid w:val="00981011"/>
    <w:rsid w:val="00981562"/>
    <w:rsid w:val="00981691"/>
    <w:rsid w:val="0098172C"/>
    <w:rsid w:val="00981996"/>
    <w:rsid w:val="00981D88"/>
    <w:rsid w:val="00981E74"/>
    <w:rsid w:val="009822D6"/>
    <w:rsid w:val="0098247B"/>
    <w:rsid w:val="0098368F"/>
    <w:rsid w:val="00983A5C"/>
    <w:rsid w:val="00983B36"/>
    <w:rsid w:val="0098405C"/>
    <w:rsid w:val="009843B4"/>
    <w:rsid w:val="0098493F"/>
    <w:rsid w:val="00984A00"/>
    <w:rsid w:val="00984A0E"/>
    <w:rsid w:val="00984B74"/>
    <w:rsid w:val="00984EDD"/>
    <w:rsid w:val="00985620"/>
    <w:rsid w:val="00985855"/>
    <w:rsid w:val="00986203"/>
    <w:rsid w:val="0098638E"/>
    <w:rsid w:val="00986B17"/>
    <w:rsid w:val="00986C16"/>
    <w:rsid w:val="00986D20"/>
    <w:rsid w:val="00987191"/>
    <w:rsid w:val="009872D9"/>
    <w:rsid w:val="009872DF"/>
    <w:rsid w:val="00987435"/>
    <w:rsid w:val="009877AF"/>
    <w:rsid w:val="00987C9E"/>
    <w:rsid w:val="00987D42"/>
    <w:rsid w:val="009902BC"/>
    <w:rsid w:val="0099098D"/>
    <w:rsid w:val="00991236"/>
    <w:rsid w:val="0099156D"/>
    <w:rsid w:val="009917C2"/>
    <w:rsid w:val="0099184F"/>
    <w:rsid w:val="00991BE0"/>
    <w:rsid w:val="009920A5"/>
    <w:rsid w:val="00992452"/>
    <w:rsid w:val="0099286D"/>
    <w:rsid w:val="00992EA4"/>
    <w:rsid w:val="009937FE"/>
    <w:rsid w:val="00993EE5"/>
    <w:rsid w:val="00994DAC"/>
    <w:rsid w:val="00994F02"/>
    <w:rsid w:val="0099500F"/>
    <w:rsid w:val="0099511F"/>
    <w:rsid w:val="009951F4"/>
    <w:rsid w:val="009952F1"/>
    <w:rsid w:val="009955FF"/>
    <w:rsid w:val="009958D9"/>
    <w:rsid w:val="00995B9C"/>
    <w:rsid w:val="00995F5C"/>
    <w:rsid w:val="00996983"/>
    <w:rsid w:val="00997407"/>
    <w:rsid w:val="00997508"/>
    <w:rsid w:val="00997D76"/>
    <w:rsid w:val="009A038B"/>
    <w:rsid w:val="009A05D0"/>
    <w:rsid w:val="009A091C"/>
    <w:rsid w:val="009A0E48"/>
    <w:rsid w:val="009A1F6C"/>
    <w:rsid w:val="009A20DD"/>
    <w:rsid w:val="009A2352"/>
    <w:rsid w:val="009A243F"/>
    <w:rsid w:val="009A27AF"/>
    <w:rsid w:val="009A342F"/>
    <w:rsid w:val="009A3B8B"/>
    <w:rsid w:val="009A3F17"/>
    <w:rsid w:val="009A3FA7"/>
    <w:rsid w:val="009A414E"/>
    <w:rsid w:val="009A46D0"/>
    <w:rsid w:val="009A478C"/>
    <w:rsid w:val="009A47B1"/>
    <w:rsid w:val="009A4983"/>
    <w:rsid w:val="009A4D70"/>
    <w:rsid w:val="009A5080"/>
    <w:rsid w:val="009A52E7"/>
    <w:rsid w:val="009A544F"/>
    <w:rsid w:val="009A5476"/>
    <w:rsid w:val="009A587C"/>
    <w:rsid w:val="009A5AAC"/>
    <w:rsid w:val="009A5D1A"/>
    <w:rsid w:val="009A5F81"/>
    <w:rsid w:val="009A6C7E"/>
    <w:rsid w:val="009A73F7"/>
    <w:rsid w:val="009A7A1F"/>
    <w:rsid w:val="009A7AFB"/>
    <w:rsid w:val="009A7C8D"/>
    <w:rsid w:val="009B009B"/>
    <w:rsid w:val="009B08AD"/>
    <w:rsid w:val="009B0981"/>
    <w:rsid w:val="009B1153"/>
    <w:rsid w:val="009B1546"/>
    <w:rsid w:val="009B1952"/>
    <w:rsid w:val="009B1B4B"/>
    <w:rsid w:val="009B250A"/>
    <w:rsid w:val="009B2F5D"/>
    <w:rsid w:val="009B37AA"/>
    <w:rsid w:val="009B392C"/>
    <w:rsid w:val="009B39DB"/>
    <w:rsid w:val="009B407F"/>
    <w:rsid w:val="009B484B"/>
    <w:rsid w:val="009B49FF"/>
    <w:rsid w:val="009B4D83"/>
    <w:rsid w:val="009B50F4"/>
    <w:rsid w:val="009B535F"/>
    <w:rsid w:val="009B56D2"/>
    <w:rsid w:val="009B5BF2"/>
    <w:rsid w:val="009B6187"/>
    <w:rsid w:val="009B698C"/>
    <w:rsid w:val="009B6B8E"/>
    <w:rsid w:val="009B6D30"/>
    <w:rsid w:val="009B72C4"/>
    <w:rsid w:val="009B76AD"/>
    <w:rsid w:val="009B7968"/>
    <w:rsid w:val="009B7975"/>
    <w:rsid w:val="009B79A9"/>
    <w:rsid w:val="009B7D80"/>
    <w:rsid w:val="009B7DBB"/>
    <w:rsid w:val="009C0669"/>
    <w:rsid w:val="009C0791"/>
    <w:rsid w:val="009C087A"/>
    <w:rsid w:val="009C0AE0"/>
    <w:rsid w:val="009C18F4"/>
    <w:rsid w:val="009C1C1F"/>
    <w:rsid w:val="009C1DB4"/>
    <w:rsid w:val="009C1DC0"/>
    <w:rsid w:val="009C1E3F"/>
    <w:rsid w:val="009C1E96"/>
    <w:rsid w:val="009C2014"/>
    <w:rsid w:val="009C26C7"/>
    <w:rsid w:val="009C26CC"/>
    <w:rsid w:val="009C2DB0"/>
    <w:rsid w:val="009C33AB"/>
    <w:rsid w:val="009C3578"/>
    <w:rsid w:val="009C3992"/>
    <w:rsid w:val="009C4599"/>
    <w:rsid w:val="009C4869"/>
    <w:rsid w:val="009C4B9A"/>
    <w:rsid w:val="009C5013"/>
    <w:rsid w:val="009C5430"/>
    <w:rsid w:val="009C594B"/>
    <w:rsid w:val="009C660F"/>
    <w:rsid w:val="009C6917"/>
    <w:rsid w:val="009C7028"/>
    <w:rsid w:val="009C74DC"/>
    <w:rsid w:val="009C75D3"/>
    <w:rsid w:val="009C776B"/>
    <w:rsid w:val="009C7F3B"/>
    <w:rsid w:val="009D003E"/>
    <w:rsid w:val="009D00EA"/>
    <w:rsid w:val="009D02B9"/>
    <w:rsid w:val="009D1494"/>
    <w:rsid w:val="009D17A4"/>
    <w:rsid w:val="009D1897"/>
    <w:rsid w:val="009D18F0"/>
    <w:rsid w:val="009D1A9D"/>
    <w:rsid w:val="009D1ACC"/>
    <w:rsid w:val="009D1D6B"/>
    <w:rsid w:val="009D22AF"/>
    <w:rsid w:val="009D22EE"/>
    <w:rsid w:val="009D2580"/>
    <w:rsid w:val="009D259D"/>
    <w:rsid w:val="009D27ED"/>
    <w:rsid w:val="009D288B"/>
    <w:rsid w:val="009D2EED"/>
    <w:rsid w:val="009D3193"/>
    <w:rsid w:val="009D34A8"/>
    <w:rsid w:val="009D3EA6"/>
    <w:rsid w:val="009D4452"/>
    <w:rsid w:val="009D48ED"/>
    <w:rsid w:val="009D49C6"/>
    <w:rsid w:val="009D4CF1"/>
    <w:rsid w:val="009D4DD3"/>
    <w:rsid w:val="009D55BC"/>
    <w:rsid w:val="009D55CB"/>
    <w:rsid w:val="009D599E"/>
    <w:rsid w:val="009D59F7"/>
    <w:rsid w:val="009D5A9B"/>
    <w:rsid w:val="009D5D0E"/>
    <w:rsid w:val="009D5D96"/>
    <w:rsid w:val="009D5E06"/>
    <w:rsid w:val="009D5FA6"/>
    <w:rsid w:val="009D60E9"/>
    <w:rsid w:val="009D6100"/>
    <w:rsid w:val="009D6139"/>
    <w:rsid w:val="009D6754"/>
    <w:rsid w:val="009D6DA6"/>
    <w:rsid w:val="009D7EB0"/>
    <w:rsid w:val="009E04B8"/>
    <w:rsid w:val="009E055B"/>
    <w:rsid w:val="009E06BC"/>
    <w:rsid w:val="009E1BA1"/>
    <w:rsid w:val="009E2187"/>
    <w:rsid w:val="009E29E0"/>
    <w:rsid w:val="009E2B48"/>
    <w:rsid w:val="009E2CE4"/>
    <w:rsid w:val="009E2DD9"/>
    <w:rsid w:val="009E32C0"/>
    <w:rsid w:val="009E33BE"/>
    <w:rsid w:val="009E34EC"/>
    <w:rsid w:val="009E36A9"/>
    <w:rsid w:val="009E37BD"/>
    <w:rsid w:val="009E3BEC"/>
    <w:rsid w:val="009E3E11"/>
    <w:rsid w:val="009E3F29"/>
    <w:rsid w:val="009E3F7F"/>
    <w:rsid w:val="009E4A9F"/>
    <w:rsid w:val="009E4EC8"/>
    <w:rsid w:val="009E5089"/>
    <w:rsid w:val="009E5668"/>
    <w:rsid w:val="009E5816"/>
    <w:rsid w:val="009E5E0C"/>
    <w:rsid w:val="009E6386"/>
    <w:rsid w:val="009E63CF"/>
    <w:rsid w:val="009E6B4A"/>
    <w:rsid w:val="009E6E03"/>
    <w:rsid w:val="009E6F59"/>
    <w:rsid w:val="009E768B"/>
    <w:rsid w:val="009E779B"/>
    <w:rsid w:val="009F0776"/>
    <w:rsid w:val="009F0874"/>
    <w:rsid w:val="009F0AD6"/>
    <w:rsid w:val="009F113A"/>
    <w:rsid w:val="009F1245"/>
    <w:rsid w:val="009F1D7C"/>
    <w:rsid w:val="009F1D9A"/>
    <w:rsid w:val="009F39DA"/>
    <w:rsid w:val="009F3B4D"/>
    <w:rsid w:val="009F41B0"/>
    <w:rsid w:val="009F4324"/>
    <w:rsid w:val="009F4703"/>
    <w:rsid w:val="009F4CF9"/>
    <w:rsid w:val="009F5038"/>
    <w:rsid w:val="009F50A8"/>
    <w:rsid w:val="009F5478"/>
    <w:rsid w:val="009F5818"/>
    <w:rsid w:val="009F58D2"/>
    <w:rsid w:val="009F5FB8"/>
    <w:rsid w:val="009F619E"/>
    <w:rsid w:val="009F679F"/>
    <w:rsid w:val="009F69BC"/>
    <w:rsid w:val="009F73D6"/>
    <w:rsid w:val="009F745C"/>
    <w:rsid w:val="009F759D"/>
    <w:rsid w:val="009F76C2"/>
    <w:rsid w:val="009F7737"/>
    <w:rsid w:val="009F7CFA"/>
    <w:rsid w:val="00A00022"/>
    <w:rsid w:val="00A00487"/>
    <w:rsid w:val="00A00765"/>
    <w:rsid w:val="00A007B7"/>
    <w:rsid w:val="00A00B88"/>
    <w:rsid w:val="00A01234"/>
    <w:rsid w:val="00A01485"/>
    <w:rsid w:val="00A01570"/>
    <w:rsid w:val="00A01676"/>
    <w:rsid w:val="00A0175B"/>
    <w:rsid w:val="00A019D2"/>
    <w:rsid w:val="00A01C45"/>
    <w:rsid w:val="00A02083"/>
    <w:rsid w:val="00A0218B"/>
    <w:rsid w:val="00A02425"/>
    <w:rsid w:val="00A02A18"/>
    <w:rsid w:val="00A02ADA"/>
    <w:rsid w:val="00A02DE0"/>
    <w:rsid w:val="00A02F5D"/>
    <w:rsid w:val="00A03812"/>
    <w:rsid w:val="00A039BF"/>
    <w:rsid w:val="00A0405A"/>
    <w:rsid w:val="00A04890"/>
    <w:rsid w:val="00A049D7"/>
    <w:rsid w:val="00A04EF7"/>
    <w:rsid w:val="00A05497"/>
    <w:rsid w:val="00A05A89"/>
    <w:rsid w:val="00A05AC4"/>
    <w:rsid w:val="00A06713"/>
    <w:rsid w:val="00A06E6F"/>
    <w:rsid w:val="00A075B2"/>
    <w:rsid w:val="00A07774"/>
    <w:rsid w:val="00A07883"/>
    <w:rsid w:val="00A07E33"/>
    <w:rsid w:val="00A1022D"/>
    <w:rsid w:val="00A1055B"/>
    <w:rsid w:val="00A107F1"/>
    <w:rsid w:val="00A109F6"/>
    <w:rsid w:val="00A10C33"/>
    <w:rsid w:val="00A10CB6"/>
    <w:rsid w:val="00A11365"/>
    <w:rsid w:val="00A1139B"/>
    <w:rsid w:val="00A11B11"/>
    <w:rsid w:val="00A11BCA"/>
    <w:rsid w:val="00A1205E"/>
    <w:rsid w:val="00A120BD"/>
    <w:rsid w:val="00A12856"/>
    <w:rsid w:val="00A12B89"/>
    <w:rsid w:val="00A13465"/>
    <w:rsid w:val="00A13548"/>
    <w:rsid w:val="00A13768"/>
    <w:rsid w:val="00A147B6"/>
    <w:rsid w:val="00A14A4F"/>
    <w:rsid w:val="00A152E6"/>
    <w:rsid w:val="00A15460"/>
    <w:rsid w:val="00A15487"/>
    <w:rsid w:val="00A1552C"/>
    <w:rsid w:val="00A155CF"/>
    <w:rsid w:val="00A15789"/>
    <w:rsid w:val="00A15791"/>
    <w:rsid w:val="00A15908"/>
    <w:rsid w:val="00A15A23"/>
    <w:rsid w:val="00A15C65"/>
    <w:rsid w:val="00A15FD8"/>
    <w:rsid w:val="00A16093"/>
    <w:rsid w:val="00A1690F"/>
    <w:rsid w:val="00A16A0C"/>
    <w:rsid w:val="00A16A9C"/>
    <w:rsid w:val="00A16E5B"/>
    <w:rsid w:val="00A17104"/>
    <w:rsid w:val="00A1744A"/>
    <w:rsid w:val="00A17633"/>
    <w:rsid w:val="00A179D4"/>
    <w:rsid w:val="00A17B18"/>
    <w:rsid w:val="00A17BB5"/>
    <w:rsid w:val="00A20175"/>
    <w:rsid w:val="00A20624"/>
    <w:rsid w:val="00A20A80"/>
    <w:rsid w:val="00A20B52"/>
    <w:rsid w:val="00A20B5C"/>
    <w:rsid w:val="00A20C47"/>
    <w:rsid w:val="00A21204"/>
    <w:rsid w:val="00A21CE2"/>
    <w:rsid w:val="00A21F79"/>
    <w:rsid w:val="00A21FCE"/>
    <w:rsid w:val="00A2208B"/>
    <w:rsid w:val="00A22517"/>
    <w:rsid w:val="00A228FD"/>
    <w:rsid w:val="00A2293D"/>
    <w:rsid w:val="00A22945"/>
    <w:rsid w:val="00A22A51"/>
    <w:rsid w:val="00A22B09"/>
    <w:rsid w:val="00A22CC2"/>
    <w:rsid w:val="00A23FB6"/>
    <w:rsid w:val="00A24071"/>
    <w:rsid w:val="00A24222"/>
    <w:rsid w:val="00A242DF"/>
    <w:rsid w:val="00A24C13"/>
    <w:rsid w:val="00A24D2F"/>
    <w:rsid w:val="00A24DFF"/>
    <w:rsid w:val="00A24F7D"/>
    <w:rsid w:val="00A25213"/>
    <w:rsid w:val="00A25301"/>
    <w:rsid w:val="00A2547C"/>
    <w:rsid w:val="00A25960"/>
    <w:rsid w:val="00A25A8B"/>
    <w:rsid w:val="00A26319"/>
    <w:rsid w:val="00A265B4"/>
    <w:rsid w:val="00A2664D"/>
    <w:rsid w:val="00A2677A"/>
    <w:rsid w:val="00A26AB7"/>
    <w:rsid w:val="00A26C10"/>
    <w:rsid w:val="00A26F53"/>
    <w:rsid w:val="00A273C3"/>
    <w:rsid w:val="00A275E2"/>
    <w:rsid w:val="00A278BB"/>
    <w:rsid w:val="00A30319"/>
    <w:rsid w:val="00A303CF"/>
    <w:rsid w:val="00A30415"/>
    <w:rsid w:val="00A30800"/>
    <w:rsid w:val="00A309B8"/>
    <w:rsid w:val="00A30BB7"/>
    <w:rsid w:val="00A31099"/>
    <w:rsid w:val="00A3128F"/>
    <w:rsid w:val="00A31C3B"/>
    <w:rsid w:val="00A32067"/>
    <w:rsid w:val="00A322EE"/>
    <w:rsid w:val="00A32C8F"/>
    <w:rsid w:val="00A33C5D"/>
    <w:rsid w:val="00A33E56"/>
    <w:rsid w:val="00A34902"/>
    <w:rsid w:val="00A349EC"/>
    <w:rsid w:val="00A34B41"/>
    <w:rsid w:val="00A34C89"/>
    <w:rsid w:val="00A34DD0"/>
    <w:rsid w:val="00A34DD4"/>
    <w:rsid w:val="00A34E7F"/>
    <w:rsid w:val="00A34F10"/>
    <w:rsid w:val="00A353B4"/>
    <w:rsid w:val="00A35483"/>
    <w:rsid w:val="00A356E3"/>
    <w:rsid w:val="00A35A74"/>
    <w:rsid w:val="00A35B3E"/>
    <w:rsid w:val="00A362B3"/>
    <w:rsid w:val="00A36621"/>
    <w:rsid w:val="00A36A89"/>
    <w:rsid w:val="00A371A2"/>
    <w:rsid w:val="00A40647"/>
    <w:rsid w:val="00A40775"/>
    <w:rsid w:val="00A408B0"/>
    <w:rsid w:val="00A40973"/>
    <w:rsid w:val="00A40B38"/>
    <w:rsid w:val="00A413C7"/>
    <w:rsid w:val="00A42283"/>
    <w:rsid w:val="00A424EE"/>
    <w:rsid w:val="00A42CD3"/>
    <w:rsid w:val="00A4303B"/>
    <w:rsid w:val="00A433F4"/>
    <w:rsid w:val="00A4378F"/>
    <w:rsid w:val="00A44065"/>
    <w:rsid w:val="00A442FB"/>
    <w:rsid w:val="00A444C1"/>
    <w:rsid w:val="00A44619"/>
    <w:rsid w:val="00A447BA"/>
    <w:rsid w:val="00A44909"/>
    <w:rsid w:val="00A451D2"/>
    <w:rsid w:val="00A459B1"/>
    <w:rsid w:val="00A45C00"/>
    <w:rsid w:val="00A460FB"/>
    <w:rsid w:val="00A46B64"/>
    <w:rsid w:val="00A46BE4"/>
    <w:rsid w:val="00A473C9"/>
    <w:rsid w:val="00A478FD"/>
    <w:rsid w:val="00A5016F"/>
    <w:rsid w:val="00A50925"/>
    <w:rsid w:val="00A50A51"/>
    <w:rsid w:val="00A50B3A"/>
    <w:rsid w:val="00A50D9D"/>
    <w:rsid w:val="00A51505"/>
    <w:rsid w:val="00A51CEE"/>
    <w:rsid w:val="00A51FBD"/>
    <w:rsid w:val="00A51FFF"/>
    <w:rsid w:val="00A5222C"/>
    <w:rsid w:val="00A5247B"/>
    <w:rsid w:val="00A52FBE"/>
    <w:rsid w:val="00A53000"/>
    <w:rsid w:val="00A5311D"/>
    <w:rsid w:val="00A5345B"/>
    <w:rsid w:val="00A53501"/>
    <w:rsid w:val="00A53562"/>
    <w:rsid w:val="00A537DC"/>
    <w:rsid w:val="00A53BE7"/>
    <w:rsid w:val="00A545A6"/>
    <w:rsid w:val="00A545C6"/>
    <w:rsid w:val="00A54BFB"/>
    <w:rsid w:val="00A5538D"/>
    <w:rsid w:val="00A555A2"/>
    <w:rsid w:val="00A55D84"/>
    <w:rsid w:val="00A55F8B"/>
    <w:rsid w:val="00A560DA"/>
    <w:rsid w:val="00A56201"/>
    <w:rsid w:val="00A5624C"/>
    <w:rsid w:val="00A56458"/>
    <w:rsid w:val="00A564BD"/>
    <w:rsid w:val="00A569CD"/>
    <w:rsid w:val="00A56AF8"/>
    <w:rsid w:val="00A56DFB"/>
    <w:rsid w:val="00A5750D"/>
    <w:rsid w:val="00A57538"/>
    <w:rsid w:val="00A57AFB"/>
    <w:rsid w:val="00A57D1B"/>
    <w:rsid w:val="00A60370"/>
    <w:rsid w:val="00A60A07"/>
    <w:rsid w:val="00A60D32"/>
    <w:rsid w:val="00A619EB"/>
    <w:rsid w:val="00A61A63"/>
    <w:rsid w:val="00A61A67"/>
    <w:rsid w:val="00A61D38"/>
    <w:rsid w:val="00A61EE7"/>
    <w:rsid w:val="00A62519"/>
    <w:rsid w:val="00A62542"/>
    <w:rsid w:val="00A626B4"/>
    <w:rsid w:val="00A627E1"/>
    <w:rsid w:val="00A62A99"/>
    <w:rsid w:val="00A62E8C"/>
    <w:rsid w:val="00A62F4C"/>
    <w:rsid w:val="00A63908"/>
    <w:rsid w:val="00A64D3D"/>
    <w:rsid w:val="00A64EAE"/>
    <w:rsid w:val="00A6502F"/>
    <w:rsid w:val="00A6506C"/>
    <w:rsid w:val="00A6509D"/>
    <w:rsid w:val="00A65126"/>
    <w:rsid w:val="00A659D0"/>
    <w:rsid w:val="00A659F2"/>
    <w:rsid w:val="00A664AE"/>
    <w:rsid w:val="00A6655D"/>
    <w:rsid w:val="00A665E8"/>
    <w:rsid w:val="00A66D87"/>
    <w:rsid w:val="00A67139"/>
    <w:rsid w:val="00A67305"/>
    <w:rsid w:val="00A7013D"/>
    <w:rsid w:val="00A701B9"/>
    <w:rsid w:val="00A70217"/>
    <w:rsid w:val="00A70346"/>
    <w:rsid w:val="00A7070E"/>
    <w:rsid w:val="00A70741"/>
    <w:rsid w:val="00A70798"/>
    <w:rsid w:val="00A70CA5"/>
    <w:rsid w:val="00A70CF1"/>
    <w:rsid w:val="00A70D4E"/>
    <w:rsid w:val="00A71052"/>
    <w:rsid w:val="00A7164F"/>
    <w:rsid w:val="00A71790"/>
    <w:rsid w:val="00A71A10"/>
    <w:rsid w:val="00A71BA0"/>
    <w:rsid w:val="00A71C48"/>
    <w:rsid w:val="00A72639"/>
    <w:rsid w:val="00A7263A"/>
    <w:rsid w:val="00A72D70"/>
    <w:rsid w:val="00A72DA9"/>
    <w:rsid w:val="00A7315B"/>
    <w:rsid w:val="00A7364D"/>
    <w:rsid w:val="00A7379B"/>
    <w:rsid w:val="00A73B9F"/>
    <w:rsid w:val="00A7437C"/>
    <w:rsid w:val="00A748E3"/>
    <w:rsid w:val="00A74D0D"/>
    <w:rsid w:val="00A74E48"/>
    <w:rsid w:val="00A74EA2"/>
    <w:rsid w:val="00A74F37"/>
    <w:rsid w:val="00A75197"/>
    <w:rsid w:val="00A752EA"/>
    <w:rsid w:val="00A75DC3"/>
    <w:rsid w:val="00A75E87"/>
    <w:rsid w:val="00A75F87"/>
    <w:rsid w:val="00A76165"/>
    <w:rsid w:val="00A76381"/>
    <w:rsid w:val="00A76876"/>
    <w:rsid w:val="00A76C90"/>
    <w:rsid w:val="00A77035"/>
    <w:rsid w:val="00A77243"/>
    <w:rsid w:val="00A772D2"/>
    <w:rsid w:val="00A778D0"/>
    <w:rsid w:val="00A77AB7"/>
    <w:rsid w:val="00A800F2"/>
    <w:rsid w:val="00A804DE"/>
    <w:rsid w:val="00A80675"/>
    <w:rsid w:val="00A80923"/>
    <w:rsid w:val="00A8104F"/>
    <w:rsid w:val="00A81123"/>
    <w:rsid w:val="00A81791"/>
    <w:rsid w:val="00A81C1A"/>
    <w:rsid w:val="00A822F5"/>
    <w:rsid w:val="00A828A4"/>
    <w:rsid w:val="00A82FD3"/>
    <w:rsid w:val="00A832F3"/>
    <w:rsid w:val="00A83359"/>
    <w:rsid w:val="00A835C0"/>
    <w:rsid w:val="00A835D9"/>
    <w:rsid w:val="00A83B06"/>
    <w:rsid w:val="00A83C0F"/>
    <w:rsid w:val="00A83C7D"/>
    <w:rsid w:val="00A84425"/>
    <w:rsid w:val="00A8453E"/>
    <w:rsid w:val="00A8485B"/>
    <w:rsid w:val="00A848F8"/>
    <w:rsid w:val="00A84D70"/>
    <w:rsid w:val="00A84E8A"/>
    <w:rsid w:val="00A84ECA"/>
    <w:rsid w:val="00A85234"/>
    <w:rsid w:val="00A8523C"/>
    <w:rsid w:val="00A853B6"/>
    <w:rsid w:val="00A856CB"/>
    <w:rsid w:val="00A863B2"/>
    <w:rsid w:val="00A8698F"/>
    <w:rsid w:val="00A8703E"/>
    <w:rsid w:val="00A874E1"/>
    <w:rsid w:val="00A8759F"/>
    <w:rsid w:val="00A87697"/>
    <w:rsid w:val="00A87B68"/>
    <w:rsid w:val="00A9003D"/>
    <w:rsid w:val="00A9032D"/>
    <w:rsid w:val="00A906CB"/>
    <w:rsid w:val="00A909F7"/>
    <w:rsid w:val="00A90A3B"/>
    <w:rsid w:val="00A90B1D"/>
    <w:rsid w:val="00A917F7"/>
    <w:rsid w:val="00A9184B"/>
    <w:rsid w:val="00A91D48"/>
    <w:rsid w:val="00A91EAE"/>
    <w:rsid w:val="00A9211E"/>
    <w:rsid w:val="00A92204"/>
    <w:rsid w:val="00A923E8"/>
    <w:rsid w:val="00A92692"/>
    <w:rsid w:val="00A929CE"/>
    <w:rsid w:val="00A92AA5"/>
    <w:rsid w:val="00A93458"/>
    <w:rsid w:val="00A9365B"/>
    <w:rsid w:val="00A9397F"/>
    <w:rsid w:val="00A93E13"/>
    <w:rsid w:val="00A94497"/>
    <w:rsid w:val="00A94787"/>
    <w:rsid w:val="00A94791"/>
    <w:rsid w:val="00A947B6"/>
    <w:rsid w:val="00A94E26"/>
    <w:rsid w:val="00A94EAD"/>
    <w:rsid w:val="00A94F4A"/>
    <w:rsid w:val="00A9576C"/>
    <w:rsid w:val="00A959B9"/>
    <w:rsid w:val="00A95A58"/>
    <w:rsid w:val="00A95B63"/>
    <w:rsid w:val="00A95BB3"/>
    <w:rsid w:val="00A95D8B"/>
    <w:rsid w:val="00A96417"/>
    <w:rsid w:val="00A96B7D"/>
    <w:rsid w:val="00A96FC7"/>
    <w:rsid w:val="00A970B0"/>
    <w:rsid w:val="00A9721B"/>
    <w:rsid w:val="00A9723E"/>
    <w:rsid w:val="00A97332"/>
    <w:rsid w:val="00A973CD"/>
    <w:rsid w:val="00A974CA"/>
    <w:rsid w:val="00A975C4"/>
    <w:rsid w:val="00A97684"/>
    <w:rsid w:val="00A9777C"/>
    <w:rsid w:val="00A979E4"/>
    <w:rsid w:val="00AA006C"/>
    <w:rsid w:val="00AA02EF"/>
    <w:rsid w:val="00AA04CB"/>
    <w:rsid w:val="00AA0617"/>
    <w:rsid w:val="00AA0663"/>
    <w:rsid w:val="00AA0979"/>
    <w:rsid w:val="00AA09AD"/>
    <w:rsid w:val="00AA0AAE"/>
    <w:rsid w:val="00AA0CED"/>
    <w:rsid w:val="00AA159D"/>
    <w:rsid w:val="00AA1805"/>
    <w:rsid w:val="00AA1C23"/>
    <w:rsid w:val="00AA1CE6"/>
    <w:rsid w:val="00AA241A"/>
    <w:rsid w:val="00AA2BDC"/>
    <w:rsid w:val="00AA2DCF"/>
    <w:rsid w:val="00AA2F59"/>
    <w:rsid w:val="00AA31AA"/>
    <w:rsid w:val="00AA3AAD"/>
    <w:rsid w:val="00AA3B34"/>
    <w:rsid w:val="00AA3E1F"/>
    <w:rsid w:val="00AA41D7"/>
    <w:rsid w:val="00AA47F3"/>
    <w:rsid w:val="00AA4DD0"/>
    <w:rsid w:val="00AA50CE"/>
    <w:rsid w:val="00AA52F8"/>
    <w:rsid w:val="00AA5357"/>
    <w:rsid w:val="00AA554C"/>
    <w:rsid w:val="00AA55C3"/>
    <w:rsid w:val="00AA5CE8"/>
    <w:rsid w:val="00AA638F"/>
    <w:rsid w:val="00AA6623"/>
    <w:rsid w:val="00AA66B9"/>
    <w:rsid w:val="00AA6BAD"/>
    <w:rsid w:val="00AA721C"/>
    <w:rsid w:val="00AA74B6"/>
    <w:rsid w:val="00AA7A4D"/>
    <w:rsid w:val="00AB04EB"/>
    <w:rsid w:val="00AB0613"/>
    <w:rsid w:val="00AB09E1"/>
    <w:rsid w:val="00AB0F5C"/>
    <w:rsid w:val="00AB1092"/>
    <w:rsid w:val="00AB1143"/>
    <w:rsid w:val="00AB18A0"/>
    <w:rsid w:val="00AB194C"/>
    <w:rsid w:val="00AB19A2"/>
    <w:rsid w:val="00AB1B8E"/>
    <w:rsid w:val="00AB24B1"/>
    <w:rsid w:val="00AB2AD2"/>
    <w:rsid w:val="00AB2ED0"/>
    <w:rsid w:val="00AB2F02"/>
    <w:rsid w:val="00AB31B0"/>
    <w:rsid w:val="00AB39CC"/>
    <w:rsid w:val="00AB4F51"/>
    <w:rsid w:val="00AB501F"/>
    <w:rsid w:val="00AB53FC"/>
    <w:rsid w:val="00AB562E"/>
    <w:rsid w:val="00AB5AAB"/>
    <w:rsid w:val="00AB6125"/>
    <w:rsid w:val="00AB61F2"/>
    <w:rsid w:val="00AB62B5"/>
    <w:rsid w:val="00AB65F9"/>
    <w:rsid w:val="00AB696C"/>
    <w:rsid w:val="00AB7BCF"/>
    <w:rsid w:val="00AB7DAC"/>
    <w:rsid w:val="00AC0068"/>
    <w:rsid w:val="00AC0270"/>
    <w:rsid w:val="00AC0699"/>
    <w:rsid w:val="00AC0BB5"/>
    <w:rsid w:val="00AC0E78"/>
    <w:rsid w:val="00AC0FD7"/>
    <w:rsid w:val="00AC11C2"/>
    <w:rsid w:val="00AC1897"/>
    <w:rsid w:val="00AC19B9"/>
    <w:rsid w:val="00AC19DE"/>
    <w:rsid w:val="00AC1ACF"/>
    <w:rsid w:val="00AC1D06"/>
    <w:rsid w:val="00AC22A0"/>
    <w:rsid w:val="00AC25C5"/>
    <w:rsid w:val="00AC2BBF"/>
    <w:rsid w:val="00AC2DC7"/>
    <w:rsid w:val="00AC3732"/>
    <w:rsid w:val="00AC3A68"/>
    <w:rsid w:val="00AC3EA3"/>
    <w:rsid w:val="00AC4215"/>
    <w:rsid w:val="00AC53D1"/>
    <w:rsid w:val="00AC54F8"/>
    <w:rsid w:val="00AC57B2"/>
    <w:rsid w:val="00AC6144"/>
    <w:rsid w:val="00AC71BD"/>
    <w:rsid w:val="00AC78B9"/>
    <w:rsid w:val="00AC792D"/>
    <w:rsid w:val="00AD02DF"/>
    <w:rsid w:val="00AD042B"/>
    <w:rsid w:val="00AD04A0"/>
    <w:rsid w:val="00AD0B52"/>
    <w:rsid w:val="00AD0D58"/>
    <w:rsid w:val="00AD116D"/>
    <w:rsid w:val="00AD1FF0"/>
    <w:rsid w:val="00AD2191"/>
    <w:rsid w:val="00AD224F"/>
    <w:rsid w:val="00AD3AB9"/>
    <w:rsid w:val="00AD3B19"/>
    <w:rsid w:val="00AD4681"/>
    <w:rsid w:val="00AD4BF2"/>
    <w:rsid w:val="00AD4D2A"/>
    <w:rsid w:val="00AD5601"/>
    <w:rsid w:val="00AD5C36"/>
    <w:rsid w:val="00AD5C74"/>
    <w:rsid w:val="00AD5CA3"/>
    <w:rsid w:val="00AD6098"/>
    <w:rsid w:val="00AD6A3F"/>
    <w:rsid w:val="00AD71AD"/>
    <w:rsid w:val="00AD74B0"/>
    <w:rsid w:val="00AD78B6"/>
    <w:rsid w:val="00AD78D4"/>
    <w:rsid w:val="00AD7CB4"/>
    <w:rsid w:val="00AE0466"/>
    <w:rsid w:val="00AE046E"/>
    <w:rsid w:val="00AE0ACB"/>
    <w:rsid w:val="00AE0B8A"/>
    <w:rsid w:val="00AE0DBA"/>
    <w:rsid w:val="00AE0E48"/>
    <w:rsid w:val="00AE0F43"/>
    <w:rsid w:val="00AE0FF9"/>
    <w:rsid w:val="00AE12D1"/>
    <w:rsid w:val="00AE188D"/>
    <w:rsid w:val="00AE1F5F"/>
    <w:rsid w:val="00AE25DE"/>
    <w:rsid w:val="00AE263E"/>
    <w:rsid w:val="00AE29CF"/>
    <w:rsid w:val="00AE2C0F"/>
    <w:rsid w:val="00AE2D15"/>
    <w:rsid w:val="00AE2E15"/>
    <w:rsid w:val="00AE3097"/>
    <w:rsid w:val="00AE3C84"/>
    <w:rsid w:val="00AE3DA9"/>
    <w:rsid w:val="00AE3E1A"/>
    <w:rsid w:val="00AE3EAF"/>
    <w:rsid w:val="00AE4497"/>
    <w:rsid w:val="00AE4729"/>
    <w:rsid w:val="00AE4AAD"/>
    <w:rsid w:val="00AE4AD6"/>
    <w:rsid w:val="00AE50CD"/>
    <w:rsid w:val="00AE5435"/>
    <w:rsid w:val="00AE55CB"/>
    <w:rsid w:val="00AE5821"/>
    <w:rsid w:val="00AE66FF"/>
    <w:rsid w:val="00AE6AA2"/>
    <w:rsid w:val="00AE7167"/>
    <w:rsid w:val="00AE7184"/>
    <w:rsid w:val="00AE74E7"/>
    <w:rsid w:val="00AE7596"/>
    <w:rsid w:val="00AE78DB"/>
    <w:rsid w:val="00AE7DCB"/>
    <w:rsid w:val="00AF0415"/>
    <w:rsid w:val="00AF09A4"/>
    <w:rsid w:val="00AF0A76"/>
    <w:rsid w:val="00AF147A"/>
    <w:rsid w:val="00AF15C0"/>
    <w:rsid w:val="00AF1792"/>
    <w:rsid w:val="00AF182D"/>
    <w:rsid w:val="00AF1B92"/>
    <w:rsid w:val="00AF2052"/>
    <w:rsid w:val="00AF2898"/>
    <w:rsid w:val="00AF2B8F"/>
    <w:rsid w:val="00AF2D73"/>
    <w:rsid w:val="00AF2FFE"/>
    <w:rsid w:val="00AF3294"/>
    <w:rsid w:val="00AF3730"/>
    <w:rsid w:val="00AF3A28"/>
    <w:rsid w:val="00AF3E6A"/>
    <w:rsid w:val="00AF3F07"/>
    <w:rsid w:val="00AF3F78"/>
    <w:rsid w:val="00AF4177"/>
    <w:rsid w:val="00AF4CCB"/>
    <w:rsid w:val="00AF5051"/>
    <w:rsid w:val="00AF53B4"/>
    <w:rsid w:val="00AF5453"/>
    <w:rsid w:val="00AF562B"/>
    <w:rsid w:val="00AF56B0"/>
    <w:rsid w:val="00AF5D25"/>
    <w:rsid w:val="00AF60C6"/>
    <w:rsid w:val="00AF6244"/>
    <w:rsid w:val="00AF69CB"/>
    <w:rsid w:val="00AF6B79"/>
    <w:rsid w:val="00AF6EC5"/>
    <w:rsid w:val="00AF6F26"/>
    <w:rsid w:val="00AF6F4E"/>
    <w:rsid w:val="00AF750F"/>
    <w:rsid w:val="00AF7610"/>
    <w:rsid w:val="00AF7994"/>
    <w:rsid w:val="00AF7AF4"/>
    <w:rsid w:val="00B00182"/>
    <w:rsid w:val="00B00B08"/>
    <w:rsid w:val="00B01368"/>
    <w:rsid w:val="00B02512"/>
    <w:rsid w:val="00B02D62"/>
    <w:rsid w:val="00B02D6C"/>
    <w:rsid w:val="00B02E50"/>
    <w:rsid w:val="00B02F15"/>
    <w:rsid w:val="00B0337B"/>
    <w:rsid w:val="00B03530"/>
    <w:rsid w:val="00B036FB"/>
    <w:rsid w:val="00B041E6"/>
    <w:rsid w:val="00B0471A"/>
    <w:rsid w:val="00B049A5"/>
    <w:rsid w:val="00B04AFB"/>
    <w:rsid w:val="00B04C28"/>
    <w:rsid w:val="00B04D0F"/>
    <w:rsid w:val="00B0525A"/>
    <w:rsid w:val="00B0526E"/>
    <w:rsid w:val="00B052A0"/>
    <w:rsid w:val="00B05509"/>
    <w:rsid w:val="00B05517"/>
    <w:rsid w:val="00B05775"/>
    <w:rsid w:val="00B05781"/>
    <w:rsid w:val="00B065A7"/>
    <w:rsid w:val="00B06899"/>
    <w:rsid w:val="00B06BA1"/>
    <w:rsid w:val="00B07392"/>
    <w:rsid w:val="00B07A83"/>
    <w:rsid w:val="00B10461"/>
    <w:rsid w:val="00B10809"/>
    <w:rsid w:val="00B10BEB"/>
    <w:rsid w:val="00B10D3C"/>
    <w:rsid w:val="00B10E0C"/>
    <w:rsid w:val="00B114A9"/>
    <w:rsid w:val="00B11987"/>
    <w:rsid w:val="00B11EEC"/>
    <w:rsid w:val="00B11FC7"/>
    <w:rsid w:val="00B1275B"/>
    <w:rsid w:val="00B12C63"/>
    <w:rsid w:val="00B12DE3"/>
    <w:rsid w:val="00B12E3C"/>
    <w:rsid w:val="00B134E3"/>
    <w:rsid w:val="00B1373A"/>
    <w:rsid w:val="00B142E4"/>
    <w:rsid w:val="00B145CB"/>
    <w:rsid w:val="00B15211"/>
    <w:rsid w:val="00B1561A"/>
    <w:rsid w:val="00B15B2C"/>
    <w:rsid w:val="00B1659A"/>
    <w:rsid w:val="00B1687A"/>
    <w:rsid w:val="00B176BD"/>
    <w:rsid w:val="00B1775F"/>
    <w:rsid w:val="00B17A89"/>
    <w:rsid w:val="00B20044"/>
    <w:rsid w:val="00B20CE8"/>
    <w:rsid w:val="00B20E25"/>
    <w:rsid w:val="00B21340"/>
    <w:rsid w:val="00B21428"/>
    <w:rsid w:val="00B21441"/>
    <w:rsid w:val="00B21955"/>
    <w:rsid w:val="00B2195B"/>
    <w:rsid w:val="00B21990"/>
    <w:rsid w:val="00B21C41"/>
    <w:rsid w:val="00B21CDA"/>
    <w:rsid w:val="00B21DE2"/>
    <w:rsid w:val="00B22249"/>
    <w:rsid w:val="00B22427"/>
    <w:rsid w:val="00B2243E"/>
    <w:rsid w:val="00B226ED"/>
    <w:rsid w:val="00B22722"/>
    <w:rsid w:val="00B22846"/>
    <w:rsid w:val="00B22A54"/>
    <w:rsid w:val="00B22D60"/>
    <w:rsid w:val="00B23610"/>
    <w:rsid w:val="00B23F77"/>
    <w:rsid w:val="00B245AF"/>
    <w:rsid w:val="00B24608"/>
    <w:rsid w:val="00B2468C"/>
    <w:rsid w:val="00B24BAF"/>
    <w:rsid w:val="00B24E3B"/>
    <w:rsid w:val="00B26300"/>
    <w:rsid w:val="00B2634B"/>
    <w:rsid w:val="00B268D2"/>
    <w:rsid w:val="00B26E3D"/>
    <w:rsid w:val="00B27933"/>
    <w:rsid w:val="00B27D44"/>
    <w:rsid w:val="00B30252"/>
    <w:rsid w:val="00B302CE"/>
    <w:rsid w:val="00B303E8"/>
    <w:rsid w:val="00B30628"/>
    <w:rsid w:val="00B3096D"/>
    <w:rsid w:val="00B310E9"/>
    <w:rsid w:val="00B3137A"/>
    <w:rsid w:val="00B316F6"/>
    <w:rsid w:val="00B31739"/>
    <w:rsid w:val="00B31A02"/>
    <w:rsid w:val="00B32357"/>
    <w:rsid w:val="00B32455"/>
    <w:rsid w:val="00B324B6"/>
    <w:rsid w:val="00B328D8"/>
    <w:rsid w:val="00B3302A"/>
    <w:rsid w:val="00B3310F"/>
    <w:rsid w:val="00B3359A"/>
    <w:rsid w:val="00B339A4"/>
    <w:rsid w:val="00B33D8C"/>
    <w:rsid w:val="00B33E1B"/>
    <w:rsid w:val="00B33E61"/>
    <w:rsid w:val="00B33E67"/>
    <w:rsid w:val="00B3479B"/>
    <w:rsid w:val="00B34856"/>
    <w:rsid w:val="00B34AF5"/>
    <w:rsid w:val="00B34DBE"/>
    <w:rsid w:val="00B35626"/>
    <w:rsid w:val="00B3591F"/>
    <w:rsid w:val="00B35B8F"/>
    <w:rsid w:val="00B35CA2"/>
    <w:rsid w:val="00B35DFE"/>
    <w:rsid w:val="00B35FA8"/>
    <w:rsid w:val="00B36030"/>
    <w:rsid w:val="00B360F0"/>
    <w:rsid w:val="00B369D9"/>
    <w:rsid w:val="00B36B3B"/>
    <w:rsid w:val="00B36C5D"/>
    <w:rsid w:val="00B36D04"/>
    <w:rsid w:val="00B36D42"/>
    <w:rsid w:val="00B37190"/>
    <w:rsid w:val="00B40076"/>
    <w:rsid w:val="00B40620"/>
    <w:rsid w:val="00B40CEC"/>
    <w:rsid w:val="00B40E7D"/>
    <w:rsid w:val="00B41004"/>
    <w:rsid w:val="00B4112C"/>
    <w:rsid w:val="00B416C8"/>
    <w:rsid w:val="00B41992"/>
    <w:rsid w:val="00B41C2D"/>
    <w:rsid w:val="00B41DB9"/>
    <w:rsid w:val="00B41EF7"/>
    <w:rsid w:val="00B4271D"/>
    <w:rsid w:val="00B427EE"/>
    <w:rsid w:val="00B42E77"/>
    <w:rsid w:val="00B42E8E"/>
    <w:rsid w:val="00B42EB4"/>
    <w:rsid w:val="00B4314C"/>
    <w:rsid w:val="00B431E4"/>
    <w:rsid w:val="00B43476"/>
    <w:rsid w:val="00B434E1"/>
    <w:rsid w:val="00B437A9"/>
    <w:rsid w:val="00B44231"/>
    <w:rsid w:val="00B442CF"/>
    <w:rsid w:val="00B4464C"/>
    <w:rsid w:val="00B4496A"/>
    <w:rsid w:val="00B44E89"/>
    <w:rsid w:val="00B44EE9"/>
    <w:rsid w:val="00B45208"/>
    <w:rsid w:val="00B45699"/>
    <w:rsid w:val="00B456C9"/>
    <w:rsid w:val="00B456D1"/>
    <w:rsid w:val="00B45797"/>
    <w:rsid w:val="00B45E48"/>
    <w:rsid w:val="00B465C2"/>
    <w:rsid w:val="00B46900"/>
    <w:rsid w:val="00B469A2"/>
    <w:rsid w:val="00B46B17"/>
    <w:rsid w:val="00B46DCA"/>
    <w:rsid w:val="00B4728D"/>
    <w:rsid w:val="00B47F3A"/>
    <w:rsid w:val="00B47F6A"/>
    <w:rsid w:val="00B5006C"/>
    <w:rsid w:val="00B50629"/>
    <w:rsid w:val="00B509D2"/>
    <w:rsid w:val="00B50A33"/>
    <w:rsid w:val="00B50BCC"/>
    <w:rsid w:val="00B5154B"/>
    <w:rsid w:val="00B515C8"/>
    <w:rsid w:val="00B51F14"/>
    <w:rsid w:val="00B52490"/>
    <w:rsid w:val="00B52881"/>
    <w:rsid w:val="00B528E7"/>
    <w:rsid w:val="00B52BAE"/>
    <w:rsid w:val="00B52E4E"/>
    <w:rsid w:val="00B52E9B"/>
    <w:rsid w:val="00B53377"/>
    <w:rsid w:val="00B535BD"/>
    <w:rsid w:val="00B53CAB"/>
    <w:rsid w:val="00B53DD5"/>
    <w:rsid w:val="00B540B9"/>
    <w:rsid w:val="00B54627"/>
    <w:rsid w:val="00B54D0B"/>
    <w:rsid w:val="00B54FBB"/>
    <w:rsid w:val="00B5505A"/>
    <w:rsid w:val="00B55521"/>
    <w:rsid w:val="00B558F4"/>
    <w:rsid w:val="00B5599E"/>
    <w:rsid w:val="00B55CFB"/>
    <w:rsid w:val="00B55E9C"/>
    <w:rsid w:val="00B564D1"/>
    <w:rsid w:val="00B566A4"/>
    <w:rsid w:val="00B56849"/>
    <w:rsid w:val="00B56925"/>
    <w:rsid w:val="00B5697C"/>
    <w:rsid w:val="00B56BE4"/>
    <w:rsid w:val="00B56C90"/>
    <w:rsid w:val="00B56E84"/>
    <w:rsid w:val="00B573DD"/>
    <w:rsid w:val="00B574A5"/>
    <w:rsid w:val="00B57597"/>
    <w:rsid w:val="00B57644"/>
    <w:rsid w:val="00B5793E"/>
    <w:rsid w:val="00B5797B"/>
    <w:rsid w:val="00B57A04"/>
    <w:rsid w:val="00B604D3"/>
    <w:rsid w:val="00B60C7E"/>
    <w:rsid w:val="00B60D37"/>
    <w:rsid w:val="00B61128"/>
    <w:rsid w:val="00B619E0"/>
    <w:rsid w:val="00B62002"/>
    <w:rsid w:val="00B62056"/>
    <w:rsid w:val="00B62C3B"/>
    <w:rsid w:val="00B63454"/>
    <w:rsid w:val="00B63823"/>
    <w:rsid w:val="00B6398E"/>
    <w:rsid w:val="00B63CA0"/>
    <w:rsid w:val="00B64103"/>
    <w:rsid w:val="00B6492B"/>
    <w:rsid w:val="00B64B2E"/>
    <w:rsid w:val="00B64CCD"/>
    <w:rsid w:val="00B650A8"/>
    <w:rsid w:val="00B657B8"/>
    <w:rsid w:val="00B657ED"/>
    <w:rsid w:val="00B658C8"/>
    <w:rsid w:val="00B65A08"/>
    <w:rsid w:val="00B65B98"/>
    <w:rsid w:val="00B65C30"/>
    <w:rsid w:val="00B66214"/>
    <w:rsid w:val="00B66666"/>
    <w:rsid w:val="00B66B3D"/>
    <w:rsid w:val="00B675C9"/>
    <w:rsid w:val="00B67C15"/>
    <w:rsid w:val="00B67CFC"/>
    <w:rsid w:val="00B700C0"/>
    <w:rsid w:val="00B700DA"/>
    <w:rsid w:val="00B7046D"/>
    <w:rsid w:val="00B7057F"/>
    <w:rsid w:val="00B70809"/>
    <w:rsid w:val="00B70AE5"/>
    <w:rsid w:val="00B7127E"/>
    <w:rsid w:val="00B719AF"/>
    <w:rsid w:val="00B7246E"/>
    <w:rsid w:val="00B728EF"/>
    <w:rsid w:val="00B72905"/>
    <w:rsid w:val="00B72B24"/>
    <w:rsid w:val="00B72BB3"/>
    <w:rsid w:val="00B72D1A"/>
    <w:rsid w:val="00B73148"/>
    <w:rsid w:val="00B73211"/>
    <w:rsid w:val="00B73406"/>
    <w:rsid w:val="00B73505"/>
    <w:rsid w:val="00B7383D"/>
    <w:rsid w:val="00B738D5"/>
    <w:rsid w:val="00B740CC"/>
    <w:rsid w:val="00B74189"/>
    <w:rsid w:val="00B747F9"/>
    <w:rsid w:val="00B748A7"/>
    <w:rsid w:val="00B74920"/>
    <w:rsid w:val="00B74B0F"/>
    <w:rsid w:val="00B74C46"/>
    <w:rsid w:val="00B74C88"/>
    <w:rsid w:val="00B74D85"/>
    <w:rsid w:val="00B75140"/>
    <w:rsid w:val="00B751FD"/>
    <w:rsid w:val="00B75CEF"/>
    <w:rsid w:val="00B75E5D"/>
    <w:rsid w:val="00B76347"/>
    <w:rsid w:val="00B76898"/>
    <w:rsid w:val="00B76B6C"/>
    <w:rsid w:val="00B77506"/>
    <w:rsid w:val="00B77848"/>
    <w:rsid w:val="00B77A19"/>
    <w:rsid w:val="00B77BD9"/>
    <w:rsid w:val="00B77C6C"/>
    <w:rsid w:val="00B77F7A"/>
    <w:rsid w:val="00B801D4"/>
    <w:rsid w:val="00B806A6"/>
    <w:rsid w:val="00B806E9"/>
    <w:rsid w:val="00B8087A"/>
    <w:rsid w:val="00B81127"/>
    <w:rsid w:val="00B812DF"/>
    <w:rsid w:val="00B812FE"/>
    <w:rsid w:val="00B81464"/>
    <w:rsid w:val="00B81970"/>
    <w:rsid w:val="00B819F8"/>
    <w:rsid w:val="00B81D97"/>
    <w:rsid w:val="00B81EB4"/>
    <w:rsid w:val="00B8256E"/>
    <w:rsid w:val="00B82AA3"/>
    <w:rsid w:val="00B836D3"/>
    <w:rsid w:val="00B839B5"/>
    <w:rsid w:val="00B83E6C"/>
    <w:rsid w:val="00B8410A"/>
    <w:rsid w:val="00B842F3"/>
    <w:rsid w:val="00B84581"/>
    <w:rsid w:val="00B84920"/>
    <w:rsid w:val="00B84CC2"/>
    <w:rsid w:val="00B84E06"/>
    <w:rsid w:val="00B84EAB"/>
    <w:rsid w:val="00B85279"/>
    <w:rsid w:val="00B8556A"/>
    <w:rsid w:val="00B85B03"/>
    <w:rsid w:val="00B85B33"/>
    <w:rsid w:val="00B8623C"/>
    <w:rsid w:val="00B86ABB"/>
    <w:rsid w:val="00B86CF2"/>
    <w:rsid w:val="00B8731F"/>
    <w:rsid w:val="00B87323"/>
    <w:rsid w:val="00B873C9"/>
    <w:rsid w:val="00B87903"/>
    <w:rsid w:val="00B879B9"/>
    <w:rsid w:val="00B904D1"/>
    <w:rsid w:val="00B906BF"/>
    <w:rsid w:val="00B907D7"/>
    <w:rsid w:val="00B90906"/>
    <w:rsid w:val="00B9097F"/>
    <w:rsid w:val="00B90DA8"/>
    <w:rsid w:val="00B91229"/>
    <w:rsid w:val="00B92053"/>
    <w:rsid w:val="00B920F4"/>
    <w:rsid w:val="00B9246A"/>
    <w:rsid w:val="00B925BD"/>
    <w:rsid w:val="00B92EDD"/>
    <w:rsid w:val="00B9346B"/>
    <w:rsid w:val="00B935EB"/>
    <w:rsid w:val="00B93FD0"/>
    <w:rsid w:val="00B94170"/>
    <w:rsid w:val="00B9468C"/>
    <w:rsid w:val="00B94825"/>
    <w:rsid w:val="00B94B58"/>
    <w:rsid w:val="00B94B88"/>
    <w:rsid w:val="00B94EC8"/>
    <w:rsid w:val="00B94F64"/>
    <w:rsid w:val="00B95549"/>
    <w:rsid w:val="00B955C2"/>
    <w:rsid w:val="00B9579E"/>
    <w:rsid w:val="00B958AD"/>
    <w:rsid w:val="00B95A1F"/>
    <w:rsid w:val="00B95C1F"/>
    <w:rsid w:val="00B95C75"/>
    <w:rsid w:val="00B95DFA"/>
    <w:rsid w:val="00B96103"/>
    <w:rsid w:val="00B9629B"/>
    <w:rsid w:val="00B96730"/>
    <w:rsid w:val="00B9698F"/>
    <w:rsid w:val="00B96AF7"/>
    <w:rsid w:val="00B972FA"/>
    <w:rsid w:val="00B97387"/>
    <w:rsid w:val="00B97ECA"/>
    <w:rsid w:val="00BA00F3"/>
    <w:rsid w:val="00BA044D"/>
    <w:rsid w:val="00BA08B7"/>
    <w:rsid w:val="00BA08EF"/>
    <w:rsid w:val="00BA0A9B"/>
    <w:rsid w:val="00BA0AAA"/>
    <w:rsid w:val="00BA0C16"/>
    <w:rsid w:val="00BA0E6A"/>
    <w:rsid w:val="00BA11E9"/>
    <w:rsid w:val="00BA1EB8"/>
    <w:rsid w:val="00BA2020"/>
    <w:rsid w:val="00BA2274"/>
    <w:rsid w:val="00BA24C2"/>
    <w:rsid w:val="00BA24C8"/>
    <w:rsid w:val="00BA290B"/>
    <w:rsid w:val="00BA3464"/>
    <w:rsid w:val="00BA3809"/>
    <w:rsid w:val="00BA39FC"/>
    <w:rsid w:val="00BA3E56"/>
    <w:rsid w:val="00BA41FB"/>
    <w:rsid w:val="00BA497B"/>
    <w:rsid w:val="00BA512F"/>
    <w:rsid w:val="00BA5430"/>
    <w:rsid w:val="00BA552D"/>
    <w:rsid w:val="00BA564A"/>
    <w:rsid w:val="00BA5BCB"/>
    <w:rsid w:val="00BA5C68"/>
    <w:rsid w:val="00BA6058"/>
    <w:rsid w:val="00BA61FA"/>
    <w:rsid w:val="00BA6B75"/>
    <w:rsid w:val="00BA6C55"/>
    <w:rsid w:val="00BA7025"/>
    <w:rsid w:val="00BA72AE"/>
    <w:rsid w:val="00BB041B"/>
    <w:rsid w:val="00BB0A48"/>
    <w:rsid w:val="00BB0EFF"/>
    <w:rsid w:val="00BB10FE"/>
    <w:rsid w:val="00BB151D"/>
    <w:rsid w:val="00BB1964"/>
    <w:rsid w:val="00BB1A2B"/>
    <w:rsid w:val="00BB2029"/>
    <w:rsid w:val="00BB28FE"/>
    <w:rsid w:val="00BB2F79"/>
    <w:rsid w:val="00BB313A"/>
    <w:rsid w:val="00BB3979"/>
    <w:rsid w:val="00BB39C5"/>
    <w:rsid w:val="00BB41CE"/>
    <w:rsid w:val="00BB4457"/>
    <w:rsid w:val="00BB4824"/>
    <w:rsid w:val="00BB4AFB"/>
    <w:rsid w:val="00BB4E07"/>
    <w:rsid w:val="00BB5280"/>
    <w:rsid w:val="00BB529C"/>
    <w:rsid w:val="00BB6949"/>
    <w:rsid w:val="00BB69D6"/>
    <w:rsid w:val="00BB6B06"/>
    <w:rsid w:val="00BB6BCE"/>
    <w:rsid w:val="00BB7152"/>
    <w:rsid w:val="00BB7173"/>
    <w:rsid w:val="00BB7200"/>
    <w:rsid w:val="00BB756B"/>
    <w:rsid w:val="00BB7E9C"/>
    <w:rsid w:val="00BB7F17"/>
    <w:rsid w:val="00BC00FC"/>
    <w:rsid w:val="00BC01F2"/>
    <w:rsid w:val="00BC02A9"/>
    <w:rsid w:val="00BC0455"/>
    <w:rsid w:val="00BC04AB"/>
    <w:rsid w:val="00BC0675"/>
    <w:rsid w:val="00BC075E"/>
    <w:rsid w:val="00BC0AF1"/>
    <w:rsid w:val="00BC0D3A"/>
    <w:rsid w:val="00BC0F12"/>
    <w:rsid w:val="00BC0FA2"/>
    <w:rsid w:val="00BC0FAB"/>
    <w:rsid w:val="00BC129C"/>
    <w:rsid w:val="00BC16EB"/>
    <w:rsid w:val="00BC192C"/>
    <w:rsid w:val="00BC1BB5"/>
    <w:rsid w:val="00BC1CA2"/>
    <w:rsid w:val="00BC20E7"/>
    <w:rsid w:val="00BC23C7"/>
    <w:rsid w:val="00BC23DB"/>
    <w:rsid w:val="00BC25DC"/>
    <w:rsid w:val="00BC2B18"/>
    <w:rsid w:val="00BC2D91"/>
    <w:rsid w:val="00BC33E2"/>
    <w:rsid w:val="00BC3889"/>
    <w:rsid w:val="00BC3974"/>
    <w:rsid w:val="00BC4144"/>
    <w:rsid w:val="00BC4228"/>
    <w:rsid w:val="00BC42E2"/>
    <w:rsid w:val="00BC43E3"/>
    <w:rsid w:val="00BC4922"/>
    <w:rsid w:val="00BC4DB8"/>
    <w:rsid w:val="00BC5397"/>
    <w:rsid w:val="00BC54F0"/>
    <w:rsid w:val="00BC589B"/>
    <w:rsid w:val="00BC6D68"/>
    <w:rsid w:val="00BC6E0B"/>
    <w:rsid w:val="00BC73D3"/>
    <w:rsid w:val="00BC791D"/>
    <w:rsid w:val="00BD045F"/>
    <w:rsid w:val="00BD07D9"/>
    <w:rsid w:val="00BD0B62"/>
    <w:rsid w:val="00BD0BC8"/>
    <w:rsid w:val="00BD100E"/>
    <w:rsid w:val="00BD10B5"/>
    <w:rsid w:val="00BD14AB"/>
    <w:rsid w:val="00BD1B36"/>
    <w:rsid w:val="00BD2BAA"/>
    <w:rsid w:val="00BD2BDA"/>
    <w:rsid w:val="00BD2D00"/>
    <w:rsid w:val="00BD2E5A"/>
    <w:rsid w:val="00BD31A3"/>
    <w:rsid w:val="00BD3229"/>
    <w:rsid w:val="00BD3230"/>
    <w:rsid w:val="00BD374B"/>
    <w:rsid w:val="00BD38C2"/>
    <w:rsid w:val="00BD3A7F"/>
    <w:rsid w:val="00BD3DD4"/>
    <w:rsid w:val="00BD433A"/>
    <w:rsid w:val="00BD4477"/>
    <w:rsid w:val="00BD4579"/>
    <w:rsid w:val="00BD4718"/>
    <w:rsid w:val="00BD474C"/>
    <w:rsid w:val="00BD477B"/>
    <w:rsid w:val="00BD518F"/>
    <w:rsid w:val="00BD55DA"/>
    <w:rsid w:val="00BD5997"/>
    <w:rsid w:val="00BD5A47"/>
    <w:rsid w:val="00BD5CBE"/>
    <w:rsid w:val="00BD62F6"/>
    <w:rsid w:val="00BD6D18"/>
    <w:rsid w:val="00BD6D7D"/>
    <w:rsid w:val="00BD7EE7"/>
    <w:rsid w:val="00BD7F3B"/>
    <w:rsid w:val="00BD7F80"/>
    <w:rsid w:val="00BE008F"/>
    <w:rsid w:val="00BE03AF"/>
    <w:rsid w:val="00BE0629"/>
    <w:rsid w:val="00BE0798"/>
    <w:rsid w:val="00BE0EB8"/>
    <w:rsid w:val="00BE1598"/>
    <w:rsid w:val="00BE1834"/>
    <w:rsid w:val="00BE19E1"/>
    <w:rsid w:val="00BE1A1F"/>
    <w:rsid w:val="00BE1CF7"/>
    <w:rsid w:val="00BE1D1A"/>
    <w:rsid w:val="00BE203E"/>
    <w:rsid w:val="00BE25D9"/>
    <w:rsid w:val="00BE26F4"/>
    <w:rsid w:val="00BE2A04"/>
    <w:rsid w:val="00BE2E99"/>
    <w:rsid w:val="00BE3148"/>
    <w:rsid w:val="00BE322C"/>
    <w:rsid w:val="00BE33BF"/>
    <w:rsid w:val="00BE3712"/>
    <w:rsid w:val="00BE386E"/>
    <w:rsid w:val="00BE3B21"/>
    <w:rsid w:val="00BE3CBE"/>
    <w:rsid w:val="00BE40A3"/>
    <w:rsid w:val="00BE412E"/>
    <w:rsid w:val="00BE42A7"/>
    <w:rsid w:val="00BE4337"/>
    <w:rsid w:val="00BE43A8"/>
    <w:rsid w:val="00BE43C2"/>
    <w:rsid w:val="00BE43C6"/>
    <w:rsid w:val="00BE4B22"/>
    <w:rsid w:val="00BE4E34"/>
    <w:rsid w:val="00BE4EB7"/>
    <w:rsid w:val="00BE5058"/>
    <w:rsid w:val="00BE5576"/>
    <w:rsid w:val="00BE5808"/>
    <w:rsid w:val="00BE587E"/>
    <w:rsid w:val="00BE5A44"/>
    <w:rsid w:val="00BE5D2E"/>
    <w:rsid w:val="00BE5E4B"/>
    <w:rsid w:val="00BE68A6"/>
    <w:rsid w:val="00BE6D75"/>
    <w:rsid w:val="00BE6FD7"/>
    <w:rsid w:val="00BE71A4"/>
    <w:rsid w:val="00BE7874"/>
    <w:rsid w:val="00BE7DE2"/>
    <w:rsid w:val="00BF0CE6"/>
    <w:rsid w:val="00BF102A"/>
    <w:rsid w:val="00BF11D0"/>
    <w:rsid w:val="00BF1460"/>
    <w:rsid w:val="00BF1B8C"/>
    <w:rsid w:val="00BF1C40"/>
    <w:rsid w:val="00BF202A"/>
    <w:rsid w:val="00BF20F6"/>
    <w:rsid w:val="00BF22AE"/>
    <w:rsid w:val="00BF2578"/>
    <w:rsid w:val="00BF286B"/>
    <w:rsid w:val="00BF3005"/>
    <w:rsid w:val="00BF3016"/>
    <w:rsid w:val="00BF34FD"/>
    <w:rsid w:val="00BF3565"/>
    <w:rsid w:val="00BF3AC8"/>
    <w:rsid w:val="00BF3BD8"/>
    <w:rsid w:val="00BF3EE4"/>
    <w:rsid w:val="00BF4496"/>
    <w:rsid w:val="00BF4853"/>
    <w:rsid w:val="00BF5138"/>
    <w:rsid w:val="00BF5207"/>
    <w:rsid w:val="00BF523B"/>
    <w:rsid w:val="00BF5489"/>
    <w:rsid w:val="00BF5AD6"/>
    <w:rsid w:val="00BF5FC8"/>
    <w:rsid w:val="00BF67CA"/>
    <w:rsid w:val="00BF67EF"/>
    <w:rsid w:val="00BF6A59"/>
    <w:rsid w:val="00BF7153"/>
    <w:rsid w:val="00BF7433"/>
    <w:rsid w:val="00BF791A"/>
    <w:rsid w:val="00BF7AB4"/>
    <w:rsid w:val="00BF7B74"/>
    <w:rsid w:val="00BF7D07"/>
    <w:rsid w:val="00BF7ED0"/>
    <w:rsid w:val="00C00220"/>
    <w:rsid w:val="00C0096D"/>
    <w:rsid w:val="00C00D2B"/>
    <w:rsid w:val="00C00DA9"/>
    <w:rsid w:val="00C00DDD"/>
    <w:rsid w:val="00C012A3"/>
    <w:rsid w:val="00C01314"/>
    <w:rsid w:val="00C0160A"/>
    <w:rsid w:val="00C01788"/>
    <w:rsid w:val="00C01B24"/>
    <w:rsid w:val="00C01ECB"/>
    <w:rsid w:val="00C02085"/>
    <w:rsid w:val="00C020F7"/>
    <w:rsid w:val="00C02382"/>
    <w:rsid w:val="00C02873"/>
    <w:rsid w:val="00C02996"/>
    <w:rsid w:val="00C030F4"/>
    <w:rsid w:val="00C03493"/>
    <w:rsid w:val="00C03F9A"/>
    <w:rsid w:val="00C043F8"/>
    <w:rsid w:val="00C04460"/>
    <w:rsid w:val="00C045C4"/>
    <w:rsid w:val="00C0494D"/>
    <w:rsid w:val="00C049B8"/>
    <w:rsid w:val="00C0514A"/>
    <w:rsid w:val="00C054B7"/>
    <w:rsid w:val="00C054F1"/>
    <w:rsid w:val="00C0558B"/>
    <w:rsid w:val="00C05861"/>
    <w:rsid w:val="00C05A01"/>
    <w:rsid w:val="00C05F6D"/>
    <w:rsid w:val="00C06B24"/>
    <w:rsid w:val="00C06E73"/>
    <w:rsid w:val="00C06EA2"/>
    <w:rsid w:val="00C07499"/>
    <w:rsid w:val="00C07CDE"/>
    <w:rsid w:val="00C102F3"/>
    <w:rsid w:val="00C103EE"/>
    <w:rsid w:val="00C10747"/>
    <w:rsid w:val="00C10B2B"/>
    <w:rsid w:val="00C10E42"/>
    <w:rsid w:val="00C10E5B"/>
    <w:rsid w:val="00C11200"/>
    <w:rsid w:val="00C114B8"/>
    <w:rsid w:val="00C11535"/>
    <w:rsid w:val="00C11592"/>
    <w:rsid w:val="00C11711"/>
    <w:rsid w:val="00C117FE"/>
    <w:rsid w:val="00C1184A"/>
    <w:rsid w:val="00C119FB"/>
    <w:rsid w:val="00C11B58"/>
    <w:rsid w:val="00C1237B"/>
    <w:rsid w:val="00C1257D"/>
    <w:rsid w:val="00C12C45"/>
    <w:rsid w:val="00C12F05"/>
    <w:rsid w:val="00C130F4"/>
    <w:rsid w:val="00C13430"/>
    <w:rsid w:val="00C137FE"/>
    <w:rsid w:val="00C13ADC"/>
    <w:rsid w:val="00C1428B"/>
    <w:rsid w:val="00C14E06"/>
    <w:rsid w:val="00C1512D"/>
    <w:rsid w:val="00C1553A"/>
    <w:rsid w:val="00C15A20"/>
    <w:rsid w:val="00C15D2F"/>
    <w:rsid w:val="00C160D8"/>
    <w:rsid w:val="00C163F1"/>
    <w:rsid w:val="00C1645B"/>
    <w:rsid w:val="00C164BF"/>
    <w:rsid w:val="00C164D0"/>
    <w:rsid w:val="00C1661D"/>
    <w:rsid w:val="00C16B23"/>
    <w:rsid w:val="00C16DF2"/>
    <w:rsid w:val="00C16E7E"/>
    <w:rsid w:val="00C16F19"/>
    <w:rsid w:val="00C1737D"/>
    <w:rsid w:val="00C1763F"/>
    <w:rsid w:val="00C176D2"/>
    <w:rsid w:val="00C17A83"/>
    <w:rsid w:val="00C204DD"/>
    <w:rsid w:val="00C20982"/>
    <w:rsid w:val="00C209DE"/>
    <w:rsid w:val="00C21419"/>
    <w:rsid w:val="00C217D3"/>
    <w:rsid w:val="00C21838"/>
    <w:rsid w:val="00C21839"/>
    <w:rsid w:val="00C2183B"/>
    <w:rsid w:val="00C21BEC"/>
    <w:rsid w:val="00C21C5C"/>
    <w:rsid w:val="00C21DC3"/>
    <w:rsid w:val="00C21ECB"/>
    <w:rsid w:val="00C22084"/>
    <w:rsid w:val="00C2208A"/>
    <w:rsid w:val="00C221EA"/>
    <w:rsid w:val="00C22E64"/>
    <w:rsid w:val="00C22FA4"/>
    <w:rsid w:val="00C230AB"/>
    <w:rsid w:val="00C2378C"/>
    <w:rsid w:val="00C23956"/>
    <w:rsid w:val="00C23C21"/>
    <w:rsid w:val="00C24295"/>
    <w:rsid w:val="00C2433F"/>
    <w:rsid w:val="00C24555"/>
    <w:rsid w:val="00C24737"/>
    <w:rsid w:val="00C249A1"/>
    <w:rsid w:val="00C249C1"/>
    <w:rsid w:val="00C25100"/>
    <w:rsid w:val="00C2521F"/>
    <w:rsid w:val="00C25638"/>
    <w:rsid w:val="00C2626A"/>
    <w:rsid w:val="00C26A21"/>
    <w:rsid w:val="00C270EC"/>
    <w:rsid w:val="00C2711E"/>
    <w:rsid w:val="00C27176"/>
    <w:rsid w:val="00C273AD"/>
    <w:rsid w:val="00C2768E"/>
    <w:rsid w:val="00C2782E"/>
    <w:rsid w:val="00C27863"/>
    <w:rsid w:val="00C30A1B"/>
    <w:rsid w:val="00C30C5C"/>
    <w:rsid w:val="00C30CB6"/>
    <w:rsid w:val="00C30E67"/>
    <w:rsid w:val="00C30EB1"/>
    <w:rsid w:val="00C3114A"/>
    <w:rsid w:val="00C31427"/>
    <w:rsid w:val="00C31435"/>
    <w:rsid w:val="00C319AE"/>
    <w:rsid w:val="00C320F0"/>
    <w:rsid w:val="00C32618"/>
    <w:rsid w:val="00C326D3"/>
    <w:rsid w:val="00C326EC"/>
    <w:rsid w:val="00C328EF"/>
    <w:rsid w:val="00C32AA8"/>
    <w:rsid w:val="00C32C5B"/>
    <w:rsid w:val="00C3343F"/>
    <w:rsid w:val="00C33984"/>
    <w:rsid w:val="00C339FE"/>
    <w:rsid w:val="00C33CF4"/>
    <w:rsid w:val="00C33E09"/>
    <w:rsid w:val="00C34301"/>
    <w:rsid w:val="00C3435E"/>
    <w:rsid w:val="00C3451C"/>
    <w:rsid w:val="00C3484D"/>
    <w:rsid w:val="00C34BA8"/>
    <w:rsid w:val="00C35125"/>
    <w:rsid w:val="00C355BB"/>
    <w:rsid w:val="00C35633"/>
    <w:rsid w:val="00C357BD"/>
    <w:rsid w:val="00C35C51"/>
    <w:rsid w:val="00C35CB6"/>
    <w:rsid w:val="00C360B3"/>
    <w:rsid w:val="00C360DE"/>
    <w:rsid w:val="00C362F7"/>
    <w:rsid w:val="00C36504"/>
    <w:rsid w:val="00C365F1"/>
    <w:rsid w:val="00C367A5"/>
    <w:rsid w:val="00C36BA7"/>
    <w:rsid w:val="00C36CF1"/>
    <w:rsid w:val="00C374B9"/>
    <w:rsid w:val="00C37518"/>
    <w:rsid w:val="00C379D3"/>
    <w:rsid w:val="00C37AC7"/>
    <w:rsid w:val="00C37D3B"/>
    <w:rsid w:val="00C40004"/>
    <w:rsid w:val="00C40253"/>
    <w:rsid w:val="00C40256"/>
    <w:rsid w:val="00C40259"/>
    <w:rsid w:val="00C40669"/>
    <w:rsid w:val="00C407DE"/>
    <w:rsid w:val="00C40B0A"/>
    <w:rsid w:val="00C40B8E"/>
    <w:rsid w:val="00C40FF1"/>
    <w:rsid w:val="00C419E0"/>
    <w:rsid w:val="00C42A19"/>
    <w:rsid w:val="00C42B13"/>
    <w:rsid w:val="00C43708"/>
    <w:rsid w:val="00C4382C"/>
    <w:rsid w:val="00C438DD"/>
    <w:rsid w:val="00C43978"/>
    <w:rsid w:val="00C445BA"/>
    <w:rsid w:val="00C447F1"/>
    <w:rsid w:val="00C44916"/>
    <w:rsid w:val="00C44DF9"/>
    <w:rsid w:val="00C44FA8"/>
    <w:rsid w:val="00C4519C"/>
    <w:rsid w:val="00C453D2"/>
    <w:rsid w:val="00C4542C"/>
    <w:rsid w:val="00C454C1"/>
    <w:rsid w:val="00C45587"/>
    <w:rsid w:val="00C45A22"/>
    <w:rsid w:val="00C45F6C"/>
    <w:rsid w:val="00C46319"/>
    <w:rsid w:val="00C46366"/>
    <w:rsid w:val="00C46384"/>
    <w:rsid w:val="00C46C5E"/>
    <w:rsid w:val="00C46D46"/>
    <w:rsid w:val="00C46DD4"/>
    <w:rsid w:val="00C477F8"/>
    <w:rsid w:val="00C47A34"/>
    <w:rsid w:val="00C47BE9"/>
    <w:rsid w:val="00C47D1F"/>
    <w:rsid w:val="00C47D80"/>
    <w:rsid w:val="00C47D81"/>
    <w:rsid w:val="00C50031"/>
    <w:rsid w:val="00C50228"/>
    <w:rsid w:val="00C50361"/>
    <w:rsid w:val="00C508C3"/>
    <w:rsid w:val="00C50958"/>
    <w:rsid w:val="00C50ED1"/>
    <w:rsid w:val="00C50F8E"/>
    <w:rsid w:val="00C51067"/>
    <w:rsid w:val="00C5149F"/>
    <w:rsid w:val="00C51E53"/>
    <w:rsid w:val="00C51FAA"/>
    <w:rsid w:val="00C52456"/>
    <w:rsid w:val="00C524DB"/>
    <w:rsid w:val="00C525E6"/>
    <w:rsid w:val="00C527DC"/>
    <w:rsid w:val="00C52898"/>
    <w:rsid w:val="00C529F0"/>
    <w:rsid w:val="00C52A7B"/>
    <w:rsid w:val="00C52CDD"/>
    <w:rsid w:val="00C533D4"/>
    <w:rsid w:val="00C53B48"/>
    <w:rsid w:val="00C53FA8"/>
    <w:rsid w:val="00C5434A"/>
    <w:rsid w:val="00C543A5"/>
    <w:rsid w:val="00C5440B"/>
    <w:rsid w:val="00C54FEC"/>
    <w:rsid w:val="00C55332"/>
    <w:rsid w:val="00C55351"/>
    <w:rsid w:val="00C554B0"/>
    <w:rsid w:val="00C55618"/>
    <w:rsid w:val="00C5566C"/>
    <w:rsid w:val="00C557EF"/>
    <w:rsid w:val="00C5588E"/>
    <w:rsid w:val="00C56058"/>
    <w:rsid w:val="00C5685A"/>
    <w:rsid w:val="00C568DC"/>
    <w:rsid w:val="00C56A4A"/>
    <w:rsid w:val="00C56C47"/>
    <w:rsid w:val="00C56EE9"/>
    <w:rsid w:val="00C57168"/>
    <w:rsid w:val="00C5721E"/>
    <w:rsid w:val="00C5731C"/>
    <w:rsid w:val="00C5756A"/>
    <w:rsid w:val="00C57584"/>
    <w:rsid w:val="00C57BDD"/>
    <w:rsid w:val="00C57C01"/>
    <w:rsid w:val="00C57F02"/>
    <w:rsid w:val="00C6039C"/>
    <w:rsid w:val="00C6084F"/>
    <w:rsid w:val="00C60A6B"/>
    <w:rsid w:val="00C60FD2"/>
    <w:rsid w:val="00C61169"/>
    <w:rsid w:val="00C611CF"/>
    <w:rsid w:val="00C617DD"/>
    <w:rsid w:val="00C623C0"/>
    <w:rsid w:val="00C62507"/>
    <w:rsid w:val="00C62CE8"/>
    <w:rsid w:val="00C62FBA"/>
    <w:rsid w:val="00C62FE6"/>
    <w:rsid w:val="00C6324C"/>
    <w:rsid w:val="00C6352F"/>
    <w:rsid w:val="00C63567"/>
    <w:rsid w:val="00C63A7A"/>
    <w:rsid w:val="00C6413D"/>
    <w:rsid w:val="00C641DB"/>
    <w:rsid w:val="00C64234"/>
    <w:rsid w:val="00C6433B"/>
    <w:rsid w:val="00C644DF"/>
    <w:rsid w:val="00C648C1"/>
    <w:rsid w:val="00C648E6"/>
    <w:rsid w:val="00C64B61"/>
    <w:rsid w:val="00C64B72"/>
    <w:rsid w:val="00C64E90"/>
    <w:rsid w:val="00C64FAA"/>
    <w:rsid w:val="00C65414"/>
    <w:rsid w:val="00C6572F"/>
    <w:rsid w:val="00C65D96"/>
    <w:rsid w:val="00C65E45"/>
    <w:rsid w:val="00C6674E"/>
    <w:rsid w:val="00C667E5"/>
    <w:rsid w:val="00C66E5A"/>
    <w:rsid w:val="00C673F0"/>
    <w:rsid w:val="00C679AA"/>
    <w:rsid w:val="00C67C07"/>
    <w:rsid w:val="00C67CF7"/>
    <w:rsid w:val="00C67E62"/>
    <w:rsid w:val="00C67FB6"/>
    <w:rsid w:val="00C70028"/>
    <w:rsid w:val="00C700F3"/>
    <w:rsid w:val="00C7069C"/>
    <w:rsid w:val="00C707EB"/>
    <w:rsid w:val="00C70898"/>
    <w:rsid w:val="00C70EC7"/>
    <w:rsid w:val="00C72109"/>
    <w:rsid w:val="00C7224B"/>
    <w:rsid w:val="00C724CF"/>
    <w:rsid w:val="00C73307"/>
    <w:rsid w:val="00C738A2"/>
    <w:rsid w:val="00C7401D"/>
    <w:rsid w:val="00C74029"/>
    <w:rsid w:val="00C74553"/>
    <w:rsid w:val="00C74D47"/>
    <w:rsid w:val="00C750B2"/>
    <w:rsid w:val="00C7513F"/>
    <w:rsid w:val="00C75972"/>
    <w:rsid w:val="00C76150"/>
    <w:rsid w:val="00C76240"/>
    <w:rsid w:val="00C7644A"/>
    <w:rsid w:val="00C766A0"/>
    <w:rsid w:val="00C76F0D"/>
    <w:rsid w:val="00C7727D"/>
    <w:rsid w:val="00C773A9"/>
    <w:rsid w:val="00C7744C"/>
    <w:rsid w:val="00C779C0"/>
    <w:rsid w:val="00C77CE8"/>
    <w:rsid w:val="00C80128"/>
    <w:rsid w:val="00C803C5"/>
    <w:rsid w:val="00C80594"/>
    <w:rsid w:val="00C80616"/>
    <w:rsid w:val="00C80786"/>
    <w:rsid w:val="00C80851"/>
    <w:rsid w:val="00C80D20"/>
    <w:rsid w:val="00C816EA"/>
    <w:rsid w:val="00C81833"/>
    <w:rsid w:val="00C81984"/>
    <w:rsid w:val="00C81AF5"/>
    <w:rsid w:val="00C81C63"/>
    <w:rsid w:val="00C82792"/>
    <w:rsid w:val="00C8295C"/>
    <w:rsid w:val="00C82A7E"/>
    <w:rsid w:val="00C82C8D"/>
    <w:rsid w:val="00C82CF5"/>
    <w:rsid w:val="00C82E62"/>
    <w:rsid w:val="00C82E6F"/>
    <w:rsid w:val="00C82F57"/>
    <w:rsid w:val="00C82FFA"/>
    <w:rsid w:val="00C83535"/>
    <w:rsid w:val="00C836EC"/>
    <w:rsid w:val="00C83A25"/>
    <w:rsid w:val="00C8493F"/>
    <w:rsid w:val="00C84EB3"/>
    <w:rsid w:val="00C85363"/>
    <w:rsid w:val="00C85557"/>
    <w:rsid w:val="00C859F5"/>
    <w:rsid w:val="00C8623C"/>
    <w:rsid w:val="00C863DA"/>
    <w:rsid w:val="00C864A0"/>
    <w:rsid w:val="00C86FD2"/>
    <w:rsid w:val="00C8737C"/>
    <w:rsid w:val="00C877C9"/>
    <w:rsid w:val="00C87AE4"/>
    <w:rsid w:val="00C87D4B"/>
    <w:rsid w:val="00C87EB5"/>
    <w:rsid w:val="00C902DF"/>
    <w:rsid w:val="00C90A62"/>
    <w:rsid w:val="00C91724"/>
    <w:rsid w:val="00C91AD7"/>
    <w:rsid w:val="00C91D04"/>
    <w:rsid w:val="00C91E1C"/>
    <w:rsid w:val="00C91F5A"/>
    <w:rsid w:val="00C91FF4"/>
    <w:rsid w:val="00C9238C"/>
    <w:rsid w:val="00C92A8C"/>
    <w:rsid w:val="00C92C83"/>
    <w:rsid w:val="00C931A1"/>
    <w:rsid w:val="00C936BD"/>
    <w:rsid w:val="00C93ADB"/>
    <w:rsid w:val="00C94395"/>
    <w:rsid w:val="00C94760"/>
    <w:rsid w:val="00C948FD"/>
    <w:rsid w:val="00C94C83"/>
    <w:rsid w:val="00C94F2D"/>
    <w:rsid w:val="00C95058"/>
    <w:rsid w:val="00C95694"/>
    <w:rsid w:val="00C9596B"/>
    <w:rsid w:val="00C95CF5"/>
    <w:rsid w:val="00C96050"/>
    <w:rsid w:val="00C964C4"/>
    <w:rsid w:val="00C96914"/>
    <w:rsid w:val="00C976B6"/>
    <w:rsid w:val="00C97872"/>
    <w:rsid w:val="00C97947"/>
    <w:rsid w:val="00C97A04"/>
    <w:rsid w:val="00C97C75"/>
    <w:rsid w:val="00C97CF5"/>
    <w:rsid w:val="00C97F9D"/>
    <w:rsid w:val="00CA03C1"/>
    <w:rsid w:val="00CA0866"/>
    <w:rsid w:val="00CA0C56"/>
    <w:rsid w:val="00CA0CC3"/>
    <w:rsid w:val="00CA0D9B"/>
    <w:rsid w:val="00CA1C24"/>
    <w:rsid w:val="00CA1E48"/>
    <w:rsid w:val="00CA1FA7"/>
    <w:rsid w:val="00CA2A13"/>
    <w:rsid w:val="00CA2E2B"/>
    <w:rsid w:val="00CA3A87"/>
    <w:rsid w:val="00CA3E79"/>
    <w:rsid w:val="00CA46CC"/>
    <w:rsid w:val="00CA4BF1"/>
    <w:rsid w:val="00CA4C94"/>
    <w:rsid w:val="00CA509D"/>
    <w:rsid w:val="00CA51B9"/>
    <w:rsid w:val="00CA564E"/>
    <w:rsid w:val="00CA5A77"/>
    <w:rsid w:val="00CA6696"/>
    <w:rsid w:val="00CA6C94"/>
    <w:rsid w:val="00CA6D7C"/>
    <w:rsid w:val="00CA6DDF"/>
    <w:rsid w:val="00CB026B"/>
    <w:rsid w:val="00CB0535"/>
    <w:rsid w:val="00CB0F18"/>
    <w:rsid w:val="00CB0F67"/>
    <w:rsid w:val="00CB0F7D"/>
    <w:rsid w:val="00CB10B8"/>
    <w:rsid w:val="00CB1159"/>
    <w:rsid w:val="00CB1424"/>
    <w:rsid w:val="00CB1840"/>
    <w:rsid w:val="00CB1B52"/>
    <w:rsid w:val="00CB1BA9"/>
    <w:rsid w:val="00CB2220"/>
    <w:rsid w:val="00CB265C"/>
    <w:rsid w:val="00CB2BC5"/>
    <w:rsid w:val="00CB2E9E"/>
    <w:rsid w:val="00CB39EB"/>
    <w:rsid w:val="00CB3DC3"/>
    <w:rsid w:val="00CB42EE"/>
    <w:rsid w:val="00CB43D5"/>
    <w:rsid w:val="00CB4A13"/>
    <w:rsid w:val="00CB4D31"/>
    <w:rsid w:val="00CB4EE5"/>
    <w:rsid w:val="00CB4FB0"/>
    <w:rsid w:val="00CB552E"/>
    <w:rsid w:val="00CB5A61"/>
    <w:rsid w:val="00CB6231"/>
    <w:rsid w:val="00CB63F7"/>
    <w:rsid w:val="00CB656B"/>
    <w:rsid w:val="00CB6C71"/>
    <w:rsid w:val="00CB7421"/>
    <w:rsid w:val="00CB78EB"/>
    <w:rsid w:val="00CB79A3"/>
    <w:rsid w:val="00CB7A6D"/>
    <w:rsid w:val="00CC06E0"/>
    <w:rsid w:val="00CC098C"/>
    <w:rsid w:val="00CC0C7B"/>
    <w:rsid w:val="00CC18E1"/>
    <w:rsid w:val="00CC1A12"/>
    <w:rsid w:val="00CC1B19"/>
    <w:rsid w:val="00CC1C68"/>
    <w:rsid w:val="00CC23FB"/>
    <w:rsid w:val="00CC2738"/>
    <w:rsid w:val="00CC2CF4"/>
    <w:rsid w:val="00CC2DD6"/>
    <w:rsid w:val="00CC314C"/>
    <w:rsid w:val="00CC31BA"/>
    <w:rsid w:val="00CC32EA"/>
    <w:rsid w:val="00CC3413"/>
    <w:rsid w:val="00CC3CF8"/>
    <w:rsid w:val="00CC4EF6"/>
    <w:rsid w:val="00CC4F5A"/>
    <w:rsid w:val="00CC564F"/>
    <w:rsid w:val="00CC5753"/>
    <w:rsid w:val="00CC5903"/>
    <w:rsid w:val="00CC5EF4"/>
    <w:rsid w:val="00CC61B3"/>
    <w:rsid w:val="00CC63D1"/>
    <w:rsid w:val="00CC66A9"/>
    <w:rsid w:val="00CC68BE"/>
    <w:rsid w:val="00CC698D"/>
    <w:rsid w:val="00CC6B79"/>
    <w:rsid w:val="00CC76F9"/>
    <w:rsid w:val="00CD046F"/>
    <w:rsid w:val="00CD066B"/>
    <w:rsid w:val="00CD0698"/>
    <w:rsid w:val="00CD0D82"/>
    <w:rsid w:val="00CD0DA3"/>
    <w:rsid w:val="00CD0F86"/>
    <w:rsid w:val="00CD1208"/>
    <w:rsid w:val="00CD14D9"/>
    <w:rsid w:val="00CD15B5"/>
    <w:rsid w:val="00CD18A2"/>
    <w:rsid w:val="00CD23BB"/>
    <w:rsid w:val="00CD248F"/>
    <w:rsid w:val="00CD26F4"/>
    <w:rsid w:val="00CD29E7"/>
    <w:rsid w:val="00CD2CA7"/>
    <w:rsid w:val="00CD3065"/>
    <w:rsid w:val="00CD372D"/>
    <w:rsid w:val="00CD3B2E"/>
    <w:rsid w:val="00CD3ECE"/>
    <w:rsid w:val="00CD4016"/>
    <w:rsid w:val="00CD402A"/>
    <w:rsid w:val="00CD46E2"/>
    <w:rsid w:val="00CD4EC3"/>
    <w:rsid w:val="00CD521B"/>
    <w:rsid w:val="00CD5902"/>
    <w:rsid w:val="00CD5CA5"/>
    <w:rsid w:val="00CD5E54"/>
    <w:rsid w:val="00CD62E9"/>
    <w:rsid w:val="00CD6664"/>
    <w:rsid w:val="00CD6823"/>
    <w:rsid w:val="00CD6979"/>
    <w:rsid w:val="00CD6B36"/>
    <w:rsid w:val="00CD71D3"/>
    <w:rsid w:val="00CD7346"/>
    <w:rsid w:val="00CD7760"/>
    <w:rsid w:val="00CD793B"/>
    <w:rsid w:val="00CD7E42"/>
    <w:rsid w:val="00CD7F0A"/>
    <w:rsid w:val="00CE07A0"/>
    <w:rsid w:val="00CE0C29"/>
    <w:rsid w:val="00CE1321"/>
    <w:rsid w:val="00CE175F"/>
    <w:rsid w:val="00CE18D6"/>
    <w:rsid w:val="00CE1A9B"/>
    <w:rsid w:val="00CE2126"/>
    <w:rsid w:val="00CE25B0"/>
    <w:rsid w:val="00CE2A73"/>
    <w:rsid w:val="00CE2FE7"/>
    <w:rsid w:val="00CE3165"/>
    <w:rsid w:val="00CE3DCD"/>
    <w:rsid w:val="00CE3F85"/>
    <w:rsid w:val="00CE3FF2"/>
    <w:rsid w:val="00CE4640"/>
    <w:rsid w:val="00CE4887"/>
    <w:rsid w:val="00CE49A4"/>
    <w:rsid w:val="00CE53BE"/>
    <w:rsid w:val="00CE5597"/>
    <w:rsid w:val="00CE6D72"/>
    <w:rsid w:val="00CE6E20"/>
    <w:rsid w:val="00CE7E2B"/>
    <w:rsid w:val="00CE7E5A"/>
    <w:rsid w:val="00CE7EDE"/>
    <w:rsid w:val="00CF0047"/>
    <w:rsid w:val="00CF05C3"/>
    <w:rsid w:val="00CF0603"/>
    <w:rsid w:val="00CF06F6"/>
    <w:rsid w:val="00CF0867"/>
    <w:rsid w:val="00CF0A50"/>
    <w:rsid w:val="00CF0C39"/>
    <w:rsid w:val="00CF0C97"/>
    <w:rsid w:val="00CF0E34"/>
    <w:rsid w:val="00CF0FA6"/>
    <w:rsid w:val="00CF1333"/>
    <w:rsid w:val="00CF16FD"/>
    <w:rsid w:val="00CF1BA5"/>
    <w:rsid w:val="00CF1DE5"/>
    <w:rsid w:val="00CF1F40"/>
    <w:rsid w:val="00CF2277"/>
    <w:rsid w:val="00CF2656"/>
    <w:rsid w:val="00CF26F2"/>
    <w:rsid w:val="00CF27A4"/>
    <w:rsid w:val="00CF2B30"/>
    <w:rsid w:val="00CF2D1E"/>
    <w:rsid w:val="00CF2D33"/>
    <w:rsid w:val="00CF2E78"/>
    <w:rsid w:val="00CF2E9D"/>
    <w:rsid w:val="00CF3845"/>
    <w:rsid w:val="00CF3855"/>
    <w:rsid w:val="00CF402A"/>
    <w:rsid w:val="00CF4155"/>
    <w:rsid w:val="00CF4219"/>
    <w:rsid w:val="00CF4E70"/>
    <w:rsid w:val="00CF509C"/>
    <w:rsid w:val="00CF50F8"/>
    <w:rsid w:val="00CF5A18"/>
    <w:rsid w:val="00CF62DD"/>
    <w:rsid w:val="00CF641C"/>
    <w:rsid w:val="00CF6556"/>
    <w:rsid w:val="00CF6888"/>
    <w:rsid w:val="00CF69ED"/>
    <w:rsid w:val="00CF6C02"/>
    <w:rsid w:val="00CF6CD4"/>
    <w:rsid w:val="00CF6ED5"/>
    <w:rsid w:val="00CF71FD"/>
    <w:rsid w:val="00CF7627"/>
    <w:rsid w:val="00CF7765"/>
    <w:rsid w:val="00CF7B09"/>
    <w:rsid w:val="00D0096C"/>
    <w:rsid w:val="00D00D0B"/>
    <w:rsid w:val="00D00FAC"/>
    <w:rsid w:val="00D01006"/>
    <w:rsid w:val="00D017BC"/>
    <w:rsid w:val="00D01A9D"/>
    <w:rsid w:val="00D02018"/>
    <w:rsid w:val="00D03134"/>
    <w:rsid w:val="00D03F72"/>
    <w:rsid w:val="00D044B5"/>
    <w:rsid w:val="00D04A90"/>
    <w:rsid w:val="00D04B69"/>
    <w:rsid w:val="00D04B82"/>
    <w:rsid w:val="00D04CC6"/>
    <w:rsid w:val="00D058E7"/>
    <w:rsid w:val="00D059B9"/>
    <w:rsid w:val="00D05B49"/>
    <w:rsid w:val="00D05D9B"/>
    <w:rsid w:val="00D06717"/>
    <w:rsid w:val="00D06733"/>
    <w:rsid w:val="00D06A0D"/>
    <w:rsid w:val="00D06CD2"/>
    <w:rsid w:val="00D07049"/>
    <w:rsid w:val="00D07296"/>
    <w:rsid w:val="00D0741C"/>
    <w:rsid w:val="00D07535"/>
    <w:rsid w:val="00D07549"/>
    <w:rsid w:val="00D07C3E"/>
    <w:rsid w:val="00D07D60"/>
    <w:rsid w:val="00D10B64"/>
    <w:rsid w:val="00D11158"/>
    <w:rsid w:val="00D1157D"/>
    <w:rsid w:val="00D11692"/>
    <w:rsid w:val="00D117AC"/>
    <w:rsid w:val="00D11DF7"/>
    <w:rsid w:val="00D11FB9"/>
    <w:rsid w:val="00D12110"/>
    <w:rsid w:val="00D12403"/>
    <w:rsid w:val="00D1243E"/>
    <w:rsid w:val="00D124E0"/>
    <w:rsid w:val="00D13034"/>
    <w:rsid w:val="00D13161"/>
    <w:rsid w:val="00D1341B"/>
    <w:rsid w:val="00D13646"/>
    <w:rsid w:val="00D13EAF"/>
    <w:rsid w:val="00D14053"/>
    <w:rsid w:val="00D144F9"/>
    <w:rsid w:val="00D147A1"/>
    <w:rsid w:val="00D1486A"/>
    <w:rsid w:val="00D14E59"/>
    <w:rsid w:val="00D14F7B"/>
    <w:rsid w:val="00D15012"/>
    <w:rsid w:val="00D1679D"/>
    <w:rsid w:val="00D16842"/>
    <w:rsid w:val="00D16F05"/>
    <w:rsid w:val="00D16FDA"/>
    <w:rsid w:val="00D1778D"/>
    <w:rsid w:val="00D17FBC"/>
    <w:rsid w:val="00D20058"/>
    <w:rsid w:val="00D201F4"/>
    <w:rsid w:val="00D204A8"/>
    <w:rsid w:val="00D20E0E"/>
    <w:rsid w:val="00D2101C"/>
    <w:rsid w:val="00D21058"/>
    <w:rsid w:val="00D2129D"/>
    <w:rsid w:val="00D2144E"/>
    <w:rsid w:val="00D2145B"/>
    <w:rsid w:val="00D216A1"/>
    <w:rsid w:val="00D2213E"/>
    <w:rsid w:val="00D222E3"/>
    <w:rsid w:val="00D22511"/>
    <w:rsid w:val="00D22521"/>
    <w:rsid w:val="00D229C1"/>
    <w:rsid w:val="00D229C4"/>
    <w:rsid w:val="00D22BAF"/>
    <w:rsid w:val="00D2309D"/>
    <w:rsid w:val="00D231BA"/>
    <w:rsid w:val="00D23522"/>
    <w:rsid w:val="00D23AF1"/>
    <w:rsid w:val="00D23B73"/>
    <w:rsid w:val="00D23FEE"/>
    <w:rsid w:val="00D243D3"/>
    <w:rsid w:val="00D24734"/>
    <w:rsid w:val="00D24B8A"/>
    <w:rsid w:val="00D24F0B"/>
    <w:rsid w:val="00D24F12"/>
    <w:rsid w:val="00D24F19"/>
    <w:rsid w:val="00D2529C"/>
    <w:rsid w:val="00D254AE"/>
    <w:rsid w:val="00D256D8"/>
    <w:rsid w:val="00D25D43"/>
    <w:rsid w:val="00D25FF8"/>
    <w:rsid w:val="00D26015"/>
    <w:rsid w:val="00D2629C"/>
    <w:rsid w:val="00D2629D"/>
    <w:rsid w:val="00D265BB"/>
    <w:rsid w:val="00D26C72"/>
    <w:rsid w:val="00D26C73"/>
    <w:rsid w:val="00D26C88"/>
    <w:rsid w:val="00D270F7"/>
    <w:rsid w:val="00D27153"/>
    <w:rsid w:val="00D272AD"/>
    <w:rsid w:val="00D275D4"/>
    <w:rsid w:val="00D27BB8"/>
    <w:rsid w:val="00D27D82"/>
    <w:rsid w:val="00D304F0"/>
    <w:rsid w:val="00D30CA4"/>
    <w:rsid w:val="00D30D37"/>
    <w:rsid w:val="00D3160C"/>
    <w:rsid w:val="00D316DB"/>
    <w:rsid w:val="00D31AB1"/>
    <w:rsid w:val="00D31DF7"/>
    <w:rsid w:val="00D324C7"/>
    <w:rsid w:val="00D32C99"/>
    <w:rsid w:val="00D32E36"/>
    <w:rsid w:val="00D32E62"/>
    <w:rsid w:val="00D33065"/>
    <w:rsid w:val="00D33315"/>
    <w:rsid w:val="00D33939"/>
    <w:rsid w:val="00D3399D"/>
    <w:rsid w:val="00D33C34"/>
    <w:rsid w:val="00D33C35"/>
    <w:rsid w:val="00D34EA7"/>
    <w:rsid w:val="00D34F20"/>
    <w:rsid w:val="00D35D15"/>
    <w:rsid w:val="00D36043"/>
    <w:rsid w:val="00D3625E"/>
    <w:rsid w:val="00D36B69"/>
    <w:rsid w:val="00D36FDC"/>
    <w:rsid w:val="00D373BF"/>
    <w:rsid w:val="00D37903"/>
    <w:rsid w:val="00D37A80"/>
    <w:rsid w:val="00D37FFA"/>
    <w:rsid w:val="00D40112"/>
    <w:rsid w:val="00D40170"/>
    <w:rsid w:val="00D40284"/>
    <w:rsid w:val="00D40420"/>
    <w:rsid w:val="00D40AEC"/>
    <w:rsid w:val="00D40B00"/>
    <w:rsid w:val="00D40B93"/>
    <w:rsid w:val="00D40DEC"/>
    <w:rsid w:val="00D40EEA"/>
    <w:rsid w:val="00D40FA4"/>
    <w:rsid w:val="00D4140F"/>
    <w:rsid w:val="00D4173C"/>
    <w:rsid w:val="00D41945"/>
    <w:rsid w:val="00D41A38"/>
    <w:rsid w:val="00D41C62"/>
    <w:rsid w:val="00D41F11"/>
    <w:rsid w:val="00D42581"/>
    <w:rsid w:val="00D426BD"/>
    <w:rsid w:val="00D4314F"/>
    <w:rsid w:val="00D43192"/>
    <w:rsid w:val="00D436D6"/>
    <w:rsid w:val="00D43EA4"/>
    <w:rsid w:val="00D4437B"/>
    <w:rsid w:val="00D44558"/>
    <w:rsid w:val="00D4466A"/>
    <w:rsid w:val="00D446BE"/>
    <w:rsid w:val="00D44A9C"/>
    <w:rsid w:val="00D44D3C"/>
    <w:rsid w:val="00D44DD4"/>
    <w:rsid w:val="00D44FA7"/>
    <w:rsid w:val="00D452E3"/>
    <w:rsid w:val="00D453B8"/>
    <w:rsid w:val="00D45537"/>
    <w:rsid w:val="00D4563B"/>
    <w:rsid w:val="00D45B91"/>
    <w:rsid w:val="00D45F61"/>
    <w:rsid w:val="00D46C31"/>
    <w:rsid w:val="00D46C89"/>
    <w:rsid w:val="00D471AE"/>
    <w:rsid w:val="00D47FFB"/>
    <w:rsid w:val="00D50336"/>
    <w:rsid w:val="00D507A7"/>
    <w:rsid w:val="00D509B8"/>
    <w:rsid w:val="00D50D38"/>
    <w:rsid w:val="00D50EA1"/>
    <w:rsid w:val="00D5127C"/>
    <w:rsid w:val="00D513AF"/>
    <w:rsid w:val="00D516CA"/>
    <w:rsid w:val="00D51B74"/>
    <w:rsid w:val="00D51E7C"/>
    <w:rsid w:val="00D51EAD"/>
    <w:rsid w:val="00D5217C"/>
    <w:rsid w:val="00D5297F"/>
    <w:rsid w:val="00D52C84"/>
    <w:rsid w:val="00D52E94"/>
    <w:rsid w:val="00D52F66"/>
    <w:rsid w:val="00D53382"/>
    <w:rsid w:val="00D53507"/>
    <w:rsid w:val="00D535F2"/>
    <w:rsid w:val="00D537FA"/>
    <w:rsid w:val="00D53F17"/>
    <w:rsid w:val="00D54065"/>
    <w:rsid w:val="00D54271"/>
    <w:rsid w:val="00D54423"/>
    <w:rsid w:val="00D54CA3"/>
    <w:rsid w:val="00D558BB"/>
    <w:rsid w:val="00D5659B"/>
    <w:rsid w:val="00D5677A"/>
    <w:rsid w:val="00D567A8"/>
    <w:rsid w:val="00D567D2"/>
    <w:rsid w:val="00D56A53"/>
    <w:rsid w:val="00D56A89"/>
    <w:rsid w:val="00D57117"/>
    <w:rsid w:val="00D57327"/>
    <w:rsid w:val="00D57345"/>
    <w:rsid w:val="00D577D8"/>
    <w:rsid w:val="00D57A06"/>
    <w:rsid w:val="00D57D0F"/>
    <w:rsid w:val="00D600AA"/>
    <w:rsid w:val="00D60100"/>
    <w:rsid w:val="00D6020C"/>
    <w:rsid w:val="00D60ABC"/>
    <w:rsid w:val="00D60B1F"/>
    <w:rsid w:val="00D611F9"/>
    <w:rsid w:val="00D61235"/>
    <w:rsid w:val="00D61447"/>
    <w:rsid w:val="00D61545"/>
    <w:rsid w:val="00D61B1A"/>
    <w:rsid w:val="00D61C5C"/>
    <w:rsid w:val="00D6214B"/>
    <w:rsid w:val="00D622C9"/>
    <w:rsid w:val="00D6264B"/>
    <w:rsid w:val="00D62BE8"/>
    <w:rsid w:val="00D63352"/>
    <w:rsid w:val="00D63962"/>
    <w:rsid w:val="00D64504"/>
    <w:rsid w:val="00D649A1"/>
    <w:rsid w:val="00D64A0B"/>
    <w:rsid w:val="00D64B50"/>
    <w:rsid w:val="00D64B86"/>
    <w:rsid w:val="00D6549D"/>
    <w:rsid w:val="00D65720"/>
    <w:rsid w:val="00D65A5C"/>
    <w:rsid w:val="00D65A9C"/>
    <w:rsid w:val="00D65B17"/>
    <w:rsid w:val="00D65B3B"/>
    <w:rsid w:val="00D65C6A"/>
    <w:rsid w:val="00D65ED9"/>
    <w:rsid w:val="00D66183"/>
    <w:rsid w:val="00D667BD"/>
    <w:rsid w:val="00D66B07"/>
    <w:rsid w:val="00D66D3E"/>
    <w:rsid w:val="00D66E86"/>
    <w:rsid w:val="00D671D3"/>
    <w:rsid w:val="00D672CD"/>
    <w:rsid w:val="00D67BA2"/>
    <w:rsid w:val="00D67C52"/>
    <w:rsid w:val="00D67E78"/>
    <w:rsid w:val="00D70AD7"/>
    <w:rsid w:val="00D70E89"/>
    <w:rsid w:val="00D7111F"/>
    <w:rsid w:val="00D71270"/>
    <w:rsid w:val="00D7137A"/>
    <w:rsid w:val="00D71554"/>
    <w:rsid w:val="00D715DE"/>
    <w:rsid w:val="00D71B41"/>
    <w:rsid w:val="00D724D6"/>
    <w:rsid w:val="00D72551"/>
    <w:rsid w:val="00D72854"/>
    <w:rsid w:val="00D72B7C"/>
    <w:rsid w:val="00D72FAC"/>
    <w:rsid w:val="00D73AC8"/>
    <w:rsid w:val="00D73BF3"/>
    <w:rsid w:val="00D7466A"/>
    <w:rsid w:val="00D74A83"/>
    <w:rsid w:val="00D74B5F"/>
    <w:rsid w:val="00D7529E"/>
    <w:rsid w:val="00D753B0"/>
    <w:rsid w:val="00D754A2"/>
    <w:rsid w:val="00D75891"/>
    <w:rsid w:val="00D75EB3"/>
    <w:rsid w:val="00D76164"/>
    <w:rsid w:val="00D7681B"/>
    <w:rsid w:val="00D768CC"/>
    <w:rsid w:val="00D76E60"/>
    <w:rsid w:val="00D77284"/>
    <w:rsid w:val="00D774C3"/>
    <w:rsid w:val="00D7752E"/>
    <w:rsid w:val="00D77897"/>
    <w:rsid w:val="00D778E3"/>
    <w:rsid w:val="00D77975"/>
    <w:rsid w:val="00D8078F"/>
    <w:rsid w:val="00D80D99"/>
    <w:rsid w:val="00D814B1"/>
    <w:rsid w:val="00D81BB5"/>
    <w:rsid w:val="00D81DA0"/>
    <w:rsid w:val="00D81DAE"/>
    <w:rsid w:val="00D81FA7"/>
    <w:rsid w:val="00D8233A"/>
    <w:rsid w:val="00D824C2"/>
    <w:rsid w:val="00D8288C"/>
    <w:rsid w:val="00D82B6E"/>
    <w:rsid w:val="00D82BA7"/>
    <w:rsid w:val="00D82DB3"/>
    <w:rsid w:val="00D82DC4"/>
    <w:rsid w:val="00D83142"/>
    <w:rsid w:val="00D83ABA"/>
    <w:rsid w:val="00D841FC"/>
    <w:rsid w:val="00D8456C"/>
    <w:rsid w:val="00D84B14"/>
    <w:rsid w:val="00D8555B"/>
    <w:rsid w:val="00D859DA"/>
    <w:rsid w:val="00D85A3F"/>
    <w:rsid w:val="00D861EB"/>
    <w:rsid w:val="00D86709"/>
    <w:rsid w:val="00D86728"/>
    <w:rsid w:val="00D87127"/>
    <w:rsid w:val="00D87379"/>
    <w:rsid w:val="00D87532"/>
    <w:rsid w:val="00D87568"/>
    <w:rsid w:val="00D8762C"/>
    <w:rsid w:val="00D8785D"/>
    <w:rsid w:val="00D87919"/>
    <w:rsid w:val="00D87BD8"/>
    <w:rsid w:val="00D87D8E"/>
    <w:rsid w:val="00D90197"/>
    <w:rsid w:val="00D90406"/>
    <w:rsid w:val="00D90FDE"/>
    <w:rsid w:val="00D913D8"/>
    <w:rsid w:val="00D91794"/>
    <w:rsid w:val="00D91C30"/>
    <w:rsid w:val="00D91FA7"/>
    <w:rsid w:val="00D9204C"/>
    <w:rsid w:val="00D926B0"/>
    <w:rsid w:val="00D92C35"/>
    <w:rsid w:val="00D92C96"/>
    <w:rsid w:val="00D9323C"/>
    <w:rsid w:val="00D9354E"/>
    <w:rsid w:val="00D93606"/>
    <w:rsid w:val="00D939A0"/>
    <w:rsid w:val="00D945C7"/>
    <w:rsid w:val="00D947D0"/>
    <w:rsid w:val="00D9487F"/>
    <w:rsid w:val="00D94B18"/>
    <w:rsid w:val="00D9503C"/>
    <w:rsid w:val="00D95421"/>
    <w:rsid w:val="00D954E9"/>
    <w:rsid w:val="00D95695"/>
    <w:rsid w:val="00D9593A"/>
    <w:rsid w:val="00D95A9D"/>
    <w:rsid w:val="00D95E4F"/>
    <w:rsid w:val="00D9627A"/>
    <w:rsid w:val="00D966B5"/>
    <w:rsid w:val="00D9671A"/>
    <w:rsid w:val="00D96797"/>
    <w:rsid w:val="00D97210"/>
    <w:rsid w:val="00D97880"/>
    <w:rsid w:val="00D978FA"/>
    <w:rsid w:val="00D97F50"/>
    <w:rsid w:val="00D97FEF"/>
    <w:rsid w:val="00DA0120"/>
    <w:rsid w:val="00DA06F0"/>
    <w:rsid w:val="00DA0C74"/>
    <w:rsid w:val="00DA10D3"/>
    <w:rsid w:val="00DA249B"/>
    <w:rsid w:val="00DA2597"/>
    <w:rsid w:val="00DA2F0D"/>
    <w:rsid w:val="00DA3004"/>
    <w:rsid w:val="00DA3038"/>
    <w:rsid w:val="00DA32C9"/>
    <w:rsid w:val="00DA3741"/>
    <w:rsid w:val="00DA3921"/>
    <w:rsid w:val="00DA3D75"/>
    <w:rsid w:val="00DA478C"/>
    <w:rsid w:val="00DA4A03"/>
    <w:rsid w:val="00DA4D1E"/>
    <w:rsid w:val="00DA4D48"/>
    <w:rsid w:val="00DA4F15"/>
    <w:rsid w:val="00DA503A"/>
    <w:rsid w:val="00DA5061"/>
    <w:rsid w:val="00DA6516"/>
    <w:rsid w:val="00DA66B8"/>
    <w:rsid w:val="00DA6F5C"/>
    <w:rsid w:val="00DA7091"/>
    <w:rsid w:val="00DA709A"/>
    <w:rsid w:val="00DA771B"/>
    <w:rsid w:val="00DA78C4"/>
    <w:rsid w:val="00DB01FD"/>
    <w:rsid w:val="00DB02F4"/>
    <w:rsid w:val="00DB0576"/>
    <w:rsid w:val="00DB08D3"/>
    <w:rsid w:val="00DB108C"/>
    <w:rsid w:val="00DB189A"/>
    <w:rsid w:val="00DB1A3E"/>
    <w:rsid w:val="00DB1B67"/>
    <w:rsid w:val="00DB1BA2"/>
    <w:rsid w:val="00DB1E8D"/>
    <w:rsid w:val="00DB1EC4"/>
    <w:rsid w:val="00DB27A2"/>
    <w:rsid w:val="00DB293B"/>
    <w:rsid w:val="00DB2E85"/>
    <w:rsid w:val="00DB2EE9"/>
    <w:rsid w:val="00DB3106"/>
    <w:rsid w:val="00DB37AF"/>
    <w:rsid w:val="00DB39E9"/>
    <w:rsid w:val="00DB4395"/>
    <w:rsid w:val="00DB49D2"/>
    <w:rsid w:val="00DB505A"/>
    <w:rsid w:val="00DB515F"/>
    <w:rsid w:val="00DB5808"/>
    <w:rsid w:val="00DB5983"/>
    <w:rsid w:val="00DB5F18"/>
    <w:rsid w:val="00DB63E5"/>
    <w:rsid w:val="00DB64B1"/>
    <w:rsid w:val="00DB6695"/>
    <w:rsid w:val="00DB6A76"/>
    <w:rsid w:val="00DB6CD9"/>
    <w:rsid w:val="00DB6EA0"/>
    <w:rsid w:val="00DB701D"/>
    <w:rsid w:val="00DB7056"/>
    <w:rsid w:val="00DB7917"/>
    <w:rsid w:val="00DC03E0"/>
    <w:rsid w:val="00DC07B2"/>
    <w:rsid w:val="00DC086D"/>
    <w:rsid w:val="00DC0D13"/>
    <w:rsid w:val="00DC16A3"/>
    <w:rsid w:val="00DC1A2C"/>
    <w:rsid w:val="00DC205C"/>
    <w:rsid w:val="00DC2102"/>
    <w:rsid w:val="00DC325E"/>
    <w:rsid w:val="00DC33F7"/>
    <w:rsid w:val="00DC35D4"/>
    <w:rsid w:val="00DC394F"/>
    <w:rsid w:val="00DC4669"/>
    <w:rsid w:val="00DC4C04"/>
    <w:rsid w:val="00DC5797"/>
    <w:rsid w:val="00DC57B9"/>
    <w:rsid w:val="00DC57E7"/>
    <w:rsid w:val="00DC5CB5"/>
    <w:rsid w:val="00DC5D5E"/>
    <w:rsid w:val="00DC5D7B"/>
    <w:rsid w:val="00DC5F1E"/>
    <w:rsid w:val="00DC63D8"/>
    <w:rsid w:val="00DC6933"/>
    <w:rsid w:val="00DC69D6"/>
    <w:rsid w:val="00DC6C86"/>
    <w:rsid w:val="00DC6F8F"/>
    <w:rsid w:val="00DC719B"/>
    <w:rsid w:val="00DC71E0"/>
    <w:rsid w:val="00DD0306"/>
    <w:rsid w:val="00DD043C"/>
    <w:rsid w:val="00DD0B07"/>
    <w:rsid w:val="00DD0E18"/>
    <w:rsid w:val="00DD1144"/>
    <w:rsid w:val="00DD1172"/>
    <w:rsid w:val="00DD124C"/>
    <w:rsid w:val="00DD1450"/>
    <w:rsid w:val="00DD186A"/>
    <w:rsid w:val="00DD199F"/>
    <w:rsid w:val="00DD1ABF"/>
    <w:rsid w:val="00DD2745"/>
    <w:rsid w:val="00DD2AB6"/>
    <w:rsid w:val="00DD2B17"/>
    <w:rsid w:val="00DD2F81"/>
    <w:rsid w:val="00DD319A"/>
    <w:rsid w:val="00DD346A"/>
    <w:rsid w:val="00DD35B2"/>
    <w:rsid w:val="00DD3B4A"/>
    <w:rsid w:val="00DD3C00"/>
    <w:rsid w:val="00DD3FF2"/>
    <w:rsid w:val="00DD4417"/>
    <w:rsid w:val="00DD4564"/>
    <w:rsid w:val="00DD4934"/>
    <w:rsid w:val="00DD4C3D"/>
    <w:rsid w:val="00DD5267"/>
    <w:rsid w:val="00DD53E6"/>
    <w:rsid w:val="00DD54E4"/>
    <w:rsid w:val="00DD579A"/>
    <w:rsid w:val="00DD5FFA"/>
    <w:rsid w:val="00DD62E3"/>
    <w:rsid w:val="00DD634C"/>
    <w:rsid w:val="00DD64D3"/>
    <w:rsid w:val="00DD669D"/>
    <w:rsid w:val="00DD68FC"/>
    <w:rsid w:val="00DD6E7B"/>
    <w:rsid w:val="00DD73EF"/>
    <w:rsid w:val="00DD775B"/>
    <w:rsid w:val="00DD7A7F"/>
    <w:rsid w:val="00DD7B0A"/>
    <w:rsid w:val="00DD7D37"/>
    <w:rsid w:val="00DD7E12"/>
    <w:rsid w:val="00DE09A3"/>
    <w:rsid w:val="00DE0E50"/>
    <w:rsid w:val="00DE12AE"/>
    <w:rsid w:val="00DE1A47"/>
    <w:rsid w:val="00DE1BBC"/>
    <w:rsid w:val="00DE23E8"/>
    <w:rsid w:val="00DE280A"/>
    <w:rsid w:val="00DE2ED4"/>
    <w:rsid w:val="00DE3288"/>
    <w:rsid w:val="00DE3604"/>
    <w:rsid w:val="00DE39E1"/>
    <w:rsid w:val="00DE405E"/>
    <w:rsid w:val="00DE46E8"/>
    <w:rsid w:val="00DE483F"/>
    <w:rsid w:val="00DE48BC"/>
    <w:rsid w:val="00DE5424"/>
    <w:rsid w:val="00DE5714"/>
    <w:rsid w:val="00DE5FD4"/>
    <w:rsid w:val="00DE6031"/>
    <w:rsid w:val="00DE6047"/>
    <w:rsid w:val="00DE60E6"/>
    <w:rsid w:val="00DE682D"/>
    <w:rsid w:val="00DE6C2E"/>
    <w:rsid w:val="00DE6E5C"/>
    <w:rsid w:val="00DE72CD"/>
    <w:rsid w:val="00DE7B68"/>
    <w:rsid w:val="00DE7D40"/>
    <w:rsid w:val="00DF0259"/>
    <w:rsid w:val="00DF065F"/>
    <w:rsid w:val="00DF07B5"/>
    <w:rsid w:val="00DF0DA1"/>
    <w:rsid w:val="00DF0E23"/>
    <w:rsid w:val="00DF12A8"/>
    <w:rsid w:val="00DF187F"/>
    <w:rsid w:val="00DF1BDC"/>
    <w:rsid w:val="00DF2749"/>
    <w:rsid w:val="00DF2C96"/>
    <w:rsid w:val="00DF3346"/>
    <w:rsid w:val="00DF3381"/>
    <w:rsid w:val="00DF33F5"/>
    <w:rsid w:val="00DF366F"/>
    <w:rsid w:val="00DF36E0"/>
    <w:rsid w:val="00DF3844"/>
    <w:rsid w:val="00DF38CC"/>
    <w:rsid w:val="00DF3E5B"/>
    <w:rsid w:val="00DF4320"/>
    <w:rsid w:val="00DF4B28"/>
    <w:rsid w:val="00DF4CDA"/>
    <w:rsid w:val="00DF4F1B"/>
    <w:rsid w:val="00DF54F4"/>
    <w:rsid w:val="00DF5826"/>
    <w:rsid w:val="00DF5D10"/>
    <w:rsid w:val="00DF5E2E"/>
    <w:rsid w:val="00DF5FED"/>
    <w:rsid w:val="00DF6339"/>
    <w:rsid w:val="00DF653E"/>
    <w:rsid w:val="00DF6807"/>
    <w:rsid w:val="00DF68B0"/>
    <w:rsid w:val="00DF6DDA"/>
    <w:rsid w:val="00DF71C9"/>
    <w:rsid w:val="00DF7300"/>
    <w:rsid w:val="00E001AC"/>
    <w:rsid w:val="00E0055E"/>
    <w:rsid w:val="00E0085A"/>
    <w:rsid w:val="00E00E6A"/>
    <w:rsid w:val="00E011AC"/>
    <w:rsid w:val="00E0128B"/>
    <w:rsid w:val="00E012C3"/>
    <w:rsid w:val="00E01423"/>
    <w:rsid w:val="00E01791"/>
    <w:rsid w:val="00E01C0A"/>
    <w:rsid w:val="00E02141"/>
    <w:rsid w:val="00E0214A"/>
    <w:rsid w:val="00E02789"/>
    <w:rsid w:val="00E02C65"/>
    <w:rsid w:val="00E02F27"/>
    <w:rsid w:val="00E03217"/>
    <w:rsid w:val="00E033D3"/>
    <w:rsid w:val="00E033EC"/>
    <w:rsid w:val="00E037E5"/>
    <w:rsid w:val="00E03C85"/>
    <w:rsid w:val="00E03DEA"/>
    <w:rsid w:val="00E040BA"/>
    <w:rsid w:val="00E04980"/>
    <w:rsid w:val="00E04A0C"/>
    <w:rsid w:val="00E0527C"/>
    <w:rsid w:val="00E054D6"/>
    <w:rsid w:val="00E05552"/>
    <w:rsid w:val="00E05F64"/>
    <w:rsid w:val="00E060EE"/>
    <w:rsid w:val="00E06C5A"/>
    <w:rsid w:val="00E06CD3"/>
    <w:rsid w:val="00E06DE7"/>
    <w:rsid w:val="00E06E6E"/>
    <w:rsid w:val="00E07382"/>
    <w:rsid w:val="00E07F3B"/>
    <w:rsid w:val="00E07F9D"/>
    <w:rsid w:val="00E10194"/>
    <w:rsid w:val="00E101BE"/>
    <w:rsid w:val="00E10637"/>
    <w:rsid w:val="00E10708"/>
    <w:rsid w:val="00E108EF"/>
    <w:rsid w:val="00E11187"/>
    <w:rsid w:val="00E112F4"/>
    <w:rsid w:val="00E116DA"/>
    <w:rsid w:val="00E11C78"/>
    <w:rsid w:val="00E122CE"/>
    <w:rsid w:val="00E12438"/>
    <w:rsid w:val="00E12803"/>
    <w:rsid w:val="00E12C06"/>
    <w:rsid w:val="00E131F1"/>
    <w:rsid w:val="00E135F1"/>
    <w:rsid w:val="00E138B8"/>
    <w:rsid w:val="00E13B83"/>
    <w:rsid w:val="00E13C9A"/>
    <w:rsid w:val="00E13D50"/>
    <w:rsid w:val="00E13E1B"/>
    <w:rsid w:val="00E13E37"/>
    <w:rsid w:val="00E13EF3"/>
    <w:rsid w:val="00E140AA"/>
    <w:rsid w:val="00E1496D"/>
    <w:rsid w:val="00E14D9B"/>
    <w:rsid w:val="00E14E86"/>
    <w:rsid w:val="00E14FA0"/>
    <w:rsid w:val="00E150C5"/>
    <w:rsid w:val="00E15267"/>
    <w:rsid w:val="00E15348"/>
    <w:rsid w:val="00E15510"/>
    <w:rsid w:val="00E15BBA"/>
    <w:rsid w:val="00E15CE0"/>
    <w:rsid w:val="00E16157"/>
    <w:rsid w:val="00E16250"/>
    <w:rsid w:val="00E16374"/>
    <w:rsid w:val="00E16550"/>
    <w:rsid w:val="00E16690"/>
    <w:rsid w:val="00E169B4"/>
    <w:rsid w:val="00E16AA1"/>
    <w:rsid w:val="00E16F20"/>
    <w:rsid w:val="00E174A0"/>
    <w:rsid w:val="00E178B2"/>
    <w:rsid w:val="00E2002B"/>
    <w:rsid w:val="00E20536"/>
    <w:rsid w:val="00E20AE3"/>
    <w:rsid w:val="00E2169D"/>
    <w:rsid w:val="00E217CD"/>
    <w:rsid w:val="00E222AE"/>
    <w:rsid w:val="00E22319"/>
    <w:rsid w:val="00E226F5"/>
    <w:rsid w:val="00E22958"/>
    <w:rsid w:val="00E22E06"/>
    <w:rsid w:val="00E2336C"/>
    <w:rsid w:val="00E233A7"/>
    <w:rsid w:val="00E23604"/>
    <w:rsid w:val="00E236DE"/>
    <w:rsid w:val="00E24469"/>
    <w:rsid w:val="00E244F0"/>
    <w:rsid w:val="00E2478D"/>
    <w:rsid w:val="00E25238"/>
    <w:rsid w:val="00E25850"/>
    <w:rsid w:val="00E25B0B"/>
    <w:rsid w:val="00E25FDF"/>
    <w:rsid w:val="00E27072"/>
    <w:rsid w:val="00E27383"/>
    <w:rsid w:val="00E27D0A"/>
    <w:rsid w:val="00E27FAB"/>
    <w:rsid w:val="00E3006E"/>
    <w:rsid w:val="00E30504"/>
    <w:rsid w:val="00E30609"/>
    <w:rsid w:val="00E3096B"/>
    <w:rsid w:val="00E30EB6"/>
    <w:rsid w:val="00E310E4"/>
    <w:rsid w:val="00E3133D"/>
    <w:rsid w:val="00E31FCE"/>
    <w:rsid w:val="00E32BAD"/>
    <w:rsid w:val="00E32CFC"/>
    <w:rsid w:val="00E32D82"/>
    <w:rsid w:val="00E336EA"/>
    <w:rsid w:val="00E338C4"/>
    <w:rsid w:val="00E3396C"/>
    <w:rsid w:val="00E34104"/>
    <w:rsid w:val="00E34398"/>
    <w:rsid w:val="00E34403"/>
    <w:rsid w:val="00E34738"/>
    <w:rsid w:val="00E34D5C"/>
    <w:rsid w:val="00E34ED9"/>
    <w:rsid w:val="00E35240"/>
    <w:rsid w:val="00E3556E"/>
    <w:rsid w:val="00E370E2"/>
    <w:rsid w:val="00E37247"/>
    <w:rsid w:val="00E37605"/>
    <w:rsid w:val="00E3776A"/>
    <w:rsid w:val="00E37A86"/>
    <w:rsid w:val="00E37F13"/>
    <w:rsid w:val="00E37F8D"/>
    <w:rsid w:val="00E4035F"/>
    <w:rsid w:val="00E4067E"/>
    <w:rsid w:val="00E408C4"/>
    <w:rsid w:val="00E40968"/>
    <w:rsid w:val="00E4097B"/>
    <w:rsid w:val="00E410AC"/>
    <w:rsid w:val="00E423C1"/>
    <w:rsid w:val="00E426A6"/>
    <w:rsid w:val="00E430D0"/>
    <w:rsid w:val="00E432E6"/>
    <w:rsid w:val="00E43583"/>
    <w:rsid w:val="00E43DB1"/>
    <w:rsid w:val="00E43EC2"/>
    <w:rsid w:val="00E44105"/>
    <w:rsid w:val="00E44503"/>
    <w:rsid w:val="00E4493C"/>
    <w:rsid w:val="00E449AB"/>
    <w:rsid w:val="00E44DED"/>
    <w:rsid w:val="00E44F52"/>
    <w:rsid w:val="00E4514A"/>
    <w:rsid w:val="00E451DD"/>
    <w:rsid w:val="00E45256"/>
    <w:rsid w:val="00E45B9B"/>
    <w:rsid w:val="00E45E1F"/>
    <w:rsid w:val="00E46082"/>
    <w:rsid w:val="00E460A3"/>
    <w:rsid w:val="00E4712E"/>
    <w:rsid w:val="00E47238"/>
    <w:rsid w:val="00E47450"/>
    <w:rsid w:val="00E474C8"/>
    <w:rsid w:val="00E47781"/>
    <w:rsid w:val="00E479CA"/>
    <w:rsid w:val="00E479CD"/>
    <w:rsid w:val="00E479DC"/>
    <w:rsid w:val="00E47E5D"/>
    <w:rsid w:val="00E5048C"/>
    <w:rsid w:val="00E5056B"/>
    <w:rsid w:val="00E506B6"/>
    <w:rsid w:val="00E50836"/>
    <w:rsid w:val="00E50D79"/>
    <w:rsid w:val="00E50FE0"/>
    <w:rsid w:val="00E512A5"/>
    <w:rsid w:val="00E515C8"/>
    <w:rsid w:val="00E51FFA"/>
    <w:rsid w:val="00E5208D"/>
    <w:rsid w:val="00E520E0"/>
    <w:rsid w:val="00E52117"/>
    <w:rsid w:val="00E526DF"/>
    <w:rsid w:val="00E52969"/>
    <w:rsid w:val="00E52A23"/>
    <w:rsid w:val="00E531D5"/>
    <w:rsid w:val="00E535BD"/>
    <w:rsid w:val="00E53600"/>
    <w:rsid w:val="00E53872"/>
    <w:rsid w:val="00E53917"/>
    <w:rsid w:val="00E53B84"/>
    <w:rsid w:val="00E53D56"/>
    <w:rsid w:val="00E53DC7"/>
    <w:rsid w:val="00E53F8A"/>
    <w:rsid w:val="00E53FDF"/>
    <w:rsid w:val="00E5489A"/>
    <w:rsid w:val="00E54BA4"/>
    <w:rsid w:val="00E55163"/>
    <w:rsid w:val="00E5528F"/>
    <w:rsid w:val="00E55BCA"/>
    <w:rsid w:val="00E55C4C"/>
    <w:rsid w:val="00E55F65"/>
    <w:rsid w:val="00E56139"/>
    <w:rsid w:val="00E5637F"/>
    <w:rsid w:val="00E568FB"/>
    <w:rsid w:val="00E56F08"/>
    <w:rsid w:val="00E56FB6"/>
    <w:rsid w:val="00E570EF"/>
    <w:rsid w:val="00E571D8"/>
    <w:rsid w:val="00E5728F"/>
    <w:rsid w:val="00E57484"/>
    <w:rsid w:val="00E57947"/>
    <w:rsid w:val="00E57CB1"/>
    <w:rsid w:val="00E60B26"/>
    <w:rsid w:val="00E60EA1"/>
    <w:rsid w:val="00E60F0A"/>
    <w:rsid w:val="00E6137C"/>
    <w:rsid w:val="00E613AD"/>
    <w:rsid w:val="00E61A5F"/>
    <w:rsid w:val="00E624D9"/>
    <w:rsid w:val="00E624EB"/>
    <w:rsid w:val="00E62F81"/>
    <w:rsid w:val="00E63077"/>
    <w:rsid w:val="00E630AB"/>
    <w:rsid w:val="00E63163"/>
    <w:rsid w:val="00E632DF"/>
    <w:rsid w:val="00E63454"/>
    <w:rsid w:val="00E63732"/>
    <w:rsid w:val="00E63A88"/>
    <w:rsid w:val="00E63E1E"/>
    <w:rsid w:val="00E63EBF"/>
    <w:rsid w:val="00E63ED3"/>
    <w:rsid w:val="00E642CC"/>
    <w:rsid w:val="00E64728"/>
    <w:rsid w:val="00E64E17"/>
    <w:rsid w:val="00E64E63"/>
    <w:rsid w:val="00E65D4B"/>
    <w:rsid w:val="00E65EB9"/>
    <w:rsid w:val="00E664A3"/>
    <w:rsid w:val="00E66791"/>
    <w:rsid w:val="00E66EFD"/>
    <w:rsid w:val="00E66FDE"/>
    <w:rsid w:val="00E672CF"/>
    <w:rsid w:val="00E6756D"/>
    <w:rsid w:val="00E679EA"/>
    <w:rsid w:val="00E67A79"/>
    <w:rsid w:val="00E67D86"/>
    <w:rsid w:val="00E7014A"/>
    <w:rsid w:val="00E702E2"/>
    <w:rsid w:val="00E7037E"/>
    <w:rsid w:val="00E703BB"/>
    <w:rsid w:val="00E708D0"/>
    <w:rsid w:val="00E708E5"/>
    <w:rsid w:val="00E70B52"/>
    <w:rsid w:val="00E70F25"/>
    <w:rsid w:val="00E70FB1"/>
    <w:rsid w:val="00E71062"/>
    <w:rsid w:val="00E71198"/>
    <w:rsid w:val="00E71891"/>
    <w:rsid w:val="00E71FC4"/>
    <w:rsid w:val="00E72277"/>
    <w:rsid w:val="00E72A6F"/>
    <w:rsid w:val="00E72B47"/>
    <w:rsid w:val="00E72FA9"/>
    <w:rsid w:val="00E73168"/>
    <w:rsid w:val="00E739E8"/>
    <w:rsid w:val="00E73ABC"/>
    <w:rsid w:val="00E73B1E"/>
    <w:rsid w:val="00E73B36"/>
    <w:rsid w:val="00E743A9"/>
    <w:rsid w:val="00E749B2"/>
    <w:rsid w:val="00E74EB3"/>
    <w:rsid w:val="00E74EBA"/>
    <w:rsid w:val="00E75298"/>
    <w:rsid w:val="00E75347"/>
    <w:rsid w:val="00E7543E"/>
    <w:rsid w:val="00E757A2"/>
    <w:rsid w:val="00E75AD1"/>
    <w:rsid w:val="00E76575"/>
    <w:rsid w:val="00E76C7A"/>
    <w:rsid w:val="00E77295"/>
    <w:rsid w:val="00E77324"/>
    <w:rsid w:val="00E77483"/>
    <w:rsid w:val="00E778D4"/>
    <w:rsid w:val="00E80067"/>
    <w:rsid w:val="00E80528"/>
    <w:rsid w:val="00E80800"/>
    <w:rsid w:val="00E808AD"/>
    <w:rsid w:val="00E80DD2"/>
    <w:rsid w:val="00E80FBA"/>
    <w:rsid w:val="00E81108"/>
    <w:rsid w:val="00E81150"/>
    <w:rsid w:val="00E812B7"/>
    <w:rsid w:val="00E8135C"/>
    <w:rsid w:val="00E81569"/>
    <w:rsid w:val="00E82CA1"/>
    <w:rsid w:val="00E82CF4"/>
    <w:rsid w:val="00E83747"/>
    <w:rsid w:val="00E8411D"/>
    <w:rsid w:val="00E842F9"/>
    <w:rsid w:val="00E8513A"/>
    <w:rsid w:val="00E852EA"/>
    <w:rsid w:val="00E86382"/>
    <w:rsid w:val="00E867F0"/>
    <w:rsid w:val="00E86B24"/>
    <w:rsid w:val="00E86F08"/>
    <w:rsid w:val="00E87251"/>
    <w:rsid w:val="00E87476"/>
    <w:rsid w:val="00E87531"/>
    <w:rsid w:val="00E87A1D"/>
    <w:rsid w:val="00E87DF2"/>
    <w:rsid w:val="00E900AC"/>
    <w:rsid w:val="00E90569"/>
    <w:rsid w:val="00E9078A"/>
    <w:rsid w:val="00E90AA4"/>
    <w:rsid w:val="00E90B0F"/>
    <w:rsid w:val="00E9105E"/>
    <w:rsid w:val="00E910AF"/>
    <w:rsid w:val="00E910F1"/>
    <w:rsid w:val="00E9128E"/>
    <w:rsid w:val="00E914D6"/>
    <w:rsid w:val="00E916BF"/>
    <w:rsid w:val="00E91710"/>
    <w:rsid w:val="00E91867"/>
    <w:rsid w:val="00E91D9E"/>
    <w:rsid w:val="00E91E29"/>
    <w:rsid w:val="00E920AF"/>
    <w:rsid w:val="00E920C2"/>
    <w:rsid w:val="00E9298D"/>
    <w:rsid w:val="00E92BF5"/>
    <w:rsid w:val="00E92DD7"/>
    <w:rsid w:val="00E938E9"/>
    <w:rsid w:val="00E943A2"/>
    <w:rsid w:val="00E94610"/>
    <w:rsid w:val="00E94915"/>
    <w:rsid w:val="00E94BD9"/>
    <w:rsid w:val="00E9510B"/>
    <w:rsid w:val="00E95540"/>
    <w:rsid w:val="00E9575D"/>
    <w:rsid w:val="00E95972"/>
    <w:rsid w:val="00E963F7"/>
    <w:rsid w:val="00E966CB"/>
    <w:rsid w:val="00E969B8"/>
    <w:rsid w:val="00E96EE3"/>
    <w:rsid w:val="00E97178"/>
    <w:rsid w:val="00E972AE"/>
    <w:rsid w:val="00E97423"/>
    <w:rsid w:val="00E97A3C"/>
    <w:rsid w:val="00E97C19"/>
    <w:rsid w:val="00EA00A9"/>
    <w:rsid w:val="00EA01BA"/>
    <w:rsid w:val="00EA1293"/>
    <w:rsid w:val="00EA15BE"/>
    <w:rsid w:val="00EA234A"/>
    <w:rsid w:val="00EA265B"/>
    <w:rsid w:val="00EA27D4"/>
    <w:rsid w:val="00EA2992"/>
    <w:rsid w:val="00EA3724"/>
    <w:rsid w:val="00EA389A"/>
    <w:rsid w:val="00EA3CE6"/>
    <w:rsid w:val="00EA3D3C"/>
    <w:rsid w:val="00EA3D46"/>
    <w:rsid w:val="00EA3F80"/>
    <w:rsid w:val="00EA3F96"/>
    <w:rsid w:val="00EA429D"/>
    <w:rsid w:val="00EA4346"/>
    <w:rsid w:val="00EA436A"/>
    <w:rsid w:val="00EA45B3"/>
    <w:rsid w:val="00EA4856"/>
    <w:rsid w:val="00EA4D7D"/>
    <w:rsid w:val="00EA4F68"/>
    <w:rsid w:val="00EA56B1"/>
    <w:rsid w:val="00EA5920"/>
    <w:rsid w:val="00EA6657"/>
    <w:rsid w:val="00EA6BA7"/>
    <w:rsid w:val="00EA6E00"/>
    <w:rsid w:val="00EA720C"/>
    <w:rsid w:val="00EB00D9"/>
    <w:rsid w:val="00EB022E"/>
    <w:rsid w:val="00EB0254"/>
    <w:rsid w:val="00EB059B"/>
    <w:rsid w:val="00EB1099"/>
    <w:rsid w:val="00EB11A2"/>
    <w:rsid w:val="00EB13B1"/>
    <w:rsid w:val="00EB15BB"/>
    <w:rsid w:val="00EB16BB"/>
    <w:rsid w:val="00EB1C61"/>
    <w:rsid w:val="00EB1CCF"/>
    <w:rsid w:val="00EB21D6"/>
    <w:rsid w:val="00EB2500"/>
    <w:rsid w:val="00EB2623"/>
    <w:rsid w:val="00EB2988"/>
    <w:rsid w:val="00EB3285"/>
    <w:rsid w:val="00EB3A75"/>
    <w:rsid w:val="00EB48CE"/>
    <w:rsid w:val="00EB4911"/>
    <w:rsid w:val="00EB4CCB"/>
    <w:rsid w:val="00EB4D9F"/>
    <w:rsid w:val="00EB4E6D"/>
    <w:rsid w:val="00EB524D"/>
    <w:rsid w:val="00EB56F2"/>
    <w:rsid w:val="00EB5BBA"/>
    <w:rsid w:val="00EB5D7A"/>
    <w:rsid w:val="00EB5E6D"/>
    <w:rsid w:val="00EB68F2"/>
    <w:rsid w:val="00EB69EA"/>
    <w:rsid w:val="00EB6FA4"/>
    <w:rsid w:val="00EB700E"/>
    <w:rsid w:val="00EB7195"/>
    <w:rsid w:val="00EB71C1"/>
    <w:rsid w:val="00EB7BD1"/>
    <w:rsid w:val="00EB7D36"/>
    <w:rsid w:val="00EB7DEE"/>
    <w:rsid w:val="00EB7E8C"/>
    <w:rsid w:val="00EC0388"/>
    <w:rsid w:val="00EC0621"/>
    <w:rsid w:val="00EC0758"/>
    <w:rsid w:val="00EC0B3C"/>
    <w:rsid w:val="00EC0F7A"/>
    <w:rsid w:val="00EC10D4"/>
    <w:rsid w:val="00EC1384"/>
    <w:rsid w:val="00EC1535"/>
    <w:rsid w:val="00EC196F"/>
    <w:rsid w:val="00EC1BD2"/>
    <w:rsid w:val="00EC1BD7"/>
    <w:rsid w:val="00EC2514"/>
    <w:rsid w:val="00EC2763"/>
    <w:rsid w:val="00EC3307"/>
    <w:rsid w:val="00EC3916"/>
    <w:rsid w:val="00EC3E1F"/>
    <w:rsid w:val="00EC45F2"/>
    <w:rsid w:val="00EC468B"/>
    <w:rsid w:val="00EC4B37"/>
    <w:rsid w:val="00EC4C1D"/>
    <w:rsid w:val="00EC4D37"/>
    <w:rsid w:val="00EC4FA6"/>
    <w:rsid w:val="00EC5259"/>
    <w:rsid w:val="00EC5271"/>
    <w:rsid w:val="00EC52A3"/>
    <w:rsid w:val="00EC5765"/>
    <w:rsid w:val="00EC62AE"/>
    <w:rsid w:val="00EC64FC"/>
    <w:rsid w:val="00EC65CA"/>
    <w:rsid w:val="00EC68E6"/>
    <w:rsid w:val="00EC6CA6"/>
    <w:rsid w:val="00EC6CF5"/>
    <w:rsid w:val="00EC712F"/>
    <w:rsid w:val="00EC7159"/>
    <w:rsid w:val="00EC79A8"/>
    <w:rsid w:val="00EC79DB"/>
    <w:rsid w:val="00EC7CC3"/>
    <w:rsid w:val="00ED0477"/>
    <w:rsid w:val="00ED0582"/>
    <w:rsid w:val="00ED05B5"/>
    <w:rsid w:val="00ED0714"/>
    <w:rsid w:val="00ED0C71"/>
    <w:rsid w:val="00ED0F89"/>
    <w:rsid w:val="00ED1123"/>
    <w:rsid w:val="00ED11A0"/>
    <w:rsid w:val="00ED1400"/>
    <w:rsid w:val="00ED153C"/>
    <w:rsid w:val="00ED19D5"/>
    <w:rsid w:val="00ED1B3F"/>
    <w:rsid w:val="00ED1C65"/>
    <w:rsid w:val="00ED27FB"/>
    <w:rsid w:val="00ED2DC3"/>
    <w:rsid w:val="00ED2DFE"/>
    <w:rsid w:val="00ED2F58"/>
    <w:rsid w:val="00ED311E"/>
    <w:rsid w:val="00ED4368"/>
    <w:rsid w:val="00ED4605"/>
    <w:rsid w:val="00ED4F67"/>
    <w:rsid w:val="00ED50F8"/>
    <w:rsid w:val="00ED598D"/>
    <w:rsid w:val="00ED5CFC"/>
    <w:rsid w:val="00ED64A9"/>
    <w:rsid w:val="00ED6811"/>
    <w:rsid w:val="00ED7360"/>
    <w:rsid w:val="00ED7399"/>
    <w:rsid w:val="00ED73F4"/>
    <w:rsid w:val="00ED746B"/>
    <w:rsid w:val="00ED7C05"/>
    <w:rsid w:val="00ED7D48"/>
    <w:rsid w:val="00EE0217"/>
    <w:rsid w:val="00EE040C"/>
    <w:rsid w:val="00EE0971"/>
    <w:rsid w:val="00EE09DC"/>
    <w:rsid w:val="00EE0A53"/>
    <w:rsid w:val="00EE0B9E"/>
    <w:rsid w:val="00EE0E8D"/>
    <w:rsid w:val="00EE112A"/>
    <w:rsid w:val="00EE16BB"/>
    <w:rsid w:val="00EE20FE"/>
    <w:rsid w:val="00EE2207"/>
    <w:rsid w:val="00EE263E"/>
    <w:rsid w:val="00EE2A79"/>
    <w:rsid w:val="00EE2E5E"/>
    <w:rsid w:val="00EE2E6C"/>
    <w:rsid w:val="00EE3C11"/>
    <w:rsid w:val="00EE3CAA"/>
    <w:rsid w:val="00EE3D34"/>
    <w:rsid w:val="00EE3E90"/>
    <w:rsid w:val="00EE46BC"/>
    <w:rsid w:val="00EE4A3B"/>
    <w:rsid w:val="00EE4A68"/>
    <w:rsid w:val="00EE4BB7"/>
    <w:rsid w:val="00EE4E9A"/>
    <w:rsid w:val="00EE58C1"/>
    <w:rsid w:val="00EE5EC6"/>
    <w:rsid w:val="00EE6306"/>
    <w:rsid w:val="00EE64A9"/>
    <w:rsid w:val="00EE68E8"/>
    <w:rsid w:val="00EE7283"/>
    <w:rsid w:val="00EE7627"/>
    <w:rsid w:val="00EF0216"/>
    <w:rsid w:val="00EF0393"/>
    <w:rsid w:val="00EF0886"/>
    <w:rsid w:val="00EF0E29"/>
    <w:rsid w:val="00EF0E79"/>
    <w:rsid w:val="00EF0F5C"/>
    <w:rsid w:val="00EF1525"/>
    <w:rsid w:val="00EF1570"/>
    <w:rsid w:val="00EF24CA"/>
    <w:rsid w:val="00EF3604"/>
    <w:rsid w:val="00EF36FA"/>
    <w:rsid w:val="00EF3B03"/>
    <w:rsid w:val="00EF3C1B"/>
    <w:rsid w:val="00EF3FF3"/>
    <w:rsid w:val="00EF40C2"/>
    <w:rsid w:val="00EF431E"/>
    <w:rsid w:val="00EF4523"/>
    <w:rsid w:val="00EF4632"/>
    <w:rsid w:val="00EF4683"/>
    <w:rsid w:val="00EF486C"/>
    <w:rsid w:val="00EF4E31"/>
    <w:rsid w:val="00EF5052"/>
    <w:rsid w:val="00EF526B"/>
    <w:rsid w:val="00EF6813"/>
    <w:rsid w:val="00EF69F9"/>
    <w:rsid w:val="00EF6B96"/>
    <w:rsid w:val="00EF6C03"/>
    <w:rsid w:val="00EF726A"/>
    <w:rsid w:val="00EF72CC"/>
    <w:rsid w:val="00EF75DF"/>
    <w:rsid w:val="00EF77CC"/>
    <w:rsid w:val="00EF7B55"/>
    <w:rsid w:val="00EF7BF4"/>
    <w:rsid w:val="00EF7EBF"/>
    <w:rsid w:val="00F001FE"/>
    <w:rsid w:val="00F0037E"/>
    <w:rsid w:val="00F003D5"/>
    <w:rsid w:val="00F0065F"/>
    <w:rsid w:val="00F0078F"/>
    <w:rsid w:val="00F00845"/>
    <w:rsid w:val="00F00CF3"/>
    <w:rsid w:val="00F00D50"/>
    <w:rsid w:val="00F0144B"/>
    <w:rsid w:val="00F0147C"/>
    <w:rsid w:val="00F01806"/>
    <w:rsid w:val="00F01968"/>
    <w:rsid w:val="00F01A3A"/>
    <w:rsid w:val="00F01B37"/>
    <w:rsid w:val="00F01B92"/>
    <w:rsid w:val="00F01FE7"/>
    <w:rsid w:val="00F02024"/>
    <w:rsid w:val="00F02873"/>
    <w:rsid w:val="00F02D0F"/>
    <w:rsid w:val="00F02E48"/>
    <w:rsid w:val="00F033FA"/>
    <w:rsid w:val="00F0360B"/>
    <w:rsid w:val="00F03D2B"/>
    <w:rsid w:val="00F04021"/>
    <w:rsid w:val="00F0527E"/>
    <w:rsid w:val="00F05393"/>
    <w:rsid w:val="00F05AD1"/>
    <w:rsid w:val="00F05CF7"/>
    <w:rsid w:val="00F05DA5"/>
    <w:rsid w:val="00F06680"/>
    <w:rsid w:val="00F06D5D"/>
    <w:rsid w:val="00F075EC"/>
    <w:rsid w:val="00F07AC3"/>
    <w:rsid w:val="00F07E00"/>
    <w:rsid w:val="00F1030E"/>
    <w:rsid w:val="00F1083F"/>
    <w:rsid w:val="00F10A9F"/>
    <w:rsid w:val="00F10EC0"/>
    <w:rsid w:val="00F11861"/>
    <w:rsid w:val="00F11BAD"/>
    <w:rsid w:val="00F1239D"/>
    <w:rsid w:val="00F123C2"/>
    <w:rsid w:val="00F12558"/>
    <w:rsid w:val="00F12A6A"/>
    <w:rsid w:val="00F142C3"/>
    <w:rsid w:val="00F145D9"/>
    <w:rsid w:val="00F146FB"/>
    <w:rsid w:val="00F14B67"/>
    <w:rsid w:val="00F14B97"/>
    <w:rsid w:val="00F14FF9"/>
    <w:rsid w:val="00F15137"/>
    <w:rsid w:val="00F151F8"/>
    <w:rsid w:val="00F152BC"/>
    <w:rsid w:val="00F152D1"/>
    <w:rsid w:val="00F15681"/>
    <w:rsid w:val="00F157EB"/>
    <w:rsid w:val="00F160EF"/>
    <w:rsid w:val="00F165F3"/>
    <w:rsid w:val="00F16929"/>
    <w:rsid w:val="00F16994"/>
    <w:rsid w:val="00F169D2"/>
    <w:rsid w:val="00F16FAF"/>
    <w:rsid w:val="00F1713B"/>
    <w:rsid w:val="00F174E4"/>
    <w:rsid w:val="00F2051D"/>
    <w:rsid w:val="00F20853"/>
    <w:rsid w:val="00F20B94"/>
    <w:rsid w:val="00F20C35"/>
    <w:rsid w:val="00F210CB"/>
    <w:rsid w:val="00F212AE"/>
    <w:rsid w:val="00F21649"/>
    <w:rsid w:val="00F21657"/>
    <w:rsid w:val="00F224EB"/>
    <w:rsid w:val="00F2270F"/>
    <w:rsid w:val="00F227A2"/>
    <w:rsid w:val="00F22A88"/>
    <w:rsid w:val="00F22AEB"/>
    <w:rsid w:val="00F22EAB"/>
    <w:rsid w:val="00F2307F"/>
    <w:rsid w:val="00F234CC"/>
    <w:rsid w:val="00F234EE"/>
    <w:rsid w:val="00F23BEB"/>
    <w:rsid w:val="00F23C44"/>
    <w:rsid w:val="00F23D4F"/>
    <w:rsid w:val="00F244E6"/>
    <w:rsid w:val="00F245A1"/>
    <w:rsid w:val="00F246DC"/>
    <w:rsid w:val="00F24739"/>
    <w:rsid w:val="00F248F1"/>
    <w:rsid w:val="00F24B7B"/>
    <w:rsid w:val="00F24F3F"/>
    <w:rsid w:val="00F25135"/>
    <w:rsid w:val="00F25470"/>
    <w:rsid w:val="00F254A4"/>
    <w:rsid w:val="00F26884"/>
    <w:rsid w:val="00F26CB6"/>
    <w:rsid w:val="00F26E13"/>
    <w:rsid w:val="00F26E46"/>
    <w:rsid w:val="00F2702F"/>
    <w:rsid w:val="00F2774C"/>
    <w:rsid w:val="00F27A24"/>
    <w:rsid w:val="00F27F4B"/>
    <w:rsid w:val="00F3008C"/>
    <w:rsid w:val="00F304E5"/>
    <w:rsid w:val="00F3061E"/>
    <w:rsid w:val="00F30924"/>
    <w:rsid w:val="00F30B37"/>
    <w:rsid w:val="00F31073"/>
    <w:rsid w:val="00F31078"/>
    <w:rsid w:val="00F311C9"/>
    <w:rsid w:val="00F31433"/>
    <w:rsid w:val="00F3146C"/>
    <w:rsid w:val="00F3172F"/>
    <w:rsid w:val="00F318A0"/>
    <w:rsid w:val="00F319DC"/>
    <w:rsid w:val="00F31B83"/>
    <w:rsid w:val="00F31CE6"/>
    <w:rsid w:val="00F321A1"/>
    <w:rsid w:val="00F3242B"/>
    <w:rsid w:val="00F328FD"/>
    <w:rsid w:val="00F32ABA"/>
    <w:rsid w:val="00F32C42"/>
    <w:rsid w:val="00F330F0"/>
    <w:rsid w:val="00F33161"/>
    <w:rsid w:val="00F3360F"/>
    <w:rsid w:val="00F336AC"/>
    <w:rsid w:val="00F339F4"/>
    <w:rsid w:val="00F33B11"/>
    <w:rsid w:val="00F341AE"/>
    <w:rsid w:val="00F348A4"/>
    <w:rsid w:val="00F34B61"/>
    <w:rsid w:val="00F34E4F"/>
    <w:rsid w:val="00F3530A"/>
    <w:rsid w:val="00F354F1"/>
    <w:rsid w:val="00F35BF7"/>
    <w:rsid w:val="00F35FEA"/>
    <w:rsid w:val="00F36007"/>
    <w:rsid w:val="00F36061"/>
    <w:rsid w:val="00F360DD"/>
    <w:rsid w:val="00F3623B"/>
    <w:rsid w:val="00F36367"/>
    <w:rsid w:val="00F36440"/>
    <w:rsid w:val="00F3692C"/>
    <w:rsid w:val="00F36A7E"/>
    <w:rsid w:val="00F37AFC"/>
    <w:rsid w:val="00F37BF9"/>
    <w:rsid w:val="00F37DC4"/>
    <w:rsid w:val="00F404A7"/>
    <w:rsid w:val="00F4053A"/>
    <w:rsid w:val="00F4086F"/>
    <w:rsid w:val="00F40BE4"/>
    <w:rsid w:val="00F415F8"/>
    <w:rsid w:val="00F41AAF"/>
    <w:rsid w:val="00F41B81"/>
    <w:rsid w:val="00F41DCF"/>
    <w:rsid w:val="00F425F0"/>
    <w:rsid w:val="00F4298B"/>
    <w:rsid w:val="00F42B05"/>
    <w:rsid w:val="00F42CF6"/>
    <w:rsid w:val="00F42DB5"/>
    <w:rsid w:val="00F433E9"/>
    <w:rsid w:val="00F446CA"/>
    <w:rsid w:val="00F447BA"/>
    <w:rsid w:val="00F456C1"/>
    <w:rsid w:val="00F45840"/>
    <w:rsid w:val="00F460FA"/>
    <w:rsid w:val="00F46285"/>
    <w:rsid w:val="00F4639A"/>
    <w:rsid w:val="00F46494"/>
    <w:rsid w:val="00F46A3C"/>
    <w:rsid w:val="00F47194"/>
    <w:rsid w:val="00F47A7C"/>
    <w:rsid w:val="00F47C81"/>
    <w:rsid w:val="00F512A2"/>
    <w:rsid w:val="00F51473"/>
    <w:rsid w:val="00F51653"/>
    <w:rsid w:val="00F5177D"/>
    <w:rsid w:val="00F518AC"/>
    <w:rsid w:val="00F5190B"/>
    <w:rsid w:val="00F519D3"/>
    <w:rsid w:val="00F51FEB"/>
    <w:rsid w:val="00F5267B"/>
    <w:rsid w:val="00F526C2"/>
    <w:rsid w:val="00F52C2C"/>
    <w:rsid w:val="00F53D46"/>
    <w:rsid w:val="00F54848"/>
    <w:rsid w:val="00F54B99"/>
    <w:rsid w:val="00F55586"/>
    <w:rsid w:val="00F558AB"/>
    <w:rsid w:val="00F55A7C"/>
    <w:rsid w:val="00F55B1F"/>
    <w:rsid w:val="00F55DAC"/>
    <w:rsid w:val="00F56020"/>
    <w:rsid w:val="00F563A1"/>
    <w:rsid w:val="00F56B7B"/>
    <w:rsid w:val="00F56BC2"/>
    <w:rsid w:val="00F56BFF"/>
    <w:rsid w:val="00F56F4D"/>
    <w:rsid w:val="00F56FBF"/>
    <w:rsid w:val="00F57B65"/>
    <w:rsid w:val="00F57C07"/>
    <w:rsid w:val="00F57D0F"/>
    <w:rsid w:val="00F57E4B"/>
    <w:rsid w:val="00F57F7A"/>
    <w:rsid w:val="00F60197"/>
    <w:rsid w:val="00F606A3"/>
    <w:rsid w:val="00F607CA"/>
    <w:rsid w:val="00F608A6"/>
    <w:rsid w:val="00F608B9"/>
    <w:rsid w:val="00F60AF5"/>
    <w:rsid w:val="00F611DB"/>
    <w:rsid w:val="00F6134F"/>
    <w:rsid w:val="00F613A3"/>
    <w:rsid w:val="00F61C63"/>
    <w:rsid w:val="00F61C80"/>
    <w:rsid w:val="00F61D89"/>
    <w:rsid w:val="00F620A9"/>
    <w:rsid w:val="00F623FD"/>
    <w:rsid w:val="00F6284D"/>
    <w:rsid w:val="00F63487"/>
    <w:rsid w:val="00F635C5"/>
    <w:rsid w:val="00F64255"/>
    <w:rsid w:val="00F643FD"/>
    <w:rsid w:val="00F64551"/>
    <w:rsid w:val="00F6467D"/>
    <w:rsid w:val="00F64757"/>
    <w:rsid w:val="00F654FB"/>
    <w:rsid w:val="00F655A7"/>
    <w:rsid w:val="00F659A6"/>
    <w:rsid w:val="00F65CE7"/>
    <w:rsid w:val="00F65E46"/>
    <w:rsid w:val="00F65FA2"/>
    <w:rsid w:val="00F66163"/>
    <w:rsid w:val="00F6675E"/>
    <w:rsid w:val="00F6770F"/>
    <w:rsid w:val="00F67A26"/>
    <w:rsid w:val="00F67CC0"/>
    <w:rsid w:val="00F70AF6"/>
    <w:rsid w:val="00F710C7"/>
    <w:rsid w:val="00F71A48"/>
    <w:rsid w:val="00F71B52"/>
    <w:rsid w:val="00F71EE4"/>
    <w:rsid w:val="00F71F0E"/>
    <w:rsid w:val="00F72020"/>
    <w:rsid w:val="00F7217A"/>
    <w:rsid w:val="00F721B5"/>
    <w:rsid w:val="00F724F5"/>
    <w:rsid w:val="00F729E1"/>
    <w:rsid w:val="00F72C1A"/>
    <w:rsid w:val="00F7329F"/>
    <w:rsid w:val="00F73542"/>
    <w:rsid w:val="00F73562"/>
    <w:rsid w:val="00F73A60"/>
    <w:rsid w:val="00F74037"/>
    <w:rsid w:val="00F74101"/>
    <w:rsid w:val="00F741C2"/>
    <w:rsid w:val="00F7449F"/>
    <w:rsid w:val="00F749D2"/>
    <w:rsid w:val="00F75311"/>
    <w:rsid w:val="00F7598B"/>
    <w:rsid w:val="00F7609D"/>
    <w:rsid w:val="00F762CD"/>
    <w:rsid w:val="00F76913"/>
    <w:rsid w:val="00F76BB2"/>
    <w:rsid w:val="00F76D9E"/>
    <w:rsid w:val="00F76EAD"/>
    <w:rsid w:val="00F775C3"/>
    <w:rsid w:val="00F776AB"/>
    <w:rsid w:val="00F77939"/>
    <w:rsid w:val="00F779B4"/>
    <w:rsid w:val="00F77CA7"/>
    <w:rsid w:val="00F77F66"/>
    <w:rsid w:val="00F77FD7"/>
    <w:rsid w:val="00F8003A"/>
    <w:rsid w:val="00F80815"/>
    <w:rsid w:val="00F80B05"/>
    <w:rsid w:val="00F80B40"/>
    <w:rsid w:val="00F8101C"/>
    <w:rsid w:val="00F810A5"/>
    <w:rsid w:val="00F81105"/>
    <w:rsid w:val="00F81B7E"/>
    <w:rsid w:val="00F81CD9"/>
    <w:rsid w:val="00F81FE5"/>
    <w:rsid w:val="00F824BF"/>
    <w:rsid w:val="00F824DE"/>
    <w:rsid w:val="00F8251C"/>
    <w:rsid w:val="00F825F8"/>
    <w:rsid w:val="00F82855"/>
    <w:rsid w:val="00F82A3C"/>
    <w:rsid w:val="00F82BAC"/>
    <w:rsid w:val="00F830A2"/>
    <w:rsid w:val="00F830D8"/>
    <w:rsid w:val="00F838EB"/>
    <w:rsid w:val="00F842FE"/>
    <w:rsid w:val="00F84AFA"/>
    <w:rsid w:val="00F8502F"/>
    <w:rsid w:val="00F85061"/>
    <w:rsid w:val="00F85964"/>
    <w:rsid w:val="00F85D6C"/>
    <w:rsid w:val="00F868D8"/>
    <w:rsid w:val="00F86ABB"/>
    <w:rsid w:val="00F86BFF"/>
    <w:rsid w:val="00F86FC7"/>
    <w:rsid w:val="00F87A9E"/>
    <w:rsid w:val="00F90040"/>
    <w:rsid w:val="00F902A2"/>
    <w:rsid w:val="00F90CDE"/>
    <w:rsid w:val="00F90EB7"/>
    <w:rsid w:val="00F9104F"/>
    <w:rsid w:val="00F911E7"/>
    <w:rsid w:val="00F91BFA"/>
    <w:rsid w:val="00F91BFB"/>
    <w:rsid w:val="00F91D5D"/>
    <w:rsid w:val="00F92805"/>
    <w:rsid w:val="00F928C5"/>
    <w:rsid w:val="00F93280"/>
    <w:rsid w:val="00F9379C"/>
    <w:rsid w:val="00F941F2"/>
    <w:rsid w:val="00F94737"/>
    <w:rsid w:val="00F947A1"/>
    <w:rsid w:val="00F94C59"/>
    <w:rsid w:val="00F94F4C"/>
    <w:rsid w:val="00F95214"/>
    <w:rsid w:val="00F95C3F"/>
    <w:rsid w:val="00F963DB"/>
    <w:rsid w:val="00F96604"/>
    <w:rsid w:val="00F9663C"/>
    <w:rsid w:val="00F96BAE"/>
    <w:rsid w:val="00F97039"/>
    <w:rsid w:val="00F97AB4"/>
    <w:rsid w:val="00F97B57"/>
    <w:rsid w:val="00FA04A4"/>
    <w:rsid w:val="00FA0A7D"/>
    <w:rsid w:val="00FA0AEA"/>
    <w:rsid w:val="00FA0FF4"/>
    <w:rsid w:val="00FA10E7"/>
    <w:rsid w:val="00FA1C90"/>
    <w:rsid w:val="00FA1CDF"/>
    <w:rsid w:val="00FA1E62"/>
    <w:rsid w:val="00FA20D0"/>
    <w:rsid w:val="00FA2124"/>
    <w:rsid w:val="00FA2170"/>
    <w:rsid w:val="00FA2246"/>
    <w:rsid w:val="00FA2436"/>
    <w:rsid w:val="00FA2774"/>
    <w:rsid w:val="00FA2853"/>
    <w:rsid w:val="00FA2987"/>
    <w:rsid w:val="00FA29B3"/>
    <w:rsid w:val="00FA2B11"/>
    <w:rsid w:val="00FA2FD1"/>
    <w:rsid w:val="00FA33C7"/>
    <w:rsid w:val="00FA3485"/>
    <w:rsid w:val="00FA377F"/>
    <w:rsid w:val="00FA3977"/>
    <w:rsid w:val="00FA3FF3"/>
    <w:rsid w:val="00FA4085"/>
    <w:rsid w:val="00FA42BC"/>
    <w:rsid w:val="00FA4C2D"/>
    <w:rsid w:val="00FA4C8A"/>
    <w:rsid w:val="00FA5854"/>
    <w:rsid w:val="00FA5D8F"/>
    <w:rsid w:val="00FA65B6"/>
    <w:rsid w:val="00FA679F"/>
    <w:rsid w:val="00FA69BB"/>
    <w:rsid w:val="00FA69E0"/>
    <w:rsid w:val="00FA6B05"/>
    <w:rsid w:val="00FA6D51"/>
    <w:rsid w:val="00FA6EC5"/>
    <w:rsid w:val="00FA6F69"/>
    <w:rsid w:val="00FA6F7E"/>
    <w:rsid w:val="00FA6F98"/>
    <w:rsid w:val="00FA725A"/>
    <w:rsid w:val="00FA7565"/>
    <w:rsid w:val="00FA7969"/>
    <w:rsid w:val="00FA7CDF"/>
    <w:rsid w:val="00FB0021"/>
    <w:rsid w:val="00FB04FE"/>
    <w:rsid w:val="00FB06A6"/>
    <w:rsid w:val="00FB06BB"/>
    <w:rsid w:val="00FB0708"/>
    <w:rsid w:val="00FB0B02"/>
    <w:rsid w:val="00FB0F79"/>
    <w:rsid w:val="00FB123F"/>
    <w:rsid w:val="00FB1325"/>
    <w:rsid w:val="00FB1985"/>
    <w:rsid w:val="00FB19A4"/>
    <w:rsid w:val="00FB19D5"/>
    <w:rsid w:val="00FB1F17"/>
    <w:rsid w:val="00FB2251"/>
    <w:rsid w:val="00FB2549"/>
    <w:rsid w:val="00FB26EA"/>
    <w:rsid w:val="00FB274E"/>
    <w:rsid w:val="00FB28EE"/>
    <w:rsid w:val="00FB2B8D"/>
    <w:rsid w:val="00FB3185"/>
    <w:rsid w:val="00FB332A"/>
    <w:rsid w:val="00FB3B81"/>
    <w:rsid w:val="00FB3CA1"/>
    <w:rsid w:val="00FB449E"/>
    <w:rsid w:val="00FB4579"/>
    <w:rsid w:val="00FB4633"/>
    <w:rsid w:val="00FB46F5"/>
    <w:rsid w:val="00FB4736"/>
    <w:rsid w:val="00FB4A8C"/>
    <w:rsid w:val="00FB4D9C"/>
    <w:rsid w:val="00FB4E02"/>
    <w:rsid w:val="00FB4E4C"/>
    <w:rsid w:val="00FB4F95"/>
    <w:rsid w:val="00FB5088"/>
    <w:rsid w:val="00FB5825"/>
    <w:rsid w:val="00FB5FFA"/>
    <w:rsid w:val="00FB606C"/>
    <w:rsid w:val="00FB609D"/>
    <w:rsid w:val="00FB6661"/>
    <w:rsid w:val="00FB7892"/>
    <w:rsid w:val="00FC0157"/>
    <w:rsid w:val="00FC0295"/>
    <w:rsid w:val="00FC0372"/>
    <w:rsid w:val="00FC06C6"/>
    <w:rsid w:val="00FC1384"/>
    <w:rsid w:val="00FC15F9"/>
    <w:rsid w:val="00FC18AB"/>
    <w:rsid w:val="00FC1937"/>
    <w:rsid w:val="00FC1D5F"/>
    <w:rsid w:val="00FC24DB"/>
    <w:rsid w:val="00FC25F2"/>
    <w:rsid w:val="00FC2725"/>
    <w:rsid w:val="00FC277B"/>
    <w:rsid w:val="00FC27F7"/>
    <w:rsid w:val="00FC2A0B"/>
    <w:rsid w:val="00FC2B95"/>
    <w:rsid w:val="00FC3734"/>
    <w:rsid w:val="00FC383C"/>
    <w:rsid w:val="00FC42AB"/>
    <w:rsid w:val="00FC4321"/>
    <w:rsid w:val="00FC4905"/>
    <w:rsid w:val="00FC595D"/>
    <w:rsid w:val="00FC59A2"/>
    <w:rsid w:val="00FC5A0F"/>
    <w:rsid w:val="00FC5F9F"/>
    <w:rsid w:val="00FC60C2"/>
    <w:rsid w:val="00FC630C"/>
    <w:rsid w:val="00FC6803"/>
    <w:rsid w:val="00FC6A63"/>
    <w:rsid w:val="00FC6D13"/>
    <w:rsid w:val="00FC6FB4"/>
    <w:rsid w:val="00FC6FBD"/>
    <w:rsid w:val="00FC78B3"/>
    <w:rsid w:val="00FC7D13"/>
    <w:rsid w:val="00FD0049"/>
    <w:rsid w:val="00FD0222"/>
    <w:rsid w:val="00FD0888"/>
    <w:rsid w:val="00FD0A1C"/>
    <w:rsid w:val="00FD0A63"/>
    <w:rsid w:val="00FD0ACA"/>
    <w:rsid w:val="00FD142C"/>
    <w:rsid w:val="00FD193C"/>
    <w:rsid w:val="00FD1BB9"/>
    <w:rsid w:val="00FD241D"/>
    <w:rsid w:val="00FD25AA"/>
    <w:rsid w:val="00FD2AED"/>
    <w:rsid w:val="00FD2DBE"/>
    <w:rsid w:val="00FD2E3C"/>
    <w:rsid w:val="00FD2E89"/>
    <w:rsid w:val="00FD31B5"/>
    <w:rsid w:val="00FD3DB6"/>
    <w:rsid w:val="00FD441E"/>
    <w:rsid w:val="00FD4811"/>
    <w:rsid w:val="00FD4E1E"/>
    <w:rsid w:val="00FD547E"/>
    <w:rsid w:val="00FD55EA"/>
    <w:rsid w:val="00FD62E6"/>
    <w:rsid w:val="00FD6475"/>
    <w:rsid w:val="00FD64FD"/>
    <w:rsid w:val="00FD698C"/>
    <w:rsid w:val="00FD6A91"/>
    <w:rsid w:val="00FD6C24"/>
    <w:rsid w:val="00FD6D81"/>
    <w:rsid w:val="00FD6F74"/>
    <w:rsid w:val="00FD6FB8"/>
    <w:rsid w:val="00FD7277"/>
    <w:rsid w:val="00FD74CE"/>
    <w:rsid w:val="00FD7648"/>
    <w:rsid w:val="00FD7AA7"/>
    <w:rsid w:val="00FE0843"/>
    <w:rsid w:val="00FE08C9"/>
    <w:rsid w:val="00FE09B8"/>
    <w:rsid w:val="00FE0B06"/>
    <w:rsid w:val="00FE1069"/>
    <w:rsid w:val="00FE1101"/>
    <w:rsid w:val="00FE169E"/>
    <w:rsid w:val="00FE1BEC"/>
    <w:rsid w:val="00FE1E4F"/>
    <w:rsid w:val="00FE2284"/>
    <w:rsid w:val="00FE2770"/>
    <w:rsid w:val="00FE2A36"/>
    <w:rsid w:val="00FE3735"/>
    <w:rsid w:val="00FE3960"/>
    <w:rsid w:val="00FE3A82"/>
    <w:rsid w:val="00FE4763"/>
    <w:rsid w:val="00FE4B76"/>
    <w:rsid w:val="00FE4D4E"/>
    <w:rsid w:val="00FE4F54"/>
    <w:rsid w:val="00FE5146"/>
    <w:rsid w:val="00FE5469"/>
    <w:rsid w:val="00FE572C"/>
    <w:rsid w:val="00FE5A27"/>
    <w:rsid w:val="00FE5D3D"/>
    <w:rsid w:val="00FE685A"/>
    <w:rsid w:val="00FE7B17"/>
    <w:rsid w:val="00FE7C1C"/>
    <w:rsid w:val="00FE7E59"/>
    <w:rsid w:val="00FF033E"/>
    <w:rsid w:val="00FF083D"/>
    <w:rsid w:val="00FF14D2"/>
    <w:rsid w:val="00FF1E3C"/>
    <w:rsid w:val="00FF1EB0"/>
    <w:rsid w:val="00FF27E7"/>
    <w:rsid w:val="00FF2A7C"/>
    <w:rsid w:val="00FF2BAA"/>
    <w:rsid w:val="00FF310D"/>
    <w:rsid w:val="00FF32A1"/>
    <w:rsid w:val="00FF35E1"/>
    <w:rsid w:val="00FF3B2B"/>
    <w:rsid w:val="00FF3C6F"/>
    <w:rsid w:val="00FF419E"/>
    <w:rsid w:val="00FF4365"/>
    <w:rsid w:val="00FF4574"/>
    <w:rsid w:val="00FF4611"/>
    <w:rsid w:val="00FF484B"/>
    <w:rsid w:val="00FF4927"/>
    <w:rsid w:val="00FF5037"/>
    <w:rsid w:val="00FF507F"/>
    <w:rsid w:val="00FF5717"/>
    <w:rsid w:val="00FF598E"/>
    <w:rsid w:val="00FF59A8"/>
    <w:rsid w:val="00FF6477"/>
    <w:rsid w:val="00FF68F0"/>
    <w:rsid w:val="00FF690A"/>
    <w:rsid w:val="00FF6968"/>
    <w:rsid w:val="00FF6BC9"/>
    <w:rsid w:val="00FF7663"/>
    <w:rsid w:val="00FF76E8"/>
    <w:rsid w:val="00FF7E5B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="SimSun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spacing w:before="120" w:after="240"/>
      <w:ind w:left="1434" w:hanging="357"/>
      <w:contextualSpacing/>
    </w:pPr>
    <w:rPr>
      <w:rFonts w:eastAsia="Cambria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  <w:spacing w:before="120" w:after="24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before="120"/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before="120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  <w:spacing w:before="120" w:after="240"/>
    </w:pPr>
    <w:rPr>
      <w:rFonts w:eastAsia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before="12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before="120"/>
    </w:pPr>
    <w:rPr>
      <w:rFonts w:eastAsia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pPr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eastAsiaTheme="minorHAns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 w:after="240"/>
    </w:pPr>
    <w:rPr>
      <w:rFonts w:eastAsiaTheme="minorHAnsi"/>
      <w:b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rFonts w:eastAsiaTheme="minorHAnsi" w:cstheme="minorBidi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CA4C94"/>
  </w:style>
  <w:style w:type="character" w:customStyle="1" w:styleId="pubyear">
    <w:name w:val="pubyear"/>
    <w:basedOn w:val="DefaultParagraphFont"/>
    <w:rsid w:val="00CA4C94"/>
  </w:style>
  <w:style w:type="character" w:customStyle="1" w:styleId="articletitle">
    <w:name w:val="articletitle"/>
    <w:basedOn w:val="DefaultParagraphFont"/>
    <w:rsid w:val="00CA4C94"/>
  </w:style>
  <w:style w:type="character" w:customStyle="1" w:styleId="vol">
    <w:name w:val="vol"/>
    <w:basedOn w:val="DefaultParagraphFont"/>
    <w:rsid w:val="00CA4C94"/>
  </w:style>
  <w:style w:type="character" w:styleId="PlaceholderText">
    <w:name w:val="Placeholder Text"/>
    <w:basedOn w:val="DefaultParagraphFont"/>
    <w:uiPriority w:val="99"/>
    <w:semiHidden/>
    <w:rsid w:val="00212E79"/>
    <w:rPr>
      <w:color w:val="808080"/>
    </w:rPr>
  </w:style>
  <w:style w:type="character" w:customStyle="1" w:styleId="citedissue">
    <w:name w:val="citedissue"/>
    <w:basedOn w:val="DefaultParagraphFont"/>
    <w:rsid w:val="00CD7346"/>
  </w:style>
  <w:style w:type="character" w:customStyle="1" w:styleId="pagefirst">
    <w:name w:val="pagefirst"/>
    <w:basedOn w:val="DefaultParagraphFont"/>
    <w:rsid w:val="00CD7346"/>
  </w:style>
  <w:style w:type="character" w:customStyle="1" w:styleId="pagelast">
    <w:name w:val="pagelast"/>
    <w:basedOn w:val="DefaultParagraphFont"/>
    <w:rsid w:val="00C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336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473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550964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8304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1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1029/92GL0210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i.org/10.5194/angeo-32-443-2014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i.org/10.1029/2010GL04431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C:\Users\hannah.eccles\OneDrive - Frontiers Media SA\Documents\Latex work\Sep 2022_link updates\frontiers_template.dotx</Template>
  <TotalTime>1258</TotalTime>
  <Pages>8</Pages>
  <Words>3036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Hong, Yu</cp:lastModifiedBy>
  <cp:revision>5815</cp:revision>
  <cp:lastPrinted>2024-03-15T04:26:00Z</cp:lastPrinted>
  <dcterms:created xsi:type="dcterms:W3CDTF">2024-05-22T17:02:00Z</dcterms:created>
  <dcterms:modified xsi:type="dcterms:W3CDTF">2025-04-04T01:05:00Z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