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A635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D400F6">
        <w:rPr>
          <w:color w:val="000000"/>
          <w:sz w:val="22"/>
          <w:szCs w:val="22"/>
          <w:highlight w:val="green"/>
        </w:rPr>
        <w:t>Coyle, S. E., </w:t>
      </w:r>
      <w:proofErr w:type="spellStart"/>
      <w:r w:rsidRPr="00D400F6">
        <w:rPr>
          <w:color w:val="000000"/>
          <w:sz w:val="22"/>
          <w:szCs w:val="22"/>
          <w:highlight w:val="green"/>
        </w:rPr>
        <w:t>Hartinger</w:t>
      </w:r>
      <w:proofErr w:type="spellEnd"/>
      <w:r w:rsidRPr="00D400F6">
        <w:rPr>
          <w:color w:val="000000"/>
          <w:sz w:val="22"/>
          <w:szCs w:val="22"/>
          <w:highlight w:val="green"/>
        </w:rPr>
        <w:t>, M. D., </w:t>
      </w:r>
      <w:proofErr w:type="spellStart"/>
      <w:r w:rsidRPr="00D400F6">
        <w:rPr>
          <w:color w:val="000000"/>
          <w:sz w:val="22"/>
          <w:szCs w:val="22"/>
          <w:highlight w:val="green"/>
        </w:rPr>
        <w:t>Clauer</w:t>
      </w:r>
      <w:proofErr w:type="spellEnd"/>
      <w:r w:rsidRPr="00D400F6">
        <w:rPr>
          <w:color w:val="000000"/>
          <w:sz w:val="22"/>
          <w:szCs w:val="22"/>
          <w:highlight w:val="green"/>
        </w:rPr>
        <w:t>, C. R., Baker, J. B. H., </w:t>
      </w:r>
      <w:proofErr w:type="spellStart"/>
      <w:r w:rsidRPr="00D400F6">
        <w:rPr>
          <w:color w:val="000000"/>
          <w:sz w:val="22"/>
          <w:szCs w:val="22"/>
          <w:highlight w:val="green"/>
        </w:rPr>
        <w:t>Cnossen</w:t>
      </w:r>
      <w:proofErr w:type="spellEnd"/>
      <w:r w:rsidRPr="00D400F6">
        <w:rPr>
          <w:color w:val="000000"/>
          <w:sz w:val="22"/>
          <w:szCs w:val="22"/>
          <w:highlight w:val="green"/>
        </w:rPr>
        <w:t xml:space="preserve">, I., Freeman, M. P., &amp; Weygand, J. M. (2023). The 2021 Antarctic total eclipse: Ground magnetometer and GNSS wave observations from the </w:t>
      </w:r>
      <w:proofErr w:type="gramStart"/>
      <w:r w:rsidRPr="00D400F6">
        <w:rPr>
          <w:color w:val="000000"/>
          <w:sz w:val="22"/>
          <w:szCs w:val="22"/>
          <w:highlight w:val="green"/>
        </w:rPr>
        <w:t>40 degree</w:t>
      </w:r>
      <w:proofErr w:type="gramEnd"/>
      <w:r w:rsidRPr="00D400F6">
        <w:rPr>
          <w:color w:val="000000"/>
          <w:sz w:val="22"/>
          <w:szCs w:val="22"/>
          <w:highlight w:val="green"/>
        </w:rPr>
        <w:t xml:space="preserve"> magnetic meridian. Journal of Geophysical Research: Space Physics, 128, e2022JA031142. </w:t>
      </w:r>
      <w:hyperlink r:id="rId12">
        <w:r w:rsidRPr="00D400F6">
          <w:rPr>
            <w:color w:val="000000"/>
            <w:sz w:val="22"/>
            <w:szCs w:val="22"/>
            <w:highlight w:val="green"/>
          </w:rPr>
          <w:t>https://doi.org/10.1029/2022JA031142</w:t>
        </w:r>
      </w:hyperlink>
      <w:r>
        <w:rPr>
          <w:color w:val="000000"/>
          <w:sz w:val="22"/>
          <w:szCs w:val="22"/>
        </w:rPr>
        <w:t xml:space="preserve"> </w:t>
      </w:r>
    </w:p>
    <w:p w14:paraId="2D74386A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6F10C5">
        <w:rPr>
          <w:color w:val="000000"/>
          <w:sz w:val="22"/>
          <w:szCs w:val="22"/>
          <w:highlight w:val="green"/>
        </w:rPr>
        <w:t>Dang, T., Lei, J., Wang, W., Zhang, B., Burns, A., Le, H., et al. (2018). Global responses of the coupled thermosphere and ionosphere system to the August 2017 Great American Solar Eclipse. Journal of Geophysical Research: Space Physics, 123(8), 7040–7050. </w:t>
      </w:r>
      <w:hyperlink r:id="rId13">
        <w:r w:rsidRPr="006F10C5">
          <w:rPr>
            <w:color w:val="000000"/>
            <w:sz w:val="22"/>
            <w:szCs w:val="22"/>
            <w:highlight w:val="green"/>
          </w:rPr>
          <w:t>https://doi.org/10.1029/2018JA025566</w:t>
        </w:r>
      </w:hyperlink>
    </w:p>
    <w:p w14:paraId="5EA50955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6F10C5">
        <w:rPr>
          <w:color w:val="000000"/>
          <w:sz w:val="22"/>
          <w:szCs w:val="22"/>
          <w:highlight w:val="green"/>
        </w:rPr>
        <w:t xml:space="preserve">Dang, T., Lei, J., Wang, W., Yan, M., Ren, D., &amp; Huang, F. (2020). Prediction of the </w:t>
      </w:r>
      <w:proofErr w:type="spellStart"/>
      <w:r w:rsidRPr="006F10C5">
        <w:rPr>
          <w:color w:val="000000"/>
          <w:sz w:val="22"/>
          <w:szCs w:val="22"/>
          <w:highlight w:val="green"/>
        </w:rPr>
        <w:t>thermospheric</w:t>
      </w:r>
      <w:proofErr w:type="spellEnd"/>
      <w:r w:rsidRPr="006F10C5">
        <w:rPr>
          <w:color w:val="000000"/>
          <w:sz w:val="22"/>
          <w:szCs w:val="22"/>
          <w:highlight w:val="green"/>
        </w:rPr>
        <w:t xml:space="preserve"> and ionospheric responses to the 21 June 2020 annular solar eclipse. Earth and Planetary Physics, 4(3), 1–237. </w:t>
      </w:r>
      <w:hyperlink r:id="rId14">
        <w:r w:rsidRPr="006F10C5">
          <w:rPr>
            <w:color w:val="000000"/>
            <w:sz w:val="22"/>
            <w:szCs w:val="22"/>
            <w:highlight w:val="green"/>
          </w:rPr>
          <w:t>https://doi.org/10.26464/epp2</w:t>
        </w:r>
        <w:r w:rsidRPr="006F10C5">
          <w:rPr>
            <w:color w:val="000000"/>
            <w:sz w:val="22"/>
            <w:szCs w:val="22"/>
            <w:highlight w:val="green"/>
          </w:rPr>
          <w:t>0</w:t>
        </w:r>
        <w:r w:rsidRPr="006F10C5">
          <w:rPr>
            <w:color w:val="000000"/>
            <w:sz w:val="22"/>
            <w:szCs w:val="22"/>
            <w:highlight w:val="green"/>
          </w:rPr>
          <w:t>20032</w:t>
        </w:r>
      </w:hyperlink>
    </w:p>
    <w:p w14:paraId="7C63DF03" w14:textId="77777777" w:rsidR="000716E3" w:rsidRPr="006F10C5" w:rsidRDefault="000716E3" w:rsidP="000716E3">
      <w:pPr>
        <w:spacing w:before="120"/>
        <w:rPr>
          <w:sz w:val="22"/>
          <w:szCs w:val="22"/>
          <w:highlight w:val="green"/>
        </w:rPr>
      </w:pPr>
      <w:proofErr w:type="spellStart"/>
      <w:r w:rsidRPr="006F10C5">
        <w:rPr>
          <w:sz w:val="22"/>
          <w:szCs w:val="22"/>
          <w:highlight w:val="green"/>
        </w:rPr>
        <w:t>Cnossen</w:t>
      </w:r>
      <w:proofErr w:type="spellEnd"/>
      <w:r w:rsidRPr="006F10C5">
        <w:rPr>
          <w:sz w:val="22"/>
          <w:szCs w:val="22"/>
          <w:highlight w:val="green"/>
        </w:rPr>
        <w:t xml:space="preserve"> I., Ridley, A. J., </w:t>
      </w:r>
      <w:proofErr w:type="spellStart"/>
      <w:r w:rsidRPr="006F10C5">
        <w:rPr>
          <w:sz w:val="22"/>
          <w:szCs w:val="22"/>
          <w:highlight w:val="green"/>
        </w:rPr>
        <w:t>Goncharenko</w:t>
      </w:r>
      <w:proofErr w:type="spellEnd"/>
      <w:r w:rsidRPr="006F10C5">
        <w:rPr>
          <w:sz w:val="22"/>
          <w:szCs w:val="22"/>
          <w:highlight w:val="green"/>
        </w:rPr>
        <w:t>, L. P., &amp; Harding, B. J. (2019). The response of the ionosphere-thermosphere system to the 21 August 2017 solar eclipse. Journal of Geophysical Research: Space Physics, 124, 7341–7355. </w:t>
      </w:r>
      <w:hyperlink r:id="rId15">
        <w:r w:rsidRPr="006F10C5">
          <w:rPr>
            <w:sz w:val="22"/>
            <w:szCs w:val="22"/>
            <w:highlight w:val="green"/>
          </w:rPr>
          <w:t>https://doi.org/10.1029/2018JA026402</w:t>
        </w:r>
      </w:hyperlink>
    </w:p>
    <w:p w14:paraId="1E6F6DD4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Lei, J., Dang, T., Wang, W., Burns, A., Zhang, B., &amp; Le, H. (2018). Long-lasting response of the global thermosphere and ionosphere to the 21 August 2017 solar eclipse. Journal of Geophysical Research: Space Physics, 123(5), 4309–4316. </w:t>
      </w:r>
      <w:hyperlink r:id="rId16">
        <w:r w:rsidRPr="006F10C5">
          <w:rPr>
            <w:sz w:val="22"/>
            <w:szCs w:val="22"/>
            <w:highlight w:val="green"/>
          </w:rPr>
          <w:t>https://doi.org/10.1029/2018JA025460</w:t>
        </w:r>
      </w:hyperlink>
    </w:p>
    <w:p w14:paraId="33D51BAF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 xml:space="preserve">Roble, R. G., Emery, B. A., &amp; Ridley, E. C. (1986). Ionospheric and </w:t>
      </w:r>
      <w:proofErr w:type="spellStart"/>
      <w:r w:rsidRPr="006F10C5">
        <w:rPr>
          <w:sz w:val="22"/>
          <w:szCs w:val="22"/>
          <w:highlight w:val="green"/>
        </w:rPr>
        <w:t>thermospheric</w:t>
      </w:r>
      <w:proofErr w:type="spellEnd"/>
      <w:r w:rsidRPr="006F10C5">
        <w:rPr>
          <w:sz w:val="22"/>
          <w:szCs w:val="22"/>
          <w:highlight w:val="green"/>
        </w:rPr>
        <w:t xml:space="preserve"> response over Millstone Hill to the May 30, 1984, annular solar eclipse. Journal of Geophysical Research, 91(A2), 1661–1670. </w:t>
      </w:r>
      <w:hyperlink r:id="rId17">
        <w:r w:rsidRPr="006F10C5">
          <w:rPr>
            <w:sz w:val="22"/>
            <w:szCs w:val="22"/>
            <w:highlight w:val="green"/>
          </w:rPr>
          <w:t>https://doi.org/10.1029/ja091ia02p0</w:t>
        </w:r>
        <w:r w:rsidRPr="006F10C5">
          <w:rPr>
            <w:sz w:val="22"/>
            <w:szCs w:val="22"/>
            <w:highlight w:val="green"/>
          </w:rPr>
          <w:t>1</w:t>
        </w:r>
        <w:r w:rsidRPr="006F10C5">
          <w:rPr>
            <w:sz w:val="22"/>
            <w:szCs w:val="22"/>
            <w:highlight w:val="green"/>
          </w:rPr>
          <w:t>661</w:t>
        </w:r>
      </w:hyperlink>
    </w:p>
    <w:p w14:paraId="1193CEDC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Salah, J. E., Oliver, W. L., Foster, J. C., Holt, J. M., Emery, B. A., &amp; Roble, R. G. (1986). Observations of the May 30, 1984, annular solar eclipse at Millstone Hill. Journal of Geophysical Research, 91(A2), 1651–1660. </w:t>
      </w:r>
      <w:hyperlink r:id="rId18">
        <w:r w:rsidRPr="006F10C5">
          <w:rPr>
            <w:sz w:val="22"/>
            <w:szCs w:val="22"/>
            <w:highlight w:val="green"/>
          </w:rPr>
          <w:t>https://doi.org/10.1029/2020JA02829610.10</w:t>
        </w:r>
        <w:r w:rsidRPr="006F10C5">
          <w:rPr>
            <w:sz w:val="22"/>
            <w:szCs w:val="22"/>
            <w:highlight w:val="green"/>
          </w:rPr>
          <w:t>2</w:t>
        </w:r>
        <w:r w:rsidRPr="006F10C5">
          <w:rPr>
            <w:sz w:val="22"/>
            <w:szCs w:val="22"/>
            <w:highlight w:val="green"/>
          </w:rPr>
          <w:t>9/</w:t>
        </w:r>
      </w:hyperlink>
    </w:p>
    <w:p w14:paraId="6E738FEE" w14:textId="77777777" w:rsidR="000716E3" w:rsidRDefault="000716E3" w:rsidP="000716E3">
      <w:pPr>
        <w:spacing w:before="120"/>
        <w:rPr>
          <w:sz w:val="22"/>
          <w:szCs w:val="22"/>
        </w:rPr>
      </w:pPr>
      <w:r w:rsidRPr="006F10C5">
        <w:rPr>
          <w:sz w:val="22"/>
          <w:szCs w:val="22"/>
          <w:highlight w:val="green"/>
        </w:rPr>
        <w:t>Ding, F., Wan, W., Ning, B., Liu, L., Le, H., Xu, G., et al. (2010). GPS TEC response to the 22 July 2009 total solar eclipse in East Asia. Journal of Geophysical Research, 115, A07308. </w:t>
      </w:r>
      <w:hyperlink r:id="rId19">
        <w:r w:rsidRPr="006F10C5">
          <w:rPr>
            <w:sz w:val="22"/>
            <w:szCs w:val="22"/>
            <w:highlight w:val="green"/>
          </w:rPr>
          <w:t>https://doi.org/10.1029/200</w:t>
        </w:r>
        <w:r w:rsidRPr="006F10C5">
          <w:rPr>
            <w:sz w:val="22"/>
            <w:szCs w:val="22"/>
            <w:highlight w:val="green"/>
          </w:rPr>
          <w:t>9</w:t>
        </w:r>
        <w:r w:rsidRPr="006F10C5">
          <w:rPr>
            <w:sz w:val="22"/>
            <w:szCs w:val="22"/>
            <w:highlight w:val="green"/>
          </w:rPr>
          <w:t>JA015113</w:t>
        </w:r>
      </w:hyperlink>
    </w:p>
    <w:p w14:paraId="62659EA3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6F10C5">
        <w:rPr>
          <w:sz w:val="22"/>
          <w:szCs w:val="22"/>
          <w:highlight w:val="green"/>
        </w:rPr>
        <w:t>Anastassiadis</w:t>
      </w:r>
      <w:proofErr w:type="spellEnd"/>
      <w:r w:rsidRPr="006F10C5">
        <w:rPr>
          <w:sz w:val="22"/>
          <w:szCs w:val="22"/>
          <w:highlight w:val="green"/>
        </w:rPr>
        <w:t>, M., &amp; </w:t>
      </w:r>
      <w:proofErr w:type="spellStart"/>
      <w:r w:rsidRPr="006F10C5">
        <w:rPr>
          <w:sz w:val="22"/>
          <w:szCs w:val="22"/>
          <w:highlight w:val="green"/>
        </w:rPr>
        <w:t>Matsoukas</w:t>
      </w:r>
      <w:proofErr w:type="spellEnd"/>
      <w:r w:rsidRPr="006F10C5">
        <w:rPr>
          <w:sz w:val="22"/>
          <w:szCs w:val="22"/>
          <w:highlight w:val="green"/>
        </w:rPr>
        <w:t>, D. (1969). Electron content measurements by beacon S-66 satellite during the May 20, 1966, solar eclipse. Journal of Atmospheric and Terrestrial Physics, 31(9), 1217–1222. </w:t>
      </w:r>
      <w:hyperlink r:id="rId20">
        <w:r w:rsidRPr="006F10C5">
          <w:rPr>
            <w:sz w:val="22"/>
            <w:szCs w:val="22"/>
            <w:highlight w:val="green"/>
          </w:rPr>
          <w:t>https://doi.org/10.1016/0021-9169(69)90</w:t>
        </w:r>
        <w:r w:rsidRPr="006F10C5">
          <w:rPr>
            <w:sz w:val="22"/>
            <w:szCs w:val="22"/>
            <w:highlight w:val="green"/>
          </w:rPr>
          <w:t>0</w:t>
        </w:r>
        <w:r w:rsidRPr="006F10C5">
          <w:rPr>
            <w:sz w:val="22"/>
            <w:szCs w:val="22"/>
            <w:highlight w:val="green"/>
          </w:rPr>
          <w:t>56-7</w:t>
        </w:r>
      </w:hyperlink>
    </w:p>
    <w:p w14:paraId="6F83B2BF" w14:textId="77777777" w:rsidR="000716E3" w:rsidRDefault="000716E3" w:rsidP="000716E3">
      <w:pPr>
        <w:spacing w:before="120"/>
        <w:rPr>
          <w:sz w:val="22"/>
          <w:szCs w:val="22"/>
        </w:rPr>
      </w:pPr>
      <w:r w:rsidRPr="00421D6C">
        <w:rPr>
          <w:sz w:val="22"/>
          <w:szCs w:val="22"/>
          <w:highlight w:val="green"/>
        </w:rPr>
        <w:t>Müller-</w:t>
      </w:r>
      <w:proofErr w:type="spellStart"/>
      <w:r w:rsidRPr="00421D6C">
        <w:rPr>
          <w:sz w:val="22"/>
          <w:szCs w:val="22"/>
          <w:highlight w:val="green"/>
        </w:rPr>
        <w:t>Wodarg</w:t>
      </w:r>
      <w:proofErr w:type="spellEnd"/>
      <w:r w:rsidRPr="00421D6C">
        <w:rPr>
          <w:sz w:val="22"/>
          <w:szCs w:val="22"/>
          <w:highlight w:val="green"/>
        </w:rPr>
        <w:t>, I. C. F., Aylward, A. D., &amp; Lockwood, M. (1998). Effects of a mid-latitude solar eclipse on the thermosphere and ionosphere—A modelling study. Geophysical Research Letters, 25(20), 3787–3790. </w:t>
      </w:r>
      <w:hyperlink r:id="rId21">
        <w:r w:rsidRPr="00421D6C">
          <w:rPr>
            <w:sz w:val="22"/>
            <w:szCs w:val="22"/>
            <w:highlight w:val="green"/>
          </w:rPr>
          <w:t>https://doi.org/10.1029/1998GL900045</w:t>
        </w:r>
      </w:hyperlink>
    </w:p>
    <w:p w14:paraId="2A6D39EE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Bamford, R. A. (2000). The effect of the 1999 total solar eclipse on the ionosphere. Physics and Chemistry of the Earth (C), 26(5), 373–377, 2001.</w:t>
      </w:r>
    </w:p>
    <w:p w14:paraId="3B5432B5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3B77AE">
        <w:rPr>
          <w:sz w:val="22"/>
          <w:szCs w:val="22"/>
          <w:highlight w:val="green"/>
        </w:rPr>
        <w:t>Coster</w:t>
      </w:r>
      <w:proofErr w:type="spellEnd"/>
      <w:r w:rsidRPr="003B77AE">
        <w:rPr>
          <w:sz w:val="22"/>
          <w:szCs w:val="22"/>
          <w:highlight w:val="green"/>
        </w:rPr>
        <w:t>, A. J., </w:t>
      </w:r>
      <w:proofErr w:type="spellStart"/>
      <w:r w:rsidRPr="003B77AE">
        <w:rPr>
          <w:sz w:val="22"/>
          <w:szCs w:val="22"/>
          <w:highlight w:val="green"/>
        </w:rPr>
        <w:t>Goncharenko</w:t>
      </w:r>
      <w:proofErr w:type="spellEnd"/>
      <w:r w:rsidRPr="003B77AE">
        <w:rPr>
          <w:sz w:val="22"/>
          <w:szCs w:val="22"/>
          <w:highlight w:val="green"/>
        </w:rPr>
        <w:t>, L., Zhang, S.-R., Erickson, P. J., Rideout, W., &amp; </w:t>
      </w:r>
      <w:proofErr w:type="spellStart"/>
      <w:r w:rsidRPr="003B77AE">
        <w:rPr>
          <w:sz w:val="22"/>
          <w:szCs w:val="22"/>
          <w:highlight w:val="green"/>
        </w:rPr>
        <w:t>Vierinen</w:t>
      </w:r>
      <w:proofErr w:type="spellEnd"/>
      <w:r w:rsidRPr="003B77AE">
        <w:rPr>
          <w:sz w:val="22"/>
          <w:szCs w:val="22"/>
          <w:highlight w:val="green"/>
        </w:rPr>
        <w:t>, J. (2017). GNSS observations of ionospheric variations during the 21 August 2017 solar eclipse. Geophysical Research Letters, 44, 12,041–12,048. </w:t>
      </w:r>
      <w:hyperlink r:id="rId22">
        <w:r w:rsidRPr="003B77AE">
          <w:rPr>
            <w:sz w:val="22"/>
            <w:szCs w:val="22"/>
            <w:highlight w:val="green"/>
          </w:rPr>
          <w:t>https://doi.org/10.1002/2017GL075774</w:t>
        </w:r>
      </w:hyperlink>
    </w:p>
    <w:p w14:paraId="282A1C07" w14:textId="77777777" w:rsidR="000716E3" w:rsidRDefault="000716E3" w:rsidP="000716E3">
      <w:pPr>
        <w:spacing w:before="120"/>
        <w:rPr>
          <w:sz w:val="22"/>
          <w:szCs w:val="22"/>
        </w:rPr>
      </w:pPr>
      <w:r w:rsidRPr="003B77AE">
        <w:rPr>
          <w:sz w:val="22"/>
          <w:szCs w:val="22"/>
          <w:highlight w:val="green"/>
        </w:rPr>
        <w:t>Lin, C. Y., Deng, Y., &amp; Ridley, A. (2018). Atmospheric gravity waves in the ionosphere and thermosphere during the 2017 solar eclipse. Geophysical Research Letters, 45, 5246–5252. </w:t>
      </w:r>
      <w:hyperlink r:id="rId23">
        <w:r w:rsidRPr="003B77AE">
          <w:rPr>
            <w:sz w:val="22"/>
            <w:szCs w:val="22"/>
            <w:highlight w:val="green"/>
          </w:rPr>
          <w:t>https://doi.org/10.1029/2018GL</w:t>
        </w:r>
        <w:r w:rsidRPr="003B77AE">
          <w:rPr>
            <w:sz w:val="22"/>
            <w:szCs w:val="22"/>
            <w:highlight w:val="green"/>
          </w:rPr>
          <w:t>0</w:t>
        </w:r>
        <w:r w:rsidRPr="003B77AE">
          <w:rPr>
            <w:sz w:val="22"/>
            <w:szCs w:val="22"/>
            <w:highlight w:val="green"/>
          </w:rPr>
          <w:t>77388</w:t>
        </w:r>
      </w:hyperlink>
    </w:p>
    <w:p w14:paraId="7281FCF3" w14:textId="77777777" w:rsidR="000716E3" w:rsidRDefault="000716E3" w:rsidP="000716E3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2"/>
          <w:szCs w:val="22"/>
        </w:rPr>
      </w:pPr>
      <w:r w:rsidRPr="003B77AE">
        <w:rPr>
          <w:color w:val="000000"/>
          <w:sz w:val="22"/>
          <w:szCs w:val="22"/>
          <w:highlight w:val="green"/>
        </w:rPr>
        <w:t xml:space="preserve">Tsai, H. F., and J. Y. Liu (1999), Ionospheric total electron content response to solar eclipses, J. </w:t>
      </w:r>
      <w:proofErr w:type="spellStart"/>
      <w:r w:rsidRPr="003B77AE">
        <w:rPr>
          <w:color w:val="000000"/>
          <w:sz w:val="22"/>
          <w:szCs w:val="22"/>
          <w:highlight w:val="green"/>
        </w:rPr>
        <w:t>Geophys</w:t>
      </w:r>
      <w:proofErr w:type="spellEnd"/>
      <w:r w:rsidRPr="003B77AE">
        <w:rPr>
          <w:color w:val="000000"/>
          <w:sz w:val="22"/>
          <w:szCs w:val="22"/>
          <w:highlight w:val="green"/>
        </w:rPr>
        <w:t>. Res., 104(A6), 12657–12668, doi:</w:t>
      </w:r>
      <w:hyperlink r:id="rId24">
        <w:r w:rsidRPr="003B77AE">
          <w:rPr>
            <w:color w:val="000000"/>
            <w:sz w:val="22"/>
            <w:szCs w:val="22"/>
            <w:highlight w:val="green"/>
          </w:rPr>
          <w:t>10.1029/199</w:t>
        </w:r>
        <w:r w:rsidRPr="003B77AE">
          <w:rPr>
            <w:color w:val="000000"/>
            <w:sz w:val="22"/>
            <w:szCs w:val="22"/>
            <w:highlight w:val="green"/>
          </w:rPr>
          <w:t>9</w:t>
        </w:r>
        <w:r w:rsidRPr="003B77AE">
          <w:rPr>
            <w:color w:val="000000"/>
            <w:sz w:val="22"/>
            <w:szCs w:val="22"/>
            <w:highlight w:val="green"/>
          </w:rPr>
          <w:t>JA900001</w:t>
        </w:r>
      </w:hyperlink>
      <w:r w:rsidRPr="003B77AE">
        <w:rPr>
          <w:color w:val="000000"/>
          <w:sz w:val="22"/>
          <w:szCs w:val="22"/>
          <w:highlight w:val="green"/>
        </w:rPr>
        <w:t>.</w:t>
      </w:r>
    </w:p>
    <w:p w14:paraId="7FD1F042" w14:textId="77777777" w:rsidR="000716E3" w:rsidRDefault="000716E3" w:rsidP="000716E3">
      <w:pPr>
        <w:spacing w:before="120"/>
        <w:rPr>
          <w:sz w:val="22"/>
          <w:szCs w:val="22"/>
        </w:rPr>
      </w:pPr>
      <w:r w:rsidRPr="003B77AE">
        <w:rPr>
          <w:sz w:val="22"/>
          <w:szCs w:val="22"/>
          <w:highlight w:val="green"/>
        </w:rPr>
        <w:t>Harding, B. J., </w:t>
      </w:r>
      <w:proofErr w:type="spellStart"/>
      <w:r w:rsidRPr="003B77AE">
        <w:rPr>
          <w:sz w:val="22"/>
          <w:szCs w:val="22"/>
          <w:highlight w:val="green"/>
        </w:rPr>
        <w:t>Drob</w:t>
      </w:r>
      <w:proofErr w:type="spellEnd"/>
      <w:r w:rsidRPr="003B77AE">
        <w:rPr>
          <w:sz w:val="22"/>
          <w:szCs w:val="22"/>
          <w:highlight w:val="green"/>
        </w:rPr>
        <w:t>, D. P., </w:t>
      </w:r>
      <w:proofErr w:type="spellStart"/>
      <w:r w:rsidRPr="003B77AE">
        <w:rPr>
          <w:sz w:val="22"/>
          <w:szCs w:val="22"/>
          <w:highlight w:val="green"/>
        </w:rPr>
        <w:t>Buriti</w:t>
      </w:r>
      <w:proofErr w:type="spellEnd"/>
      <w:r w:rsidRPr="003B77AE">
        <w:rPr>
          <w:sz w:val="22"/>
          <w:szCs w:val="22"/>
          <w:highlight w:val="green"/>
        </w:rPr>
        <w:t>, R. A., &amp; </w:t>
      </w:r>
      <w:proofErr w:type="spellStart"/>
      <w:r w:rsidRPr="003B77AE">
        <w:rPr>
          <w:sz w:val="22"/>
          <w:szCs w:val="22"/>
          <w:highlight w:val="green"/>
        </w:rPr>
        <w:t>Makela</w:t>
      </w:r>
      <w:proofErr w:type="spellEnd"/>
      <w:r w:rsidRPr="003B77AE">
        <w:rPr>
          <w:sz w:val="22"/>
          <w:szCs w:val="22"/>
          <w:highlight w:val="green"/>
        </w:rPr>
        <w:t xml:space="preserve">, J. J. (2018). Nightside detection of a large-scale </w:t>
      </w:r>
      <w:proofErr w:type="spellStart"/>
      <w:r w:rsidRPr="003B77AE">
        <w:rPr>
          <w:sz w:val="22"/>
          <w:szCs w:val="22"/>
          <w:highlight w:val="green"/>
        </w:rPr>
        <w:t>thermospheric</w:t>
      </w:r>
      <w:proofErr w:type="spellEnd"/>
      <w:r w:rsidRPr="003B77AE">
        <w:rPr>
          <w:sz w:val="22"/>
          <w:szCs w:val="22"/>
          <w:highlight w:val="green"/>
        </w:rPr>
        <w:t xml:space="preserve"> wave generated by a solar eclipse. Geophysical Research Letters, 45(8), 3366–3373. </w:t>
      </w:r>
      <w:hyperlink r:id="rId25">
        <w:r w:rsidRPr="003B77AE">
          <w:rPr>
            <w:sz w:val="22"/>
            <w:szCs w:val="22"/>
            <w:highlight w:val="green"/>
          </w:rPr>
          <w:t>https://doi.org/10.1002/20</w:t>
        </w:r>
        <w:r w:rsidRPr="003B77AE">
          <w:rPr>
            <w:sz w:val="22"/>
            <w:szCs w:val="22"/>
            <w:highlight w:val="green"/>
          </w:rPr>
          <w:t>1</w:t>
        </w:r>
        <w:r w:rsidRPr="003B77AE">
          <w:rPr>
            <w:sz w:val="22"/>
            <w:szCs w:val="22"/>
            <w:highlight w:val="green"/>
          </w:rPr>
          <w:t>8GL077015</w:t>
        </w:r>
      </w:hyperlink>
    </w:p>
    <w:p w14:paraId="33FB0917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 w:rsidRPr="0084665C">
        <w:rPr>
          <w:sz w:val="22"/>
          <w:szCs w:val="22"/>
          <w:highlight w:val="green"/>
        </w:rPr>
        <w:lastRenderedPageBreak/>
        <w:t>Aryal</w:t>
      </w:r>
      <w:proofErr w:type="spellEnd"/>
      <w:r w:rsidRPr="0084665C">
        <w:rPr>
          <w:sz w:val="22"/>
          <w:szCs w:val="22"/>
          <w:highlight w:val="green"/>
        </w:rPr>
        <w:t>, S., Evans, J. S., </w:t>
      </w:r>
      <w:proofErr w:type="spellStart"/>
      <w:r w:rsidRPr="0084665C">
        <w:rPr>
          <w:sz w:val="22"/>
          <w:szCs w:val="22"/>
          <w:highlight w:val="green"/>
        </w:rPr>
        <w:t>Correira</w:t>
      </w:r>
      <w:proofErr w:type="spellEnd"/>
      <w:r w:rsidRPr="0084665C">
        <w:rPr>
          <w:sz w:val="22"/>
          <w:szCs w:val="22"/>
          <w:highlight w:val="green"/>
        </w:rPr>
        <w:t>, J., Burns, A. G., Wang, W., Solomon, S. C., et al. (2020). First global-scale synoptic imaging of solar eclipse effects in the thermosphere. Journal of Geophysical Research: Space Physics, 125(9), e2020JA027789. </w:t>
      </w:r>
      <w:hyperlink r:id="rId26">
        <w:r w:rsidRPr="0084665C">
          <w:rPr>
            <w:sz w:val="22"/>
            <w:szCs w:val="22"/>
            <w:highlight w:val="green"/>
          </w:rPr>
          <w:t>https://doi.org/10.1029/2020JA027789</w:t>
        </w:r>
      </w:hyperlink>
    </w:p>
    <w:p w14:paraId="40988D99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Střeštík</w:t>
      </w:r>
      <w:proofErr w:type="spellEnd"/>
      <w:r>
        <w:rPr>
          <w:sz w:val="22"/>
          <w:szCs w:val="22"/>
        </w:rPr>
        <w:t xml:space="preserve">, J. The Response </w:t>
      </w:r>
      <w:proofErr w:type="gramStart"/>
      <w:r>
        <w:rPr>
          <w:sz w:val="22"/>
          <w:szCs w:val="22"/>
        </w:rPr>
        <w:t>Of</w:t>
      </w:r>
      <w:proofErr w:type="gramEnd"/>
      <w:r>
        <w:rPr>
          <w:sz w:val="22"/>
          <w:szCs w:val="22"/>
        </w:rPr>
        <w:t xml:space="preserve"> The 11 August 1999 Total Solar Eclipse In The Geomagnetic Field. Earth, Moon, and Planets 85, 561–566 (1999). https://doi.org/10.1023/A:1017047627850</w:t>
      </w:r>
    </w:p>
    <w:p w14:paraId="377D030B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Ladynin</w:t>
      </w:r>
      <w:proofErr w:type="spellEnd"/>
      <w:r>
        <w:rPr>
          <w:sz w:val="22"/>
          <w:szCs w:val="22"/>
        </w:rPr>
        <w:t>, A., </w:t>
      </w:r>
      <w:proofErr w:type="spellStart"/>
      <w:r>
        <w:rPr>
          <w:sz w:val="22"/>
          <w:szCs w:val="22"/>
        </w:rPr>
        <w:t>Semakov</w:t>
      </w:r>
      <w:proofErr w:type="spellEnd"/>
      <w:r>
        <w:rPr>
          <w:sz w:val="22"/>
          <w:szCs w:val="22"/>
        </w:rPr>
        <w:t>, N. N., &amp; </w:t>
      </w:r>
      <w:proofErr w:type="spellStart"/>
      <w:r>
        <w:rPr>
          <w:sz w:val="22"/>
          <w:szCs w:val="22"/>
        </w:rPr>
        <w:t>Khomutov</w:t>
      </w:r>
      <w:proofErr w:type="spellEnd"/>
      <w:r>
        <w:rPr>
          <w:sz w:val="22"/>
          <w:szCs w:val="22"/>
        </w:rPr>
        <w:t>, S. Y. (2011). Changes in the daily geomagnetic variation during the total solar eclipse of 1 August 2008. Russian Geology and Geophysics, 52(3), 343–352. </w:t>
      </w:r>
      <w:hyperlink r:id="rId27">
        <w:r>
          <w:rPr>
            <w:sz w:val="22"/>
            <w:szCs w:val="22"/>
          </w:rPr>
          <w:t>https://doi.org/10.1016/j.rgg.2011.02.007</w:t>
        </w:r>
      </w:hyperlink>
    </w:p>
    <w:p w14:paraId="51EA9C6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Chernogor</w:t>
      </w:r>
      <w:proofErr w:type="spellEnd"/>
      <w:r>
        <w:rPr>
          <w:sz w:val="22"/>
          <w:szCs w:val="22"/>
        </w:rPr>
        <w:t>, L. Geomagnetic Effect of the Solar Eclipse of June 10, 2021. </w:t>
      </w:r>
      <w:proofErr w:type="spellStart"/>
      <w:r>
        <w:rPr>
          <w:sz w:val="22"/>
          <w:szCs w:val="22"/>
        </w:rPr>
        <w:t>Kinemat</w:t>
      </w:r>
      <w:proofErr w:type="spellEnd"/>
      <w:r>
        <w:rPr>
          <w:sz w:val="22"/>
          <w:szCs w:val="22"/>
        </w:rPr>
        <w:t>. Phys. Celest. Bodies 38, 11–24 (2022). https://doi.org/10.3103/S0884591322010020</w:t>
      </w:r>
    </w:p>
    <w:p w14:paraId="307E17D8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Chen, X., Dang, T., Zhang, B., </w:t>
      </w:r>
      <w:proofErr w:type="spellStart"/>
      <w:r>
        <w:rPr>
          <w:sz w:val="22"/>
          <w:szCs w:val="22"/>
        </w:rPr>
        <w:t>Lotko</w:t>
      </w:r>
      <w:proofErr w:type="spellEnd"/>
      <w:r>
        <w:rPr>
          <w:sz w:val="22"/>
          <w:szCs w:val="22"/>
        </w:rPr>
        <w:t>, W., Pham, K., Wang, W., et al. (2021). Global effects of a polar solar eclipse on the coupled magnetosphere-ionosphere system. Geophysical Research Letters, 48, e2021GL096471. </w:t>
      </w:r>
      <w:hyperlink r:id="rId28">
        <w:r>
          <w:rPr>
            <w:sz w:val="22"/>
            <w:szCs w:val="22"/>
          </w:rPr>
          <w:t>https://doi.org/10.1029/2021GL096471</w:t>
        </w:r>
      </w:hyperlink>
    </w:p>
    <w:p w14:paraId="706594CE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Momani, M., Al </w:t>
      </w:r>
      <w:proofErr w:type="spellStart"/>
      <w:r>
        <w:rPr>
          <w:sz w:val="22"/>
          <w:szCs w:val="22"/>
        </w:rPr>
        <w:t>Smadi</w:t>
      </w:r>
      <w:proofErr w:type="spellEnd"/>
      <w:r>
        <w:rPr>
          <w:sz w:val="22"/>
          <w:szCs w:val="22"/>
        </w:rPr>
        <w:t>, P.-T., al-</w:t>
      </w:r>
      <w:proofErr w:type="spellStart"/>
      <w:r>
        <w:rPr>
          <w:sz w:val="22"/>
          <w:szCs w:val="22"/>
        </w:rPr>
        <w:t>taweel</w:t>
      </w:r>
      <w:proofErr w:type="spellEnd"/>
      <w:r>
        <w:rPr>
          <w:sz w:val="22"/>
          <w:szCs w:val="22"/>
        </w:rPr>
        <w:t>, F., &amp; </w:t>
      </w:r>
      <w:proofErr w:type="spellStart"/>
      <w:r>
        <w:rPr>
          <w:sz w:val="22"/>
          <w:szCs w:val="22"/>
        </w:rPr>
        <w:t>Ghaidan</w:t>
      </w:r>
      <w:proofErr w:type="spellEnd"/>
      <w:r>
        <w:rPr>
          <w:sz w:val="22"/>
          <w:szCs w:val="22"/>
        </w:rPr>
        <w:t>, K. (2011). Magnetic field disturbances during the 2003 total solar eclipse over Antarctica as observed by magnetometers. European Journal of Technology and Advances in Engineering Research, 2, 69–75.</w:t>
      </w:r>
    </w:p>
    <w:p w14:paraId="040A8CCA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Powell, K. G., Roe, P. L., Linde, T. J., </w:t>
      </w:r>
      <w:proofErr w:type="spellStart"/>
      <w:r>
        <w:rPr>
          <w:sz w:val="22"/>
          <w:szCs w:val="22"/>
        </w:rPr>
        <w:t>Gombosi</w:t>
      </w:r>
      <w:proofErr w:type="spellEnd"/>
      <w:r>
        <w:rPr>
          <w:sz w:val="22"/>
          <w:szCs w:val="22"/>
        </w:rPr>
        <w:t>, T. I., &amp; </w:t>
      </w:r>
      <w:proofErr w:type="spellStart"/>
      <w:r>
        <w:rPr>
          <w:sz w:val="22"/>
          <w:szCs w:val="22"/>
        </w:rPr>
        <w:t>Zeeuw</w:t>
      </w:r>
      <w:proofErr w:type="spellEnd"/>
      <w:r>
        <w:rPr>
          <w:sz w:val="22"/>
          <w:szCs w:val="22"/>
        </w:rPr>
        <w:t>, D. L. D. (1999). A solution-adaptive upwind scheme for ideal magnetohydrodynamics. Journal of Computational Physics, 154(2), 284–309. </w:t>
      </w:r>
      <w:hyperlink r:id="rId29">
        <w:r>
          <w:rPr>
            <w:sz w:val="22"/>
            <w:szCs w:val="22"/>
          </w:rPr>
          <w:t>https://doi.org/10.1006/JCPH.1999.6299</w:t>
        </w:r>
      </w:hyperlink>
    </w:p>
    <w:p w14:paraId="23C7CEDE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Glocer</w:t>
      </w:r>
      <w:proofErr w:type="spellEnd"/>
      <w:r>
        <w:rPr>
          <w:sz w:val="22"/>
          <w:szCs w:val="22"/>
        </w:rPr>
        <w:t xml:space="preserve">, A., G. </w:t>
      </w:r>
      <w:proofErr w:type="spellStart"/>
      <w:r>
        <w:rPr>
          <w:sz w:val="22"/>
          <w:szCs w:val="22"/>
        </w:rPr>
        <w:t>Tóth</w:t>
      </w:r>
      <w:proofErr w:type="spellEnd"/>
      <w:r>
        <w:rPr>
          <w:sz w:val="22"/>
          <w:szCs w:val="22"/>
        </w:rPr>
        <w:t xml:space="preserve">, Y. Ma, T. </w:t>
      </w:r>
      <w:proofErr w:type="spellStart"/>
      <w:r>
        <w:rPr>
          <w:sz w:val="22"/>
          <w:szCs w:val="22"/>
        </w:rPr>
        <w:t>Gombosi</w:t>
      </w:r>
      <w:proofErr w:type="spellEnd"/>
      <w:r>
        <w:rPr>
          <w:sz w:val="22"/>
          <w:szCs w:val="22"/>
        </w:rPr>
        <w:t xml:space="preserve">, J.-C. Zhang, and L. M. Kistler (2009), Multifluid Block-Adaptive-Tree Solar wind Roe-type Upwind Scheme: Magnetospheric composition and dynamics during geomagnetic storms—Initial results, J. </w:t>
      </w:r>
      <w:proofErr w:type="spellStart"/>
      <w:r>
        <w:rPr>
          <w:sz w:val="22"/>
          <w:szCs w:val="22"/>
        </w:rPr>
        <w:t>Geophys</w:t>
      </w:r>
      <w:proofErr w:type="spellEnd"/>
      <w:r>
        <w:rPr>
          <w:sz w:val="22"/>
          <w:szCs w:val="22"/>
        </w:rPr>
        <w:t>. Res., 114, A12203, doi:</w:t>
      </w:r>
      <w:hyperlink r:id="rId30">
        <w:r>
          <w:rPr>
            <w:sz w:val="22"/>
            <w:szCs w:val="22"/>
          </w:rPr>
          <w:t>10.1029/2009JA014418</w:t>
        </w:r>
      </w:hyperlink>
      <w:r>
        <w:rPr>
          <w:sz w:val="22"/>
          <w:szCs w:val="22"/>
        </w:rPr>
        <w:t>.</w:t>
      </w:r>
    </w:p>
    <w:p w14:paraId="4357D7F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Mrak</w:t>
      </w:r>
      <w:proofErr w:type="spellEnd"/>
      <w:r>
        <w:rPr>
          <w:sz w:val="22"/>
          <w:szCs w:val="22"/>
        </w:rPr>
        <w:t xml:space="preserve">, S., Zhu, Q., Deng, Y., </w:t>
      </w:r>
      <w:proofErr w:type="spellStart"/>
      <w:r>
        <w:rPr>
          <w:sz w:val="22"/>
          <w:szCs w:val="22"/>
        </w:rPr>
        <w:t>Dammasch</w:t>
      </w:r>
      <w:proofErr w:type="spellEnd"/>
      <w:r>
        <w:rPr>
          <w:sz w:val="22"/>
          <w:szCs w:val="22"/>
        </w:rPr>
        <w:t xml:space="preserve">, I. E., Dominique, M., Hairston, M. R., Nishimura, Y., &amp; </w:t>
      </w:r>
      <w:proofErr w:type="spellStart"/>
      <w:r>
        <w:rPr>
          <w:sz w:val="22"/>
          <w:szCs w:val="22"/>
        </w:rPr>
        <w:t>Semeter</w:t>
      </w:r>
      <w:proofErr w:type="spellEnd"/>
      <w:r>
        <w:rPr>
          <w:sz w:val="22"/>
          <w:szCs w:val="22"/>
        </w:rPr>
        <w:t xml:space="preserve">, J. (2022). Modeling Solar Eclipses at Extreme </w:t>
      </w:r>
      <w:proofErr w:type="gramStart"/>
      <w:r>
        <w:rPr>
          <w:sz w:val="22"/>
          <w:szCs w:val="22"/>
        </w:rPr>
        <w:t>Ultra Violet</w:t>
      </w:r>
      <w:proofErr w:type="gramEnd"/>
      <w:r>
        <w:rPr>
          <w:sz w:val="22"/>
          <w:szCs w:val="22"/>
        </w:rPr>
        <w:t xml:space="preserve"> Wavelengths and the Effects of Nonuniform Eclipse Shadow on the Ionosphere-Thermosphere system. Journal of Geophysical Research: Space Physics, e2022JA031058. </w:t>
      </w:r>
      <w:hyperlink r:id="rId31">
        <w:r>
          <w:rPr>
            <w:sz w:val="22"/>
            <w:szCs w:val="22"/>
          </w:rPr>
          <w:t>https://doi.org/10.1029/2022JA031058</w:t>
        </w:r>
      </w:hyperlink>
    </w:p>
    <w:p w14:paraId="1C04025C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Ridley, A., Deng, Y., and </w:t>
      </w:r>
      <w:proofErr w:type="spellStart"/>
      <w:r>
        <w:rPr>
          <w:sz w:val="22"/>
          <w:szCs w:val="22"/>
        </w:rPr>
        <w:t>Tóth</w:t>
      </w:r>
      <w:proofErr w:type="spellEnd"/>
      <w:r>
        <w:rPr>
          <w:sz w:val="22"/>
          <w:szCs w:val="22"/>
        </w:rPr>
        <w:t>, G. (2006). The global ionosphere–thermosphere model. Journal of</w:t>
      </w:r>
      <w:r>
        <w:rPr>
          <w:sz w:val="22"/>
          <w:szCs w:val="22"/>
        </w:rPr>
        <w:br/>
        <w:t>Atmospheric and Solar-Terrestrial Physics, 68, 839–864. doi.org/10.1016/j.jastp.2006.01.008</w:t>
      </w:r>
    </w:p>
    <w:p w14:paraId="60DB33AD" w14:textId="77777777" w:rsidR="000716E3" w:rsidRDefault="000716E3" w:rsidP="000716E3">
      <w:pPr>
        <w:spacing w:before="1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Deng, Y., Ridley, A. J., and Wang, W. (2008). Effect of the altitudinal variation of the gravitational</w:t>
      </w:r>
      <w:r>
        <w:rPr>
          <w:sz w:val="22"/>
          <w:szCs w:val="22"/>
          <w:highlight w:val="white"/>
        </w:rPr>
        <w:br/>
        <w:t xml:space="preserve">acceleration on the thermosphere simulation. </w:t>
      </w:r>
      <w:r>
        <w:rPr>
          <w:i/>
          <w:sz w:val="22"/>
          <w:szCs w:val="22"/>
          <w:highlight w:val="white"/>
        </w:rPr>
        <w:t>Journal of Geophysical Research: Space Physics</w:t>
      </w:r>
      <w:r>
        <w:rPr>
          <w:sz w:val="22"/>
          <w:szCs w:val="22"/>
        </w:rPr>
        <w:t>,</w:t>
      </w:r>
      <w:r>
        <w:rPr>
          <w:sz w:val="22"/>
          <w:szCs w:val="22"/>
          <w:highlight w:val="white"/>
        </w:rPr>
        <w:t xml:space="preserve"> 113.</w:t>
      </w:r>
      <w:r>
        <w:rPr>
          <w:sz w:val="22"/>
          <w:szCs w:val="22"/>
          <w:highlight w:val="white"/>
        </w:rPr>
        <w:br/>
      </w:r>
      <w:proofErr w:type="spellStart"/>
      <w:r>
        <w:rPr>
          <w:sz w:val="22"/>
          <w:szCs w:val="22"/>
          <w:highlight w:val="white"/>
        </w:rPr>
        <w:t>doi</w:t>
      </w:r>
      <w:proofErr w:type="spellEnd"/>
      <w:r>
        <w:rPr>
          <w:sz w:val="22"/>
          <w:szCs w:val="22"/>
          <w:highlight w:val="white"/>
        </w:rPr>
        <w:t>: https://doi.org/10.1029/2008JA013081277</w:t>
      </w:r>
    </w:p>
    <w:p w14:paraId="545A4CC9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Weimer, D. R. (2005). Improved ionospheric electrodynamic models and application to calculating Joule heating rates. </w:t>
      </w:r>
      <w:r>
        <w:rPr>
          <w:i/>
          <w:sz w:val="22"/>
          <w:szCs w:val="22"/>
        </w:rPr>
        <w:t xml:space="preserve">J. </w:t>
      </w:r>
      <w:proofErr w:type="spellStart"/>
      <w:r>
        <w:rPr>
          <w:i/>
          <w:sz w:val="22"/>
          <w:szCs w:val="22"/>
        </w:rPr>
        <w:t>Geophys</w:t>
      </w:r>
      <w:proofErr w:type="spellEnd"/>
      <w:r>
        <w:rPr>
          <w:i/>
          <w:sz w:val="22"/>
          <w:szCs w:val="22"/>
        </w:rPr>
        <w:t>. Res.</w:t>
      </w:r>
      <w:r>
        <w:rPr>
          <w:sz w:val="22"/>
          <w:szCs w:val="22"/>
        </w:rPr>
        <w:t> 110, A05306. doi:10.1029/2004JA010884</w:t>
      </w:r>
    </w:p>
    <w:p w14:paraId="2740AC2A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Zhu, Q., Deng, Y., </w:t>
      </w:r>
      <w:proofErr w:type="spellStart"/>
      <w:r>
        <w:rPr>
          <w:sz w:val="22"/>
          <w:szCs w:val="22"/>
        </w:rPr>
        <w:t>Maute</w:t>
      </w:r>
      <w:proofErr w:type="spellEnd"/>
      <w:r>
        <w:rPr>
          <w:sz w:val="22"/>
          <w:szCs w:val="22"/>
        </w:rPr>
        <w:t xml:space="preserve">, A., </w:t>
      </w:r>
      <w:proofErr w:type="spellStart"/>
      <w:r>
        <w:rPr>
          <w:sz w:val="22"/>
          <w:szCs w:val="22"/>
        </w:rPr>
        <w:t>Kilcommons</w:t>
      </w:r>
      <w:proofErr w:type="spellEnd"/>
      <w:r>
        <w:rPr>
          <w:sz w:val="22"/>
          <w:szCs w:val="22"/>
        </w:rPr>
        <w:t>, L. M., Knipp, D. J., and Hairston, M. (2021). ASHLEY: A new empirical model for the high-latitude electron precipitation and electric field. </w:t>
      </w:r>
      <w:r>
        <w:rPr>
          <w:i/>
          <w:sz w:val="22"/>
          <w:szCs w:val="22"/>
        </w:rPr>
        <w:t>Space Weather</w:t>
      </w:r>
      <w:r>
        <w:rPr>
          <w:sz w:val="22"/>
          <w:szCs w:val="22"/>
        </w:rPr>
        <w:t> 19, e2020SW002671. doi:10.1029/2020SW002671</w:t>
      </w:r>
    </w:p>
    <w:p w14:paraId="7719855F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Maute</w:t>
      </w:r>
      <w:proofErr w:type="spellEnd"/>
      <w:r>
        <w:rPr>
          <w:sz w:val="22"/>
          <w:szCs w:val="22"/>
        </w:rPr>
        <w:t>, A., and Richmond, A. D. (2017). F-region dynamo simulations at low and mid-latitude. Space Sci. Rev. 206 (1–4), 471–493. doi:10.1007/s11214-016-0262-3</w:t>
      </w:r>
    </w:p>
    <w:p w14:paraId="291E7D9B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Deng, Y., Lin, C. Y., Zhu, Q., and Sheng, C. (2021). “Influence of nonhydrostatic processes on the ionosphere-thermosphere,” in Upper atmosphere dynamics and energetics. Editors W. Wang, Y. Zhang, and L. J. Paxton </w:t>
      </w:r>
      <w:proofErr w:type="gramStart"/>
      <w:r>
        <w:rPr>
          <w:sz w:val="22"/>
          <w:szCs w:val="22"/>
        </w:rPr>
        <w:t>doi:10.1002/9781119815631.ch4</w:t>
      </w:r>
      <w:proofErr w:type="gramEnd"/>
    </w:p>
    <w:p w14:paraId="11C572F6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Lin, C. Y., Deng, Y., Sheng, C., and </w:t>
      </w:r>
      <w:proofErr w:type="spellStart"/>
      <w:r>
        <w:rPr>
          <w:sz w:val="22"/>
          <w:szCs w:val="22"/>
        </w:rPr>
        <w:t>Drob</w:t>
      </w:r>
      <w:proofErr w:type="spellEnd"/>
      <w:r>
        <w:rPr>
          <w:sz w:val="22"/>
          <w:szCs w:val="22"/>
        </w:rPr>
        <w:t xml:space="preserve">, D. P. (2017). A study of the nonlinear response of the upper atmosphere to episodic and stochastic acoustic-gravity wave forcing. J. </w:t>
      </w:r>
      <w:proofErr w:type="spellStart"/>
      <w:r>
        <w:rPr>
          <w:sz w:val="22"/>
          <w:szCs w:val="22"/>
        </w:rPr>
        <w:t>Geophys</w:t>
      </w:r>
      <w:proofErr w:type="spellEnd"/>
      <w:r>
        <w:rPr>
          <w:sz w:val="22"/>
          <w:szCs w:val="22"/>
        </w:rPr>
        <w:t>. Res. Space Phys. 122, 1178–1198. doi:10.1002/2016JA022930</w:t>
      </w:r>
    </w:p>
    <w:p w14:paraId="5ED7FE10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Hong, Y., Deng, Y., Zhu, Q., </w:t>
      </w:r>
      <w:proofErr w:type="spellStart"/>
      <w:r>
        <w:rPr>
          <w:sz w:val="22"/>
          <w:szCs w:val="22"/>
        </w:rPr>
        <w:t>Maute</w:t>
      </w:r>
      <w:proofErr w:type="spellEnd"/>
      <w:r>
        <w:rPr>
          <w:sz w:val="22"/>
          <w:szCs w:val="22"/>
        </w:rPr>
        <w:t xml:space="preserve">, A., Waters, C., Hairston, M., et al. (2023). Inter-hemispheric asymmetries in the high-latitude electrodynamic forcing and the thermosphere during the October 8-9, 2012 </w:t>
      </w:r>
      <w:r>
        <w:rPr>
          <w:sz w:val="22"/>
          <w:szCs w:val="22"/>
        </w:rPr>
        <w:lastRenderedPageBreak/>
        <w:t>geomagnetic storm: An integrated data-model investigation. Frontiers in Astronomy and Space Sciences, 10, 1062265. </w:t>
      </w:r>
      <w:hyperlink r:id="rId32">
        <w:r>
          <w:rPr>
            <w:sz w:val="22"/>
            <w:szCs w:val="22"/>
          </w:rPr>
          <w:t>https://doi.org/10.3389/fspas.2023.1062265</w:t>
        </w:r>
      </w:hyperlink>
    </w:p>
    <w:p w14:paraId="1F3A9C95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Richmond, A. D. (1995). Ionospheric electrodynamics using magnetic apex coordinates. J. </w:t>
      </w:r>
      <w:proofErr w:type="spellStart"/>
      <w:r>
        <w:rPr>
          <w:sz w:val="22"/>
          <w:szCs w:val="22"/>
        </w:rPr>
        <w:t>Geomagn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Geoelectr</w:t>
      </w:r>
      <w:proofErr w:type="spellEnd"/>
      <w:r>
        <w:rPr>
          <w:sz w:val="22"/>
          <w:szCs w:val="22"/>
        </w:rPr>
        <w:t>. 47, 191–212. doi:10.5636/jgg.47.191</w:t>
      </w:r>
    </w:p>
    <w:p w14:paraId="2695C1C5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Tóth</w:t>
      </w:r>
      <w:proofErr w:type="spellEnd"/>
      <w:r>
        <w:rPr>
          <w:sz w:val="22"/>
          <w:szCs w:val="22"/>
        </w:rPr>
        <w:t xml:space="preserve">, G., et al. (2005), Space Weather Modeling Framework: A new tool for the space science community, J. </w:t>
      </w:r>
      <w:proofErr w:type="spellStart"/>
      <w:r>
        <w:rPr>
          <w:sz w:val="22"/>
          <w:szCs w:val="22"/>
        </w:rPr>
        <w:t>Geophys</w:t>
      </w:r>
      <w:proofErr w:type="spellEnd"/>
      <w:r>
        <w:rPr>
          <w:sz w:val="22"/>
          <w:szCs w:val="22"/>
        </w:rPr>
        <w:t>. Res., 110, A12226, doi:</w:t>
      </w:r>
      <w:hyperlink r:id="rId33">
        <w:r>
          <w:rPr>
            <w:sz w:val="22"/>
            <w:szCs w:val="22"/>
          </w:rPr>
          <w:t>10.1029/2005JA011126</w:t>
        </w:r>
      </w:hyperlink>
      <w:r>
        <w:rPr>
          <w:sz w:val="22"/>
          <w:szCs w:val="22"/>
        </w:rPr>
        <w:t>.</w:t>
      </w:r>
    </w:p>
    <w:p w14:paraId="5A375A89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Gombosi</w:t>
      </w:r>
      <w:proofErr w:type="spellEnd"/>
      <w:r>
        <w:rPr>
          <w:sz w:val="22"/>
          <w:szCs w:val="22"/>
        </w:rPr>
        <w:t>, T. I., Chen, Y., Huang, Z., Manchester, W. B., Sokolov, I., Toth, G., &amp; van der Holst, B. (2023). Adaptive global magnetohydrodynamic simulations. Space and Astrophysical Plasma Simulation, 211–253. </w:t>
      </w:r>
      <w:hyperlink r:id="rId34">
        <w:r>
          <w:rPr>
            <w:sz w:val="22"/>
            <w:szCs w:val="22"/>
          </w:rPr>
          <w:t>https://doi.org/10.1007/978-3-031-11870-8_7</w:t>
        </w:r>
      </w:hyperlink>
    </w:p>
    <w:p w14:paraId="18992DE9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Tóth</w:t>
      </w:r>
      <w:proofErr w:type="spellEnd"/>
      <w:r>
        <w:rPr>
          <w:sz w:val="22"/>
          <w:szCs w:val="22"/>
        </w:rPr>
        <w:t xml:space="preserve">, G., van der Holst, B., Sokolov, I. V., de </w:t>
      </w:r>
      <w:proofErr w:type="spellStart"/>
      <w:r>
        <w:rPr>
          <w:sz w:val="22"/>
          <w:szCs w:val="22"/>
        </w:rPr>
        <w:t>Zeeuw</w:t>
      </w:r>
      <w:proofErr w:type="spellEnd"/>
      <w:r>
        <w:rPr>
          <w:sz w:val="22"/>
          <w:szCs w:val="22"/>
        </w:rPr>
        <w:t>, D. L., </w:t>
      </w:r>
      <w:proofErr w:type="spellStart"/>
      <w:r>
        <w:rPr>
          <w:sz w:val="22"/>
          <w:szCs w:val="22"/>
        </w:rPr>
        <w:t>Gombosi</w:t>
      </w:r>
      <w:proofErr w:type="spellEnd"/>
      <w:r>
        <w:rPr>
          <w:sz w:val="22"/>
          <w:szCs w:val="22"/>
        </w:rPr>
        <w:t>, T. I., Fang, F., Manchester, W. B., Meng, X., Najib, D., Powell, K. G., Stout, Q. F., </w:t>
      </w:r>
      <w:proofErr w:type="spellStart"/>
      <w:r>
        <w:rPr>
          <w:sz w:val="22"/>
          <w:szCs w:val="22"/>
        </w:rPr>
        <w:t>Glocer</w:t>
      </w:r>
      <w:proofErr w:type="spellEnd"/>
      <w:r>
        <w:rPr>
          <w:sz w:val="22"/>
          <w:szCs w:val="22"/>
        </w:rPr>
        <w:t>, A., Ma, Y. J., &amp; </w:t>
      </w:r>
      <w:proofErr w:type="spellStart"/>
      <w:r>
        <w:rPr>
          <w:sz w:val="22"/>
          <w:szCs w:val="22"/>
        </w:rPr>
        <w:t>Opher</w:t>
      </w:r>
      <w:proofErr w:type="spellEnd"/>
      <w:r>
        <w:rPr>
          <w:sz w:val="22"/>
          <w:szCs w:val="22"/>
        </w:rPr>
        <w:t>, M. (2012). Journal of Computational Physics, 231(3), 870–903. </w:t>
      </w:r>
      <w:hyperlink r:id="rId35">
        <w:r>
          <w:rPr>
            <w:sz w:val="22"/>
            <w:szCs w:val="22"/>
          </w:rPr>
          <w:t>https://doi.org/10.1016/j.jcp.2011.02.006</w:t>
        </w:r>
      </w:hyperlink>
    </w:p>
    <w:p w14:paraId="47830BF3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Haiducek</w:t>
      </w:r>
      <w:proofErr w:type="spellEnd"/>
      <w:r>
        <w:rPr>
          <w:sz w:val="22"/>
          <w:szCs w:val="22"/>
        </w:rPr>
        <w:t>, J. D., Welling, D. T., </w:t>
      </w:r>
      <w:proofErr w:type="spellStart"/>
      <w:r>
        <w:rPr>
          <w:sz w:val="22"/>
          <w:szCs w:val="22"/>
        </w:rPr>
        <w:t>Ganushkina</w:t>
      </w:r>
      <w:proofErr w:type="spellEnd"/>
      <w:r>
        <w:rPr>
          <w:sz w:val="22"/>
          <w:szCs w:val="22"/>
        </w:rPr>
        <w:t>, N. Y., Morley, S. K., &amp; Ozturk, D. S. (2017). SWMF global magnetosphere simulations of January 2005: Geomagnetic indices and cross-polar cap potential. Space Weather, 15, 1567–1587. </w:t>
      </w:r>
      <w:hyperlink r:id="rId36">
        <w:r>
          <w:rPr>
            <w:sz w:val="22"/>
            <w:szCs w:val="22"/>
          </w:rPr>
          <w:t>https://doi.org/10.1002/2017SW001695</w:t>
        </w:r>
      </w:hyperlink>
    </w:p>
    <w:p w14:paraId="096E4DFC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Wolf, R. A., </w:t>
      </w:r>
      <w:proofErr w:type="spellStart"/>
      <w:r>
        <w:rPr>
          <w:sz w:val="22"/>
          <w:szCs w:val="22"/>
        </w:rPr>
        <w:t>Harel</w:t>
      </w:r>
      <w:proofErr w:type="spellEnd"/>
      <w:r>
        <w:rPr>
          <w:sz w:val="22"/>
          <w:szCs w:val="22"/>
        </w:rPr>
        <w:t>, M., Spiro, R. W., Voigt, G.-H., </w:t>
      </w:r>
      <w:proofErr w:type="spellStart"/>
      <w:r>
        <w:rPr>
          <w:sz w:val="22"/>
          <w:szCs w:val="22"/>
        </w:rPr>
        <w:t>Reiff</w:t>
      </w:r>
      <w:proofErr w:type="spellEnd"/>
      <w:r>
        <w:rPr>
          <w:sz w:val="22"/>
          <w:szCs w:val="22"/>
        </w:rPr>
        <w:t>, P. H., &amp; Chen, C.-K. (1982). Computer simulation of inner magnetospheric dynamics for the magnetic storm of July 29, 1977. Journal of Geophysical Research, 87(A8), 5949–5962. </w:t>
      </w:r>
      <w:hyperlink r:id="rId37">
        <w:r>
          <w:rPr>
            <w:sz w:val="22"/>
            <w:szCs w:val="22"/>
          </w:rPr>
          <w:t>https://doi.org/10.1029/JA087iA08p05949</w:t>
        </w:r>
      </w:hyperlink>
    </w:p>
    <w:p w14:paraId="67B274D1" w14:textId="77777777" w:rsidR="000716E3" w:rsidRDefault="000716E3" w:rsidP="000716E3">
      <w:pPr>
        <w:spacing w:before="120"/>
        <w:rPr>
          <w:sz w:val="22"/>
          <w:szCs w:val="22"/>
        </w:rPr>
      </w:pPr>
      <w:proofErr w:type="spellStart"/>
      <w:r>
        <w:rPr>
          <w:sz w:val="22"/>
          <w:szCs w:val="22"/>
        </w:rPr>
        <w:t>Harel</w:t>
      </w:r>
      <w:proofErr w:type="spellEnd"/>
      <w:r>
        <w:rPr>
          <w:sz w:val="22"/>
          <w:szCs w:val="22"/>
        </w:rPr>
        <w:t xml:space="preserve">, M., R. A. Wolf, P. H. </w:t>
      </w:r>
      <w:proofErr w:type="spellStart"/>
      <w:r>
        <w:rPr>
          <w:sz w:val="22"/>
          <w:szCs w:val="22"/>
        </w:rPr>
        <w:t>Reiff</w:t>
      </w:r>
      <w:proofErr w:type="spellEnd"/>
      <w:r>
        <w:rPr>
          <w:sz w:val="22"/>
          <w:szCs w:val="22"/>
        </w:rPr>
        <w:t xml:space="preserve">, R. W. Spiro, W. J. Burke, F. J. Rich, M. </w:t>
      </w:r>
      <w:proofErr w:type="spellStart"/>
      <w:r>
        <w:rPr>
          <w:sz w:val="22"/>
          <w:szCs w:val="22"/>
        </w:rPr>
        <w:t>Smiddy</w:t>
      </w:r>
      <w:proofErr w:type="spellEnd"/>
      <w:r>
        <w:rPr>
          <w:sz w:val="22"/>
          <w:szCs w:val="22"/>
        </w:rPr>
        <w:t xml:space="preserve">, Quantitative simulation of a magnetospheric </w:t>
      </w:r>
      <w:proofErr w:type="spellStart"/>
      <w:r>
        <w:rPr>
          <w:sz w:val="22"/>
          <w:szCs w:val="22"/>
        </w:rPr>
        <w:t>substorm</w:t>
      </w:r>
      <w:proofErr w:type="spellEnd"/>
      <w:r>
        <w:rPr>
          <w:sz w:val="22"/>
          <w:szCs w:val="22"/>
        </w:rPr>
        <w:t xml:space="preserve">, 1, Model logic and overview, J. </w:t>
      </w:r>
      <w:proofErr w:type="spellStart"/>
      <w:r>
        <w:rPr>
          <w:sz w:val="22"/>
          <w:szCs w:val="22"/>
        </w:rPr>
        <w:t>Geophys</w:t>
      </w:r>
      <w:proofErr w:type="spellEnd"/>
      <w:r>
        <w:rPr>
          <w:sz w:val="22"/>
          <w:szCs w:val="22"/>
        </w:rPr>
        <w:t>. Res., 86, 22,17–22,41, 1981.</w:t>
      </w:r>
    </w:p>
    <w:p w14:paraId="44385F93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Ridley, A. J., </w:t>
      </w:r>
      <w:proofErr w:type="spellStart"/>
      <w:r>
        <w:rPr>
          <w:sz w:val="22"/>
          <w:szCs w:val="22"/>
        </w:rPr>
        <w:t>Gombosi</w:t>
      </w:r>
      <w:proofErr w:type="spellEnd"/>
      <w:r>
        <w:rPr>
          <w:sz w:val="22"/>
          <w:szCs w:val="22"/>
        </w:rPr>
        <w:t>, T. I., &amp; </w:t>
      </w:r>
      <w:proofErr w:type="spellStart"/>
      <w:r>
        <w:rPr>
          <w:sz w:val="22"/>
          <w:szCs w:val="22"/>
        </w:rPr>
        <w:t>DeZeeuw</w:t>
      </w:r>
      <w:proofErr w:type="spellEnd"/>
      <w:r>
        <w:rPr>
          <w:sz w:val="22"/>
          <w:szCs w:val="22"/>
        </w:rPr>
        <w:t>, D. L. (2004). Ionospheric control of the magnetosphere: Conductance. Annales Geophysicae, 22(2), 567–584. </w:t>
      </w:r>
      <w:hyperlink r:id="rId38">
        <w:r>
          <w:rPr>
            <w:sz w:val="22"/>
            <w:szCs w:val="22"/>
          </w:rPr>
          <w:t>https://doi.org/10.5194/ANGEO-22-567-2004</w:t>
        </w:r>
      </w:hyperlink>
    </w:p>
    <w:p w14:paraId="41B76896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>Hong, Y., Deng, Y., </w:t>
      </w:r>
      <w:proofErr w:type="spellStart"/>
      <w:r>
        <w:rPr>
          <w:sz w:val="22"/>
          <w:szCs w:val="22"/>
        </w:rPr>
        <w:t>Maute</w:t>
      </w:r>
      <w:proofErr w:type="spellEnd"/>
      <w:r>
        <w:rPr>
          <w:sz w:val="22"/>
          <w:szCs w:val="22"/>
        </w:rPr>
        <w:t>, A., Lu, G., Zhu, Q., Waters, C., et al. (2024). Relative contributions of field-aligned currents and particle precipitation to inter-hemispheric asymmetry at high latitudes during the 2015 St. Patrick's Day storm. Journal of Geophysical Research: Space Physics, 129, e2023JA032279. </w:t>
      </w:r>
      <w:hyperlink r:id="rId39">
        <w:r>
          <w:rPr>
            <w:sz w:val="22"/>
            <w:szCs w:val="22"/>
          </w:rPr>
          <w:t>https://doi.org/10.1029/2023JA032279</w:t>
        </w:r>
      </w:hyperlink>
    </w:p>
    <w:p w14:paraId="343428B2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Hong, Y., Deng, Y., Zhu, Q., </w:t>
      </w:r>
      <w:proofErr w:type="spellStart"/>
      <w:r>
        <w:rPr>
          <w:sz w:val="22"/>
          <w:szCs w:val="22"/>
        </w:rPr>
        <w:t>Maute</w:t>
      </w:r>
      <w:proofErr w:type="spellEnd"/>
      <w:r>
        <w:rPr>
          <w:sz w:val="22"/>
          <w:szCs w:val="22"/>
        </w:rPr>
        <w:t>, A., Sheng, C., Welling, D., et al. (2021). Impacts of different causes on the inter-hemispheric asymmetry of ionosphere-thermosphere system at mid- and high-latitudes: GITM simulations. </w:t>
      </w:r>
      <w:r>
        <w:rPr>
          <w:i/>
          <w:sz w:val="22"/>
          <w:szCs w:val="22"/>
        </w:rPr>
        <w:t>Space Weather</w:t>
      </w:r>
      <w:r>
        <w:rPr>
          <w:sz w:val="22"/>
          <w:szCs w:val="22"/>
        </w:rPr>
        <w:t> 19, e2021SW002856. doi:10.1029/2021SW002856</w:t>
      </w:r>
    </w:p>
    <w:p w14:paraId="500A0536" w14:textId="77777777" w:rsidR="000716E3" w:rsidRDefault="000716E3" w:rsidP="000716E3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Deng, Y., and Ridley, A. J. (2006). Dependence of neutral winds on convection E-field, solar EUV, and auroral particle precipitation at high latitudes. J. </w:t>
      </w:r>
      <w:proofErr w:type="spellStart"/>
      <w:r>
        <w:rPr>
          <w:sz w:val="22"/>
          <w:szCs w:val="22"/>
        </w:rPr>
        <w:t>Geophys</w:t>
      </w:r>
      <w:proofErr w:type="spellEnd"/>
      <w:r>
        <w:rPr>
          <w:sz w:val="22"/>
          <w:szCs w:val="22"/>
        </w:rPr>
        <w:t>. Res. 111, A09306. doi:10.1029/2005JA011368</w:t>
      </w:r>
    </w:p>
    <w:p w14:paraId="1501AD5C" w14:textId="40F7695C" w:rsidR="005E497E" w:rsidRPr="008C6998" w:rsidRDefault="005E497E" w:rsidP="00507746">
      <w:pPr>
        <w:spacing w:before="120"/>
        <w:rPr>
          <w:rFonts w:eastAsia="Cambria"/>
          <w:color w:val="00B050"/>
          <w:sz w:val="22"/>
          <w:szCs w:val="22"/>
          <w:shd w:val="clear" w:color="auto" w:fill="FFFFFF"/>
        </w:rPr>
      </w:pPr>
    </w:p>
    <w:sectPr w:rsidR="005E497E" w:rsidRPr="008C6998" w:rsidSect="00A371A2">
      <w:footerReference w:type="even" r:id="rId40"/>
      <w:footerReference w:type="default" r:id="rId41"/>
      <w:headerReference w:type="first" r:id="rId4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3B23E" w14:textId="77777777" w:rsidR="00EE3EFD" w:rsidRDefault="00EE3EFD" w:rsidP="00117666">
      <w:r>
        <w:separator/>
      </w:r>
    </w:p>
  </w:endnote>
  <w:endnote w:type="continuationSeparator" w:id="0">
    <w:p w14:paraId="0009CA54" w14:textId="77777777" w:rsidR="00EE3EFD" w:rsidRDefault="00EE3EFD" w:rsidP="0011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FCB79" w14:textId="77777777" w:rsidR="00457BB4" w:rsidRPr="00577C4C" w:rsidRDefault="00457BB4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457BB4" w:rsidRPr="00E9561B" w:rsidRDefault="00457BB4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" stroked="f">
              <v:textbox style="mso-fit-shape-to-text:t">
                <w:txbxContent>
                  <w:p w14:paraId="7B187B51" w14:textId="77777777" w:rsidR="00457BB4" w:rsidRPr="00E9561B" w:rsidRDefault="00457BB4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" filled="f" stroked="f" strokeweight=".5pt">
              <v:textbox style="mso-fit-shape-to-text:t">
                <w:txbxContent>
                  <w:p w14:paraId="2B86276A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8A60F" w14:textId="77777777" w:rsidR="00457BB4" w:rsidRPr="00577C4C" w:rsidRDefault="00457BB4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457BB4" w:rsidRPr="00577C4C" w:rsidRDefault="00457BB4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" filled="f" stroked="f" strokeweight=".5pt">
              <v:textbox style="mso-fit-shape-to-text:t">
                <w:txbxContent>
                  <w:p w14:paraId="04C0BEFB" w14:textId="77777777" w:rsidR="00457BB4" w:rsidRPr="00577C4C" w:rsidRDefault="00457BB4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07E49" w14:textId="77777777" w:rsidR="00EE3EFD" w:rsidRDefault="00EE3EFD" w:rsidP="00117666">
      <w:r>
        <w:separator/>
      </w:r>
    </w:p>
  </w:footnote>
  <w:footnote w:type="continuationSeparator" w:id="0">
    <w:p w14:paraId="4C95D235" w14:textId="77777777" w:rsidR="00EE3EFD" w:rsidRDefault="00EE3EFD" w:rsidP="00117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4DC69" w14:textId="77777777" w:rsidR="00457BB4" w:rsidRDefault="00457BB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F6"/>
    <w:multiLevelType w:val="hybridMultilevel"/>
    <w:tmpl w:val="88AEFA36"/>
    <w:lvl w:ilvl="0" w:tplc="069CE9D8">
      <w:start w:val="1"/>
      <w:numFmt w:val="decimal"/>
      <w:lvlText w:val="%1&gt;"/>
      <w:lvlJc w:val="left"/>
      <w:pPr>
        <w:ind w:left="720" w:hanging="360"/>
      </w:pPr>
      <w:rPr>
        <w:rFonts w:hint="default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67965"/>
    <w:multiLevelType w:val="hybridMultilevel"/>
    <w:tmpl w:val="D6A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C0601A"/>
    <w:multiLevelType w:val="multilevel"/>
    <w:tmpl w:val="D5CEC32C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A7CAC"/>
    <w:multiLevelType w:val="multilevel"/>
    <w:tmpl w:val="D5CEC32C"/>
    <w:numStyleLink w:val="Headings"/>
  </w:abstractNum>
  <w:abstractNum w:abstractNumId="8" w15:restartNumberingAfterBreak="0">
    <w:nsid w:val="325F131A"/>
    <w:multiLevelType w:val="hybridMultilevel"/>
    <w:tmpl w:val="5C04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57E8E"/>
    <w:multiLevelType w:val="hybridMultilevel"/>
    <w:tmpl w:val="2BE68144"/>
    <w:lvl w:ilvl="0" w:tplc="573CF08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47006"/>
    <w:multiLevelType w:val="hybridMultilevel"/>
    <w:tmpl w:val="34A4F286"/>
    <w:lvl w:ilvl="0" w:tplc="A05EA1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F29"/>
    <w:multiLevelType w:val="multilevel"/>
    <w:tmpl w:val="D5CEC32C"/>
    <w:numStyleLink w:val="Headings"/>
  </w:abstractNum>
  <w:abstractNum w:abstractNumId="22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22"/>
  </w:num>
  <w:num w:numId="13">
    <w:abstractNumId w:val="16"/>
  </w:num>
  <w:num w:numId="14">
    <w:abstractNumId w:val="6"/>
  </w:num>
  <w:num w:numId="15">
    <w:abstractNumId w:val="15"/>
  </w:num>
  <w:num w:numId="16">
    <w:abstractNumId w:val="19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1"/>
  </w:num>
  <w:num w:numId="21">
    <w:abstractNumId w:val="5"/>
  </w:num>
  <w:num w:numId="22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13"/>
  </w:num>
  <w:num w:numId="24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2"/>
      <w:lvl w:ilvl="1">
        <w:start w:val="2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5">
    <w:abstractNumId w:val="8"/>
  </w:num>
  <w:num w:numId="26">
    <w:abstractNumId w:val="3"/>
  </w:num>
  <w:num w:numId="27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8">
    <w:abstractNumId w:val="5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3"/>
      <w:lvl w:ilvl="6">
        <w:start w:val="3"/>
        <w:numFmt w:val="decimal"/>
        <w:lvlText w:val=""/>
        <w:lvlJc w:val="left"/>
      </w:lvl>
    </w:lvlOverride>
  </w:num>
  <w:num w:numId="29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"/>
        <w:lvlJc w:val="left"/>
      </w:lvl>
    </w:lvlOverride>
    <w:lvlOverride w:ilvl="3">
      <w:lvl w:ilvl="3">
        <w:start w:val="1"/>
        <w:numFmt w:val="decimal"/>
        <w:pStyle w:val="Heading4"/>
        <w:lvlText w:val=""/>
        <w:lvlJc w:val="left"/>
      </w:lvl>
    </w:lvlOverride>
    <w:lvlOverride w:ilvl="4">
      <w:lvl w:ilvl="4">
        <w:start w:val="1"/>
        <w:numFmt w:val="decimal"/>
        <w:pStyle w:val="Heading5"/>
        <w:lvlText w:val=""/>
        <w:lvlJc w:val="left"/>
      </w:lvl>
    </w:lvlOverride>
    <w:lvlOverride w:ilvl="5">
      <w:lvl w:ilvl="5">
        <w:start w:val="1"/>
        <w:numFmt w:val="decimal"/>
        <w:lvlText w:val=""/>
        <w:lvlJc w:val="left"/>
      </w:lvl>
    </w:lvlOverride>
    <w:lvlOverride w:ilvl="6">
      <w:lvl w:ilvl="6">
        <w:start w:val="3"/>
        <w:numFmt w:val="decimal"/>
        <w:lvlText w:val=""/>
        <w:lvlJc w:val="left"/>
      </w:lvl>
    </w:lvlOverride>
  </w:num>
  <w:num w:numId="30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1">
    <w:abstractNumId w:val="5"/>
    <w:lvlOverride w:ilvl="0">
      <w:startOverride w:val="3"/>
      <w:lvl w:ilvl="0">
        <w:start w:val="3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32">
    <w:abstractNumId w:val="1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03B"/>
    <w:rsid w:val="000001BE"/>
    <w:rsid w:val="0000038F"/>
    <w:rsid w:val="00000714"/>
    <w:rsid w:val="00000AEF"/>
    <w:rsid w:val="00000BF8"/>
    <w:rsid w:val="00000CDE"/>
    <w:rsid w:val="00000F14"/>
    <w:rsid w:val="000017F9"/>
    <w:rsid w:val="000019AF"/>
    <w:rsid w:val="00001A9E"/>
    <w:rsid w:val="0000200D"/>
    <w:rsid w:val="000022A4"/>
    <w:rsid w:val="000025A6"/>
    <w:rsid w:val="000026F8"/>
    <w:rsid w:val="000030E7"/>
    <w:rsid w:val="00003853"/>
    <w:rsid w:val="0000398D"/>
    <w:rsid w:val="000048E4"/>
    <w:rsid w:val="00004ED1"/>
    <w:rsid w:val="000054B7"/>
    <w:rsid w:val="00005C1D"/>
    <w:rsid w:val="0000614B"/>
    <w:rsid w:val="0000650B"/>
    <w:rsid w:val="00006CC6"/>
    <w:rsid w:val="00007043"/>
    <w:rsid w:val="00007335"/>
    <w:rsid w:val="000075E5"/>
    <w:rsid w:val="000078A7"/>
    <w:rsid w:val="00007AAD"/>
    <w:rsid w:val="00010108"/>
    <w:rsid w:val="00010609"/>
    <w:rsid w:val="0001073F"/>
    <w:rsid w:val="000108FD"/>
    <w:rsid w:val="000109FD"/>
    <w:rsid w:val="00011906"/>
    <w:rsid w:val="00011B53"/>
    <w:rsid w:val="00011F2D"/>
    <w:rsid w:val="000125F4"/>
    <w:rsid w:val="000128B7"/>
    <w:rsid w:val="00012F41"/>
    <w:rsid w:val="00013721"/>
    <w:rsid w:val="00013B5F"/>
    <w:rsid w:val="00013B9C"/>
    <w:rsid w:val="00013C99"/>
    <w:rsid w:val="0001485B"/>
    <w:rsid w:val="00014DF5"/>
    <w:rsid w:val="00014E46"/>
    <w:rsid w:val="00015111"/>
    <w:rsid w:val="00015472"/>
    <w:rsid w:val="0001561B"/>
    <w:rsid w:val="00015C6C"/>
    <w:rsid w:val="00015D7B"/>
    <w:rsid w:val="00015D7D"/>
    <w:rsid w:val="00016406"/>
    <w:rsid w:val="00016545"/>
    <w:rsid w:val="00016894"/>
    <w:rsid w:val="00016AD3"/>
    <w:rsid w:val="000170D8"/>
    <w:rsid w:val="00017170"/>
    <w:rsid w:val="00017445"/>
    <w:rsid w:val="00017668"/>
    <w:rsid w:val="00017C88"/>
    <w:rsid w:val="00017CC9"/>
    <w:rsid w:val="00017F6B"/>
    <w:rsid w:val="00017FE7"/>
    <w:rsid w:val="00020238"/>
    <w:rsid w:val="0002038F"/>
    <w:rsid w:val="00020579"/>
    <w:rsid w:val="000206CE"/>
    <w:rsid w:val="00020867"/>
    <w:rsid w:val="0002121E"/>
    <w:rsid w:val="00021232"/>
    <w:rsid w:val="0002154A"/>
    <w:rsid w:val="00021D79"/>
    <w:rsid w:val="0002205F"/>
    <w:rsid w:val="000221F6"/>
    <w:rsid w:val="0002269E"/>
    <w:rsid w:val="0002273A"/>
    <w:rsid w:val="000233A5"/>
    <w:rsid w:val="000235B3"/>
    <w:rsid w:val="00024175"/>
    <w:rsid w:val="0002429F"/>
    <w:rsid w:val="0002468B"/>
    <w:rsid w:val="00024C56"/>
    <w:rsid w:val="00025355"/>
    <w:rsid w:val="000253D0"/>
    <w:rsid w:val="0002559F"/>
    <w:rsid w:val="000257F7"/>
    <w:rsid w:val="00025A3C"/>
    <w:rsid w:val="0002620F"/>
    <w:rsid w:val="00026C5A"/>
    <w:rsid w:val="00026EF4"/>
    <w:rsid w:val="00027227"/>
    <w:rsid w:val="00027EA5"/>
    <w:rsid w:val="00030D9A"/>
    <w:rsid w:val="00031272"/>
    <w:rsid w:val="000314A1"/>
    <w:rsid w:val="000315DC"/>
    <w:rsid w:val="00031B02"/>
    <w:rsid w:val="00031E41"/>
    <w:rsid w:val="0003287B"/>
    <w:rsid w:val="00032DCD"/>
    <w:rsid w:val="00033126"/>
    <w:rsid w:val="00033379"/>
    <w:rsid w:val="0003371D"/>
    <w:rsid w:val="00033948"/>
    <w:rsid w:val="00033B2B"/>
    <w:rsid w:val="00033F0E"/>
    <w:rsid w:val="00034304"/>
    <w:rsid w:val="00034E07"/>
    <w:rsid w:val="00035434"/>
    <w:rsid w:val="000357DD"/>
    <w:rsid w:val="00036338"/>
    <w:rsid w:val="0003654B"/>
    <w:rsid w:val="00036D38"/>
    <w:rsid w:val="0003707A"/>
    <w:rsid w:val="00037368"/>
    <w:rsid w:val="000375D3"/>
    <w:rsid w:val="0003777B"/>
    <w:rsid w:val="00037D17"/>
    <w:rsid w:val="00037E36"/>
    <w:rsid w:val="00040325"/>
    <w:rsid w:val="000407AA"/>
    <w:rsid w:val="0004086A"/>
    <w:rsid w:val="0004097D"/>
    <w:rsid w:val="00040B3A"/>
    <w:rsid w:val="00040D40"/>
    <w:rsid w:val="00040DF0"/>
    <w:rsid w:val="00040DFE"/>
    <w:rsid w:val="000417AC"/>
    <w:rsid w:val="00041800"/>
    <w:rsid w:val="00041BCB"/>
    <w:rsid w:val="00041E97"/>
    <w:rsid w:val="0004211B"/>
    <w:rsid w:val="000421D2"/>
    <w:rsid w:val="0004270B"/>
    <w:rsid w:val="00042C56"/>
    <w:rsid w:val="00043051"/>
    <w:rsid w:val="00043053"/>
    <w:rsid w:val="000433FB"/>
    <w:rsid w:val="00043BDE"/>
    <w:rsid w:val="00043D36"/>
    <w:rsid w:val="000442C1"/>
    <w:rsid w:val="0004456C"/>
    <w:rsid w:val="000445F4"/>
    <w:rsid w:val="0004499C"/>
    <w:rsid w:val="00044D8B"/>
    <w:rsid w:val="00044F13"/>
    <w:rsid w:val="00044F4B"/>
    <w:rsid w:val="00045244"/>
    <w:rsid w:val="0004545D"/>
    <w:rsid w:val="00045678"/>
    <w:rsid w:val="0004572D"/>
    <w:rsid w:val="000458E4"/>
    <w:rsid w:val="00045B1A"/>
    <w:rsid w:val="00045C03"/>
    <w:rsid w:val="00045C10"/>
    <w:rsid w:val="00046078"/>
    <w:rsid w:val="00046EC1"/>
    <w:rsid w:val="00046FBF"/>
    <w:rsid w:val="00047B27"/>
    <w:rsid w:val="00047E51"/>
    <w:rsid w:val="00047E73"/>
    <w:rsid w:val="00047FDB"/>
    <w:rsid w:val="000501A3"/>
    <w:rsid w:val="00050229"/>
    <w:rsid w:val="000502AB"/>
    <w:rsid w:val="000505BA"/>
    <w:rsid w:val="00050B0B"/>
    <w:rsid w:val="00051262"/>
    <w:rsid w:val="00051732"/>
    <w:rsid w:val="00051DB5"/>
    <w:rsid w:val="00052699"/>
    <w:rsid w:val="00052A2A"/>
    <w:rsid w:val="00053355"/>
    <w:rsid w:val="00053380"/>
    <w:rsid w:val="00053927"/>
    <w:rsid w:val="000540F3"/>
    <w:rsid w:val="000541A0"/>
    <w:rsid w:val="0005454A"/>
    <w:rsid w:val="00054771"/>
    <w:rsid w:val="00054854"/>
    <w:rsid w:val="000548BD"/>
    <w:rsid w:val="00054A4F"/>
    <w:rsid w:val="00055368"/>
    <w:rsid w:val="00055484"/>
    <w:rsid w:val="000555F9"/>
    <w:rsid w:val="00055A6F"/>
    <w:rsid w:val="00055D6E"/>
    <w:rsid w:val="00055D87"/>
    <w:rsid w:val="00055F08"/>
    <w:rsid w:val="000567B4"/>
    <w:rsid w:val="00057954"/>
    <w:rsid w:val="00057B4F"/>
    <w:rsid w:val="00060176"/>
    <w:rsid w:val="00060D6B"/>
    <w:rsid w:val="00060DA4"/>
    <w:rsid w:val="000610C2"/>
    <w:rsid w:val="00061BFF"/>
    <w:rsid w:val="00062004"/>
    <w:rsid w:val="00062022"/>
    <w:rsid w:val="00062BCC"/>
    <w:rsid w:val="00062C4E"/>
    <w:rsid w:val="00063591"/>
    <w:rsid w:val="0006389E"/>
    <w:rsid w:val="00063CE4"/>
    <w:rsid w:val="00063D84"/>
    <w:rsid w:val="00063E93"/>
    <w:rsid w:val="00063F9B"/>
    <w:rsid w:val="000646FB"/>
    <w:rsid w:val="00064B1E"/>
    <w:rsid w:val="00064C0C"/>
    <w:rsid w:val="000651B5"/>
    <w:rsid w:val="00065569"/>
    <w:rsid w:val="00065AD7"/>
    <w:rsid w:val="0006636D"/>
    <w:rsid w:val="000665D1"/>
    <w:rsid w:val="00066E84"/>
    <w:rsid w:val="000672C2"/>
    <w:rsid w:val="00067712"/>
    <w:rsid w:val="00067D43"/>
    <w:rsid w:val="00067D64"/>
    <w:rsid w:val="00067FFB"/>
    <w:rsid w:val="000703D6"/>
    <w:rsid w:val="00070A6B"/>
    <w:rsid w:val="00070D4A"/>
    <w:rsid w:val="00070FCC"/>
    <w:rsid w:val="00071176"/>
    <w:rsid w:val="000716E3"/>
    <w:rsid w:val="00071B43"/>
    <w:rsid w:val="00072167"/>
    <w:rsid w:val="000724F4"/>
    <w:rsid w:val="00072704"/>
    <w:rsid w:val="00072A33"/>
    <w:rsid w:val="00072A64"/>
    <w:rsid w:val="00072D2A"/>
    <w:rsid w:val="00072EFB"/>
    <w:rsid w:val="0007314C"/>
    <w:rsid w:val="000735ED"/>
    <w:rsid w:val="00073BDF"/>
    <w:rsid w:val="00073D57"/>
    <w:rsid w:val="00073D69"/>
    <w:rsid w:val="000740C6"/>
    <w:rsid w:val="000740EB"/>
    <w:rsid w:val="000741FE"/>
    <w:rsid w:val="00074463"/>
    <w:rsid w:val="00074574"/>
    <w:rsid w:val="0007480F"/>
    <w:rsid w:val="00074961"/>
    <w:rsid w:val="0007502D"/>
    <w:rsid w:val="00075899"/>
    <w:rsid w:val="000761EC"/>
    <w:rsid w:val="0007625B"/>
    <w:rsid w:val="00076683"/>
    <w:rsid w:val="00076C19"/>
    <w:rsid w:val="00077479"/>
    <w:rsid w:val="00077D53"/>
    <w:rsid w:val="00077DBE"/>
    <w:rsid w:val="00080430"/>
    <w:rsid w:val="00080547"/>
    <w:rsid w:val="000807F2"/>
    <w:rsid w:val="000809B8"/>
    <w:rsid w:val="00080A03"/>
    <w:rsid w:val="00081227"/>
    <w:rsid w:val="00081394"/>
    <w:rsid w:val="000814A0"/>
    <w:rsid w:val="00081B3B"/>
    <w:rsid w:val="00081B70"/>
    <w:rsid w:val="00081E43"/>
    <w:rsid w:val="000825B3"/>
    <w:rsid w:val="000825EE"/>
    <w:rsid w:val="00082BD4"/>
    <w:rsid w:val="000830F7"/>
    <w:rsid w:val="000831F9"/>
    <w:rsid w:val="00083210"/>
    <w:rsid w:val="00083525"/>
    <w:rsid w:val="000839F6"/>
    <w:rsid w:val="00083D2E"/>
    <w:rsid w:val="0008452E"/>
    <w:rsid w:val="00084BF1"/>
    <w:rsid w:val="00085509"/>
    <w:rsid w:val="000856B2"/>
    <w:rsid w:val="00085A68"/>
    <w:rsid w:val="00085D87"/>
    <w:rsid w:val="00085ED2"/>
    <w:rsid w:val="0008609F"/>
    <w:rsid w:val="000865AC"/>
    <w:rsid w:val="0008718D"/>
    <w:rsid w:val="00087192"/>
    <w:rsid w:val="000873A5"/>
    <w:rsid w:val="00087767"/>
    <w:rsid w:val="00087856"/>
    <w:rsid w:val="00087DCB"/>
    <w:rsid w:val="00087E56"/>
    <w:rsid w:val="00087F8A"/>
    <w:rsid w:val="000905A0"/>
    <w:rsid w:val="00090716"/>
    <w:rsid w:val="00090A0D"/>
    <w:rsid w:val="00090F08"/>
    <w:rsid w:val="00091205"/>
    <w:rsid w:val="00091D1D"/>
    <w:rsid w:val="00092110"/>
    <w:rsid w:val="00092306"/>
    <w:rsid w:val="0009234B"/>
    <w:rsid w:val="00092A34"/>
    <w:rsid w:val="00092AC4"/>
    <w:rsid w:val="00092AF7"/>
    <w:rsid w:val="00092DB8"/>
    <w:rsid w:val="00092DD1"/>
    <w:rsid w:val="0009312A"/>
    <w:rsid w:val="000936A8"/>
    <w:rsid w:val="00093D05"/>
    <w:rsid w:val="0009402A"/>
    <w:rsid w:val="00094799"/>
    <w:rsid w:val="00094870"/>
    <w:rsid w:val="00094E9A"/>
    <w:rsid w:val="00094EB5"/>
    <w:rsid w:val="000953E8"/>
    <w:rsid w:val="00095A3B"/>
    <w:rsid w:val="00096257"/>
    <w:rsid w:val="000964DD"/>
    <w:rsid w:val="00096522"/>
    <w:rsid w:val="00096A0B"/>
    <w:rsid w:val="00096BE4"/>
    <w:rsid w:val="00096C6B"/>
    <w:rsid w:val="00096FDC"/>
    <w:rsid w:val="00097EA7"/>
    <w:rsid w:val="000A01F9"/>
    <w:rsid w:val="000A05CA"/>
    <w:rsid w:val="000A12DF"/>
    <w:rsid w:val="000A14FD"/>
    <w:rsid w:val="000A178F"/>
    <w:rsid w:val="000A1A3E"/>
    <w:rsid w:val="000A1AC9"/>
    <w:rsid w:val="000A1B79"/>
    <w:rsid w:val="000A205E"/>
    <w:rsid w:val="000A209D"/>
    <w:rsid w:val="000A233D"/>
    <w:rsid w:val="000A24AC"/>
    <w:rsid w:val="000A26E9"/>
    <w:rsid w:val="000A284C"/>
    <w:rsid w:val="000A2A61"/>
    <w:rsid w:val="000A2D2A"/>
    <w:rsid w:val="000A3293"/>
    <w:rsid w:val="000A3970"/>
    <w:rsid w:val="000A3ACB"/>
    <w:rsid w:val="000A3C17"/>
    <w:rsid w:val="000A3CD7"/>
    <w:rsid w:val="000A4032"/>
    <w:rsid w:val="000A433F"/>
    <w:rsid w:val="000A45CB"/>
    <w:rsid w:val="000A4652"/>
    <w:rsid w:val="000A49A0"/>
    <w:rsid w:val="000A538A"/>
    <w:rsid w:val="000A6D5E"/>
    <w:rsid w:val="000A6D8A"/>
    <w:rsid w:val="000A6F03"/>
    <w:rsid w:val="000A7A96"/>
    <w:rsid w:val="000B02E9"/>
    <w:rsid w:val="000B054C"/>
    <w:rsid w:val="000B109F"/>
    <w:rsid w:val="000B1231"/>
    <w:rsid w:val="000B12ED"/>
    <w:rsid w:val="000B1695"/>
    <w:rsid w:val="000B16D8"/>
    <w:rsid w:val="000B1A18"/>
    <w:rsid w:val="000B1E3C"/>
    <w:rsid w:val="000B1F5E"/>
    <w:rsid w:val="000B279F"/>
    <w:rsid w:val="000B3066"/>
    <w:rsid w:val="000B31BE"/>
    <w:rsid w:val="000B34BD"/>
    <w:rsid w:val="000B38D4"/>
    <w:rsid w:val="000B3AB2"/>
    <w:rsid w:val="000B4077"/>
    <w:rsid w:val="000B4624"/>
    <w:rsid w:val="000B4808"/>
    <w:rsid w:val="000B4982"/>
    <w:rsid w:val="000B4E93"/>
    <w:rsid w:val="000B4F08"/>
    <w:rsid w:val="000B5058"/>
    <w:rsid w:val="000B5930"/>
    <w:rsid w:val="000B5A81"/>
    <w:rsid w:val="000B5FD6"/>
    <w:rsid w:val="000B63EA"/>
    <w:rsid w:val="000B66C1"/>
    <w:rsid w:val="000B6A50"/>
    <w:rsid w:val="000B6E39"/>
    <w:rsid w:val="000B71C6"/>
    <w:rsid w:val="000B71DB"/>
    <w:rsid w:val="000B74FA"/>
    <w:rsid w:val="000B7509"/>
    <w:rsid w:val="000B7953"/>
    <w:rsid w:val="000B7A91"/>
    <w:rsid w:val="000C01D0"/>
    <w:rsid w:val="000C0395"/>
    <w:rsid w:val="000C0827"/>
    <w:rsid w:val="000C12A4"/>
    <w:rsid w:val="000C25CF"/>
    <w:rsid w:val="000C2CBC"/>
    <w:rsid w:val="000C2DA5"/>
    <w:rsid w:val="000C2FC9"/>
    <w:rsid w:val="000C354A"/>
    <w:rsid w:val="000C38F6"/>
    <w:rsid w:val="000C395D"/>
    <w:rsid w:val="000C3DAD"/>
    <w:rsid w:val="000C3E6E"/>
    <w:rsid w:val="000C3EA7"/>
    <w:rsid w:val="000C3F42"/>
    <w:rsid w:val="000C40FD"/>
    <w:rsid w:val="000C4340"/>
    <w:rsid w:val="000C4B84"/>
    <w:rsid w:val="000C5144"/>
    <w:rsid w:val="000C517B"/>
    <w:rsid w:val="000C5224"/>
    <w:rsid w:val="000C5472"/>
    <w:rsid w:val="000C550F"/>
    <w:rsid w:val="000C5C24"/>
    <w:rsid w:val="000C5CA3"/>
    <w:rsid w:val="000C5E7F"/>
    <w:rsid w:val="000C64F4"/>
    <w:rsid w:val="000C6E6E"/>
    <w:rsid w:val="000C7112"/>
    <w:rsid w:val="000C75B7"/>
    <w:rsid w:val="000C76D0"/>
    <w:rsid w:val="000C7750"/>
    <w:rsid w:val="000C77AE"/>
    <w:rsid w:val="000C7E2A"/>
    <w:rsid w:val="000C7F70"/>
    <w:rsid w:val="000D0B30"/>
    <w:rsid w:val="000D0D34"/>
    <w:rsid w:val="000D1A6D"/>
    <w:rsid w:val="000D1B38"/>
    <w:rsid w:val="000D22F1"/>
    <w:rsid w:val="000D27CF"/>
    <w:rsid w:val="000D2B46"/>
    <w:rsid w:val="000D2D2C"/>
    <w:rsid w:val="000D308B"/>
    <w:rsid w:val="000D32DD"/>
    <w:rsid w:val="000D3308"/>
    <w:rsid w:val="000D361C"/>
    <w:rsid w:val="000D372D"/>
    <w:rsid w:val="000D3A90"/>
    <w:rsid w:val="000D432B"/>
    <w:rsid w:val="000D5D15"/>
    <w:rsid w:val="000D5E19"/>
    <w:rsid w:val="000D61BB"/>
    <w:rsid w:val="000D64B8"/>
    <w:rsid w:val="000D65D0"/>
    <w:rsid w:val="000D6638"/>
    <w:rsid w:val="000D6BBF"/>
    <w:rsid w:val="000D6C3A"/>
    <w:rsid w:val="000D6CC4"/>
    <w:rsid w:val="000D6D99"/>
    <w:rsid w:val="000D6E8A"/>
    <w:rsid w:val="000D72DC"/>
    <w:rsid w:val="000D7B37"/>
    <w:rsid w:val="000D7E0F"/>
    <w:rsid w:val="000D7EA5"/>
    <w:rsid w:val="000E05AA"/>
    <w:rsid w:val="000E079D"/>
    <w:rsid w:val="000E0887"/>
    <w:rsid w:val="000E08F9"/>
    <w:rsid w:val="000E0BB9"/>
    <w:rsid w:val="000E0CA6"/>
    <w:rsid w:val="000E1122"/>
    <w:rsid w:val="000E117B"/>
    <w:rsid w:val="000E119D"/>
    <w:rsid w:val="000E1286"/>
    <w:rsid w:val="000E143A"/>
    <w:rsid w:val="000E15CB"/>
    <w:rsid w:val="000E15EB"/>
    <w:rsid w:val="000E16A3"/>
    <w:rsid w:val="000E192C"/>
    <w:rsid w:val="000E1ADB"/>
    <w:rsid w:val="000E1CFF"/>
    <w:rsid w:val="000E1D98"/>
    <w:rsid w:val="000E20D2"/>
    <w:rsid w:val="000E227B"/>
    <w:rsid w:val="000E30BB"/>
    <w:rsid w:val="000E36A4"/>
    <w:rsid w:val="000E3952"/>
    <w:rsid w:val="000E3E5A"/>
    <w:rsid w:val="000E3E71"/>
    <w:rsid w:val="000E4A37"/>
    <w:rsid w:val="000E4B46"/>
    <w:rsid w:val="000E50BF"/>
    <w:rsid w:val="000E50E3"/>
    <w:rsid w:val="000E521F"/>
    <w:rsid w:val="000E5567"/>
    <w:rsid w:val="000E573A"/>
    <w:rsid w:val="000E5BA1"/>
    <w:rsid w:val="000E629C"/>
    <w:rsid w:val="000E680B"/>
    <w:rsid w:val="000E6B7C"/>
    <w:rsid w:val="000E7045"/>
    <w:rsid w:val="000E7A3B"/>
    <w:rsid w:val="000F01C1"/>
    <w:rsid w:val="000F05FE"/>
    <w:rsid w:val="000F083C"/>
    <w:rsid w:val="000F1071"/>
    <w:rsid w:val="000F123C"/>
    <w:rsid w:val="000F16E6"/>
    <w:rsid w:val="000F1746"/>
    <w:rsid w:val="000F2288"/>
    <w:rsid w:val="000F22E3"/>
    <w:rsid w:val="000F2579"/>
    <w:rsid w:val="000F273D"/>
    <w:rsid w:val="000F3038"/>
    <w:rsid w:val="000F411E"/>
    <w:rsid w:val="000F42F9"/>
    <w:rsid w:val="000F44DE"/>
    <w:rsid w:val="000F4CFB"/>
    <w:rsid w:val="000F5D62"/>
    <w:rsid w:val="000F60EC"/>
    <w:rsid w:val="000F6218"/>
    <w:rsid w:val="000F62B9"/>
    <w:rsid w:val="000F6367"/>
    <w:rsid w:val="000F66E4"/>
    <w:rsid w:val="000F69E4"/>
    <w:rsid w:val="000F6D27"/>
    <w:rsid w:val="000F6EDB"/>
    <w:rsid w:val="000F70ED"/>
    <w:rsid w:val="000F716F"/>
    <w:rsid w:val="000F71EE"/>
    <w:rsid w:val="000F75E1"/>
    <w:rsid w:val="000F7895"/>
    <w:rsid w:val="000F7F91"/>
    <w:rsid w:val="00100143"/>
    <w:rsid w:val="001009E7"/>
    <w:rsid w:val="00100AB1"/>
    <w:rsid w:val="00100F16"/>
    <w:rsid w:val="0010120A"/>
    <w:rsid w:val="001014CE"/>
    <w:rsid w:val="001015E3"/>
    <w:rsid w:val="00101820"/>
    <w:rsid w:val="001019DF"/>
    <w:rsid w:val="00101A3F"/>
    <w:rsid w:val="00101B5A"/>
    <w:rsid w:val="00101D04"/>
    <w:rsid w:val="00101D13"/>
    <w:rsid w:val="00101FBA"/>
    <w:rsid w:val="00102318"/>
    <w:rsid w:val="001023FD"/>
    <w:rsid w:val="00103113"/>
    <w:rsid w:val="001038A3"/>
    <w:rsid w:val="00103BC0"/>
    <w:rsid w:val="00103FBC"/>
    <w:rsid w:val="0010405B"/>
    <w:rsid w:val="0010407F"/>
    <w:rsid w:val="00104162"/>
    <w:rsid w:val="00104D76"/>
    <w:rsid w:val="00104FD3"/>
    <w:rsid w:val="001052D3"/>
    <w:rsid w:val="0010585E"/>
    <w:rsid w:val="00105AEC"/>
    <w:rsid w:val="00105C3F"/>
    <w:rsid w:val="00105C89"/>
    <w:rsid w:val="001063AF"/>
    <w:rsid w:val="001066CB"/>
    <w:rsid w:val="00106B5E"/>
    <w:rsid w:val="00106DFB"/>
    <w:rsid w:val="0010749E"/>
    <w:rsid w:val="0010751E"/>
    <w:rsid w:val="0010778C"/>
    <w:rsid w:val="001077F5"/>
    <w:rsid w:val="0010792E"/>
    <w:rsid w:val="001079B5"/>
    <w:rsid w:val="00110741"/>
    <w:rsid w:val="00110830"/>
    <w:rsid w:val="00110DBA"/>
    <w:rsid w:val="0011186E"/>
    <w:rsid w:val="001118DE"/>
    <w:rsid w:val="00111CC1"/>
    <w:rsid w:val="00111F08"/>
    <w:rsid w:val="00111F10"/>
    <w:rsid w:val="001124CF"/>
    <w:rsid w:val="001124FB"/>
    <w:rsid w:val="0011284C"/>
    <w:rsid w:val="00112980"/>
    <w:rsid w:val="00112AC9"/>
    <w:rsid w:val="00112BDC"/>
    <w:rsid w:val="00112C53"/>
    <w:rsid w:val="00112E42"/>
    <w:rsid w:val="00112EB6"/>
    <w:rsid w:val="00112FB6"/>
    <w:rsid w:val="001133DA"/>
    <w:rsid w:val="00113400"/>
    <w:rsid w:val="00113623"/>
    <w:rsid w:val="00113927"/>
    <w:rsid w:val="00113C79"/>
    <w:rsid w:val="00113D06"/>
    <w:rsid w:val="00113DCC"/>
    <w:rsid w:val="00113DD1"/>
    <w:rsid w:val="00113EE3"/>
    <w:rsid w:val="00113F78"/>
    <w:rsid w:val="00114326"/>
    <w:rsid w:val="00114FE2"/>
    <w:rsid w:val="001150B6"/>
    <w:rsid w:val="001158C2"/>
    <w:rsid w:val="001158F4"/>
    <w:rsid w:val="00115F4E"/>
    <w:rsid w:val="00116627"/>
    <w:rsid w:val="0011734F"/>
    <w:rsid w:val="00117666"/>
    <w:rsid w:val="00117801"/>
    <w:rsid w:val="0011788D"/>
    <w:rsid w:val="00117957"/>
    <w:rsid w:val="001179F4"/>
    <w:rsid w:val="00117FCD"/>
    <w:rsid w:val="00120601"/>
    <w:rsid w:val="001208DF"/>
    <w:rsid w:val="00120DC1"/>
    <w:rsid w:val="00121051"/>
    <w:rsid w:val="001211F0"/>
    <w:rsid w:val="00121212"/>
    <w:rsid w:val="001217DB"/>
    <w:rsid w:val="00121926"/>
    <w:rsid w:val="00122052"/>
    <w:rsid w:val="001223A7"/>
    <w:rsid w:val="0012260B"/>
    <w:rsid w:val="00123589"/>
    <w:rsid w:val="00123971"/>
    <w:rsid w:val="00123E47"/>
    <w:rsid w:val="00124282"/>
    <w:rsid w:val="00124FE4"/>
    <w:rsid w:val="00125131"/>
    <w:rsid w:val="001251C0"/>
    <w:rsid w:val="00126021"/>
    <w:rsid w:val="001261BA"/>
    <w:rsid w:val="001265A2"/>
    <w:rsid w:val="00126672"/>
    <w:rsid w:val="0012677F"/>
    <w:rsid w:val="00126823"/>
    <w:rsid w:val="00126FCB"/>
    <w:rsid w:val="0012724B"/>
    <w:rsid w:val="001273F8"/>
    <w:rsid w:val="0012760B"/>
    <w:rsid w:val="0012776B"/>
    <w:rsid w:val="00127DED"/>
    <w:rsid w:val="00127FF0"/>
    <w:rsid w:val="00130179"/>
    <w:rsid w:val="00130206"/>
    <w:rsid w:val="0013095D"/>
    <w:rsid w:val="00130DE9"/>
    <w:rsid w:val="00131784"/>
    <w:rsid w:val="00131B4B"/>
    <w:rsid w:val="0013227A"/>
    <w:rsid w:val="0013254F"/>
    <w:rsid w:val="001326F6"/>
    <w:rsid w:val="0013384D"/>
    <w:rsid w:val="00133A7D"/>
    <w:rsid w:val="00133F7A"/>
    <w:rsid w:val="00134256"/>
    <w:rsid w:val="001342B8"/>
    <w:rsid w:val="001344C2"/>
    <w:rsid w:val="0013475D"/>
    <w:rsid w:val="00135228"/>
    <w:rsid w:val="001353B7"/>
    <w:rsid w:val="0013542B"/>
    <w:rsid w:val="001354B8"/>
    <w:rsid w:val="00135729"/>
    <w:rsid w:val="00135953"/>
    <w:rsid w:val="00135EE3"/>
    <w:rsid w:val="001360B4"/>
    <w:rsid w:val="00136171"/>
    <w:rsid w:val="001371FC"/>
    <w:rsid w:val="0013737E"/>
    <w:rsid w:val="0013747E"/>
    <w:rsid w:val="0013778B"/>
    <w:rsid w:val="0013778F"/>
    <w:rsid w:val="00137F13"/>
    <w:rsid w:val="00137F31"/>
    <w:rsid w:val="001401E5"/>
    <w:rsid w:val="001409B1"/>
    <w:rsid w:val="00140B69"/>
    <w:rsid w:val="00141367"/>
    <w:rsid w:val="001417DF"/>
    <w:rsid w:val="00141D1A"/>
    <w:rsid w:val="00142178"/>
    <w:rsid w:val="00142234"/>
    <w:rsid w:val="001428AE"/>
    <w:rsid w:val="00142A03"/>
    <w:rsid w:val="00142C3C"/>
    <w:rsid w:val="00143115"/>
    <w:rsid w:val="001432BB"/>
    <w:rsid w:val="00143366"/>
    <w:rsid w:val="001434B8"/>
    <w:rsid w:val="00143B67"/>
    <w:rsid w:val="00143F3A"/>
    <w:rsid w:val="00144779"/>
    <w:rsid w:val="001449A6"/>
    <w:rsid w:val="00144FF1"/>
    <w:rsid w:val="00145BC6"/>
    <w:rsid w:val="00146209"/>
    <w:rsid w:val="0014630D"/>
    <w:rsid w:val="00146397"/>
    <w:rsid w:val="00146BF2"/>
    <w:rsid w:val="001472BB"/>
    <w:rsid w:val="00147395"/>
    <w:rsid w:val="00147549"/>
    <w:rsid w:val="00150028"/>
    <w:rsid w:val="00150485"/>
    <w:rsid w:val="001504B0"/>
    <w:rsid w:val="001509BB"/>
    <w:rsid w:val="00150C09"/>
    <w:rsid w:val="00151A55"/>
    <w:rsid w:val="00152161"/>
    <w:rsid w:val="001527B3"/>
    <w:rsid w:val="00152EEF"/>
    <w:rsid w:val="00152F1F"/>
    <w:rsid w:val="001533B1"/>
    <w:rsid w:val="0015347F"/>
    <w:rsid w:val="001536A3"/>
    <w:rsid w:val="00153788"/>
    <w:rsid w:val="00153BF0"/>
    <w:rsid w:val="0015426C"/>
    <w:rsid w:val="001543A7"/>
    <w:rsid w:val="0015447C"/>
    <w:rsid w:val="00154598"/>
    <w:rsid w:val="001548B7"/>
    <w:rsid w:val="00154C32"/>
    <w:rsid w:val="00154D14"/>
    <w:rsid w:val="00154DAF"/>
    <w:rsid w:val="00154EE3"/>
    <w:rsid w:val="00154FB7"/>
    <w:rsid w:val="0015517B"/>
    <w:rsid w:val="001552C9"/>
    <w:rsid w:val="00155612"/>
    <w:rsid w:val="00155689"/>
    <w:rsid w:val="001556DF"/>
    <w:rsid w:val="00155A38"/>
    <w:rsid w:val="00155EC2"/>
    <w:rsid w:val="0015619D"/>
    <w:rsid w:val="00156590"/>
    <w:rsid w:val="001570FB"/>
    <w:rsid w:val="0015757F"/>
    <w:rsid w:val="001575B3"/>
    <w:rsid w:val="00157F7B"/>
    <w:rsid w:val="0016043C"/>
    <w:rsid w:val="00160496"/>
    <w:rsid w:val="00160865"/>
    <w:rsid w:val="00160C85"/>
    <w:rsid w:val="00160D97"/>
    <w:rsid w:val="00161177"/>
    <w:rsid w:val="0016130C"/>
    <w:rsid w:val="00161709"/>
    <w:rsid w:val="0016192D"/>
    <w:rsid w:val="00161E13"/>
    <w:rsid w:val="001622C0"/>
    <w:rsid w:val="00162392"/>
    <w:rsid w:val="001627DE"/>
    <w:rsid w:val="00162F82"/>
    <w:rsid w:val="00163779"/>
    <w:rsid w:val="001639AE"/>
    <w:rsid w:val="00163F53"/>
    <w:rsid w:val="0016416C"/>
    <w:rsid w:val="001643A9"/>
    <w:rsid w:val="00164C15"/>
    <w:rsid w:val="0016506B"/>
    <w:rsid w:val="00165096"/>
    <w:rsid w:val="001650B4"/>
    <w:rsid w:val="001651F1"/>
    <w:rsid w:val="00165249"/>
    <w:rsid w:val="0016558F"/>
    <w:rsid w:val="001661E5"/>
    <w:rsid w:val="0016628B"/>
    <w:rsid w:val="00166953"/>
    <w:rsid w:val="00166D67"/>
    <w:rsid w:val="00167AAB"/>
    <w:rsid w:val="00167AF7"/>
    <w:rsid w:val="00167CCF"/>
    <w:rsid w:val="00167CEC"/>
    <w:rsid w:val="0017002F"/>
    <w:rsid w:val="00170432"/>
    <w:rsid w:val="001705B7"/>
    <w:rsid w:val="001705F1"/>
    <w:rsid w:val="0017077F"/>
    <w:rsid w:val="00170A76"/>
    <w:rsid w:val="00170DD2"/>
    <w:rsid w:val="00170E68"/>
    <w:rsid w:val="0017138A"/>
    <w:rsid w:val="001719DE"/>
    <w:rsid w:val="00171B25"/>
    <w:rsid w:val="00171C21"/>
    <w:rsid w:val="00171DAE"/>
    <w:rsid w:val="0017242A"/>
    <w:rsid w:val="0017244C"/>
    <w:rsid w:val="00172554"/>
    <w:rsid w:val="001728E5"/>
    <w:rsid w:val="001729F0"/>
    <w:rsid w:val="00172B79"/>
    <w:rsid w:val="00172FCF"/>
    <w:rsid w:val="00173293"/>
    <w:rsid w:val="0017334C"/>
    <w:rsid w:val="001734EC"/>
    <w:rsid w:val="001735D1"/>
    <w:rsid w:val="00173B08"/>
    <w:rsid w:val="00175677"/>
    <w:rsid w:val="00175A84"/>
    <w:rsid w:val="00175AD0"/>
    <w:rsid w:val="00175B5D"/>
    <w:rsid w:val="00175DB3"/>
    <w:rsid w:val="001763D1"/>
    <w:rsid w:val="00176692"/>
    <w:rsid w:val="001766AF"/>
    <w:rsid w:val="00176ACC"/>
    <w:rsid w:val="00176D43"/>
    <w:rsid w:val="0017704C"/>
    <w:rsid w:val="001771A3"/>
    <w:rsid w:val="001772B3"/>
    <w:rsid w:val="001773BF"/>
    <w:rsid w:val="00177449"/>
    <w:rsid w:val="00177BDB"/>
    <w:rsid w:val="00177CF9"/>
    <w:rsid w:val="00177D84"/>
    <w:rsid w:val="00177DDD"/>
    <w:rsid w:val="0018022E"/>
    <w:rsid w:val="001805C0"/>
    <w:rsid w:val="001805F9"/>
    <w:rsid w:val="00180BA6"/>
    <w:rsid w:val="00180D52"/>
    <w:rsid w:val="00180DD6"/>
    <w:rsid w:val="00180EF7"/>
    <w:rsid w:val="0018132E"/>
    <w:rsid w:val="001814F0"/>
    <w:rsid w:val="00181A3C"/>
    <w:rsid w:val="00181F70"/>
    <w:rsid w:val="00181F8B"/>
    <w:rsid w:val="00182090"/>
    <w:rsid w:val="00182537"/>
    <w:rsid w:val="001826ED"/>
    <w:rsid w:val="001828A7"/>
    <w:rsid w:val="001830D0"/>
    <w:rsid w:val="001833F9"/>
    <w:rsid w:val="001839B5"/>
    <w:rsid w:val="001839DF"/>
    <w:rsid w:val="00183D0A"/>
    <w:rsid w:val="00183DAF"/>
    <w:rsid w:val="0018470D"/>
    <w:rsid w:val="00184BE0"/>
    <w:rsid w:val="0018582E"/>
    <w:rsid w:val="00185CA6"/>
    <w:rsid w:val="0018603E"/>
    <w:rsid w:val="00186BE9"/>
    <w:rsid w:val="00187035"/>
    <w:rsid w:val="00187375"/>
    <w:rsid w:val="0018780B"/>
    <w:rsid w:val="00187C0D"/>
    <w:rsid w:val="00187ED2"/>
    <w:rsid w:val="0019019A"/>
    <w:rsid w:val="001905ED"/>
    <w:rsid w:val="00190773"/>
    <w:rsid w:val="0019097C"/>
    <w:rsid w:val="00190A6C"/>
    <w:rsid w:val="00190A7F"/>
    <w:rsid w:val="00191DE0"/>
    <w:rsid w:val="00192040"/>
    <w:rsid w:val="00192083"/>
    <w:rsid w:val="00192F34"/>
    <w:rsid w:val="00194752"/>
    <w:rsid w:val="00194EFB"/>
    <w:rsid w:val="001952DC"/>
    <w:rsid w:val="0019598F"/>
    <w:rsid w:val="00195A09"/>
    <w:rsid w:val="0019626D"/>
    <w:rsid w:val="001964EF"/>
    <w:rsid w:val="00196817"/>
    <w:rsid w:val="00196B15"/>
    <w:rsid w:val="0019726B"/>
    <w:rsid w:val="00197768"/>
    <w:rsid w:val="00197B9A"/>
    <w:rsid w:val="00197E39"/>
    <w:rsid w:val="00197E44"/>
    <w:rsid w:val="00197EB7"/>
    <w:rsid w:val="001A037E"/>
    <w:rsid w:val="001A046C"/>
    <w:rsid w:val="001A0637"/>
    <w:rsid w:val="001A1375"/>
    <w:rsid w:val="001A16F7"/>
    <w:rsid w:val="001A1807"/>
    <w:rsid w:val="001A22C0"/>
    <w:rsid w:val="001A23B7"/>
    <w:rsid w:val="001A273B"/>
    <w:rsid w:val="001A28D2"/>
    <w:rsid w:val="001A2AF1"/>
    <w:rsid w:val="001A3305"/>
    <w:rsid w:val="001A34A5"/>
    <w:rsid w:val="001A3BBC"/>
    <w:rsid w:val="001A3D3F"/>
    <w:rsid w:val="001A3F94"/>
    <w:rsid w:val="001A40C4"/>
    <w:rsid w:val="001A43A8"/>
    <w:rsid w:val="001A44A9"/>
    <w:rsid w:val="001A44CB"/>
    <w:rsid w:val="001A48BB"/>
    <w:rsid w:val="001A5167"/>
    <w:rsid w:val="001A5432"/>
    <w:rsid w:val="001A54DA"/>
    <w:rsid w:val="001A5599"/>
    <w:rsid w:val="001A59C1"/>
    <w:rsid w:val="001A6000"/>
    <w:rsid w:val="001A62F0"/>
    <w:rsid w:val="001A6473"/>
    <w:rsid w:val="001A6761"/>
    <w:rsid w:val="001A6DD5"/>
    <w:rsid w:val="001A6E48"/>
    <w:rsid w:val="001A70A5"/>
    <w:rsid w:val="001A71FF"/>
    <w:rsid w:val="001A7955"/>
    <w:rsid w:val="001A7FAB"/>
    <w:rsid w:val="001B0B29"/>
    <w:rsid w:val="001B0E3C"/>
    <w:rsid w:val="001B1524"/>
    <w:rsid w:val="001B1538"/>
    <w:rsid w:val="001B1555"/>
    <w:rsid w:val="001B15A0"/>
    <w:rsid w:val="001B1A2C"/>
    <w:rsid w:val="001B1C00"/>
    <w:rsid w:val="001B2839"/>
    <w:rsid w:val="001B285F"/>
    <w:rsid w:val="001B3213"/>
    <w:rsid w:val="001B325D"/>
    <w:rsid w:val="001B3366"/>
    <w:rsid w:val="001B3983"/>
    <w:rsid w:val="001B3A7A"/>
    <w:rsid w:val="001B3C3E"/>
    <w:rsid w:val="001B3CEF"/>
    <w:rsid w:val="001B3FA4"/>
    <w:rsid w:val="001B4CBB"/>
    <w:rsid w:val="001B58EE"/>
    <w:rsid w:val="001B5C27"/>
    <w:rsid w:val="001B5EAD"/>
    <w:rsid w:val="001B6003"/>
    <w:rsid w:val="001B6149"/>
    <w:rsid w:val="001B619C"/>
    <w:rsid w:val="001B6274"/>
    <w:rsid w:val="001B65ED"/>
    <w:rsid w:val="001B66E3"/>
    <w:rsid w:val="001B6AE2"/>
    <w:rsid w:val="001B6C2D"/>
    <w:rsid w:val="001B6D43"/>
    <w:rsid w:val="001B6FBB"/>
    <w:rsid w:val="001B7663"/>
    <w:rsid w:val="001B784C"/>
    <w:rsid w:val="001B7E3E"/>
    <w:rsid w:val="001B7F5D"/>
    <w:rsid w:val="001C0A99"/>
    <w:rsid w:val="001C0C94"/>
    <w:rsid w:val="001C1097"/>
    <w:rsid w:val="001C121B"/>
    <w:rsid w:val="001C1543"/>
    <w:rsid w:val="001C19C1"/>
    <w:rsid w:val="001C2318"/>
    <w:rsid w:val="001C26C0"/>
    <w:rsid w:val="001C2B15"/>
    <w:rsid w:val="001C2DF2"/>
    <w:rsid w:val="001C3B63"/>
    <w:rsid w:val="001C40D5"/>
    <w:rsid w:val="001C49F4"/>
    <w:rsid w:val="001C4CA9"/>
    <w:rsid w:val="001C4D34"/>
    <w:rsid w:val="001C59B2"/>
    <w:rsid w:val="001C62E9"/>
    <w:rsid w:val="001C6AF5"/>
    <w:rsid w:val="001C6B49"/>
    <w:rsid w:val="001C77C6"/>
    <w:rsid w:val="001C7A3B"/>
    <w:rsid w:val="001C7C96"/>
    <w:rsid w:val="001C7E2E"/>
    <w:rsid w:val="001D0309"/>
    <w:rsid w:val="001D054B"/>
    <w:rsid w:val="001D06D0"/>
    <w:rsid w:val="001D06E8"/>
    <w:rsid w:val="001D1139"/>
    <w:rsid w:val="001D12DB"/>
    <w:rsid w:val="001D17E9"/>
    <w:rsid w:val="001D1FF1"/>
    <w:rsid w:val="001D228C"/>
    <w:rsid w:val="001D2306"/>
    <w:rsid w:val="001D29CD"/>
    <w:rsid w:val="001D2C24"/>
    <w:rsid w:val="001D2CB4"/>
    <w:rsid w:val="001D30F2"/>
    <w:rsid w:val="001D32D9"/>
    <w:rsid w:val="001D3931"/>
    <w:rsid w:val="001D3CD6"/>
    <w:rsid w:val="001D4205"/>
    <w:rsid w:val="001D48FA"/>
    <w:rsid w:val="001D4979"/>
    <w:rsid w:val="001D4F55"/>
    <w:rsid w:val="001D505F"/>
    <w:rsid w:val="001D5816"/>
    <w:rsid w:val="001D5ABC"/>
    <w:rsid w:val="001D5C23"/>
    <w:rsid w:val="001D5FF3"/>
    <w:rsid w:val="001D62EA"/>
    <w:rsid w:val="001D6600"/>
    <w:rsid w:val="001D670E"/>
    <w:rsid w:val="001D68F4"/>
    <w:rsid w:val="001D6AE8"/>
    <w:rsid w:val="001D6DD1"/>
    <w:rsid w:val="001D6FCF"/>
    <w:rsid w:val="001D7A61"/>
    <w:rsid w:val="001D7E24"/>
    <w:rsid w:val="001E062C"/>
    <w:rsid w:val="001E0655"/>
    <w:rsid w:val="001E06D6"/>
    <w:rsid w:val="001E0900"/>
    <w:rsid w:val="001E09C7"/>
    <w:rsid w:val="001E0F68"/>
    <w:rsid w:val="001E1099"/>
    <w:rsid w:val="001E1930"/>
    <w:rsid w:val="001E1F6F"/>
    <w:rsid w:val="001E2131"/>
    <w:rsid w:val="001E236A"/>
    <w:rsid w:val="001E2650"/>
    <w:rsid w:val="001E3FA7"/>
    <w:rsid w:val="001E458C"/>
    <w:rsid w:val="001E4777"/>
    <w:rsid w:val="001E4F08"/>
    <w:rsid w:val="001E5368"/>
    <w:rsid w:val="001E5B2A"/>
    <w:rsid w:val="001E5B7E"/>
    <w:rsid w:val="001E5C59"/>
    <w:rsid w:val="001E5CC4"/>
    <w:rsid w:val="001E60A2"/>
    <w:rsid w:val="001E6533"/>
    <w:rsid w:val="001E7019"/>
    <w:rsid w:val="001E7314"/>
    <w:rsid w:val="001E73E6"/>
    <w:rsid w:val="001E7899"/>
    <w:rsid w:val="001E7A09"/>
    <w:rsid w:val="001F0367"/>
    <w:rsid w:val="001F03E8"/>
    <w:rsid w:val="001F0E34"/>
    <w:rsid w:val="001F0EB7"/>
    <w:rsid w:val="001F0EDD"/>
    <w:rsid w:val="001F125B"/>
    <w:rsid w:val="001F1B45"/>
    <w:rsid w:val="001F2030"/>
    <w:rsid w:val="001F2497"/>
    <w:rsid w:val="001F24CC"/>
    <w:rsid w:val="001F24DA"/>
    <w:rsid w:val="001F2AA5"/>
    <w:rsid w:val="001F3A54"/>
    <w:rsid w:val="001F42D2"/>
    <w:rsid w:val="001F4812"/>
    <w:rsid w:val="001F4A27"/>
    <w:rsid w:val="001F4B9C"/>
    <w:rsid w:val="001F4C07"/>
    <w:rsid w:val="001F4D05"/>
    <w:rsid w:val="001F5024"/>
    <w:rsid w:val="001F55D0"/>
    <w:rsid w:val="001F5AD4"/>
    <w:rsid w:val="001F5DCE"/>
    <w:rsid w:val="001F68AC"/>
    <w:rsid w:val="001F6978"/>
    <w:rsid w:val="001F6AC6"/>
    <w:rsid w:val="001F71F0"/>
    <w:rsid w:val="001F7219"/>
    <w:rsid w:val="001F7987"/>
    <w:rsid w:val="001F7A3C"/>
    <w:rsid w:val="001F7FA7"/>
    <w:rsid w:val="00200066"/>
    <w:rsid w:val="0020055D"/>
    <w:rsid w:val="00200957"/>
    <w:rsid w:val="00201400"/>
    <w:rsid w:val="00201996"/>
    <w:rsid w:val="00201DE9"/>
    <w:rsid w:val="00202524"/>
    <w:rsid w:val="0020348A"/>
    <w:rsid w:val="00203497"/>
    <w:rsid w:val="0020357F"/>
    <w:rsid w:val="002037F8"/>
    <w:rsid w:val="00203924"/>
    <w:rsid w:val="00203C49"/>
    <w:rsid w:val="0020477D"/>
    <w:rsid w:val="002049B3"/>
    <w:rsid w:val="00204F8F"/>
    <w:rsid w:val="0020527D"/>
    <w:rsid w:val="002052E0"/>
    <w:rsid w:val="00205976"/>
    <w:rsid w:val="00205AC4"/>
    <w:rsid w:val="00205B8D"/>
    <w:rsid w:val="00205E2F"/>
    <w:rsid w:val="00205FFE"/>
    <w:rsid w:val="00206322"/>
    <w:rsid w:val="0020642B"/>
    <w:rsid w:val="00206847"/>
    <w:rsid w:val="0020685E"/>
    <w:rsid w:val="00206A96"/>
    <w:rsid w:val="00207010"/>
    <w:rsid w:val="002073C6"/>
    <w:rsid w:val="002100A8"/>
    <w:rsid w:val="002103D0"/>
    <w:rsid w:val="002109C8"/>
    <w:rsid w:val="00210B67"/>
    <w:rsid w:val="00210CD0"/>
    <w:rsid w:val="002110E3"/>
    <w:rsid w:val="00211F64"/>
    <w:rsid w:val="00211FBB"/>
    <w:rsid w:val="0021223A"/>
    <w:rsid w:val="002123A2"/>
    <w:rsid w:val="00212688"/>
    <w:rsid w:val="0021296B"/>
    <w:rsid w:val="0021299A"/>
    <w:rsid w:val="00212E3E"/>
    <w:rsid w:val="00212E79"/>
    <w:rsid w:val="00212F03"/>
    <w:rsid w:val="00212F72"/>
    <w:rsid w:val="00213016"/>
    <w:rsid w:val="002136DC"/>
    <w:rsid w:val="00213AAB"/>
    <w:rsid w:val="00213E1E"/>
    <w:rsid w:val="00213FAD"/>
    <w:rsid w:val="0021438E"/>
    <w:rsid w:val="00214987"/>
    <w:rsid w:val="00214B2B"/>
    <w:rsid w:val="00215A3F"/>
    <w:rsid w:val="00215E3E"/>
    <w:rsid w:val="0021667C"/>
    <w:rsid w:val="00216C9B"/>
    <w:rsid w:val="00216D26"/>
    <w:rsid w:val="00216D4B"/>
    <w:rsid w:val="00217BA1"/>
    <w:rsid w:val="00217C7F"/>
    <w:rsid w:val="00220210"/>
    <w:rsid w:val="0022052F"/>
    <w:rsid w:val="002205DD"/>
    <w:rsid w:val="00220AEA"/>
    <w:rsid w:val="00220CC9"/>
    <w:rsid w:val="00220EFC"/>
    <w:rsid w:val="002212F5"/>
    <w:rsid w:val="00221355"/>
    <w:rsid w:val="002216AC"/>
    <w:rsid w:val="002217D9"/>
    <w:rsid w:val="00221A77"/>
    <w:rsid w:val="00221C21"/>
    <w:rsid w:val="00221D13"/>
    <w:rsid w:val="00221F93"/>
    <w:rsid w:val="00222101"/>
    <w:rsid w:val="002226C9"/>
    <w:rsid w:val="00222B71"/>
    <w:rsid w:val="00224183"/>
    <w:rsid w:val="00224F5F"/>
    <w:rsid w:val="0022509C"/>
    <w:rsid w:val="00225AD4"/>
    <w:rsid w:val="00225BEA"/>
    <w:rsid w:val="00226627"/>
    <w:rsid w:val="002266BA"/>
    <w:rsid w:val="00226954"/>
    <w:rsid w:val="00226A63"/>
    <w:rsid w:val="00226B37"/>
    <w:rsid w:val="002272B2"/>
    <w:rsid w:val="00227FD8"/>
    <w:rsid w:val="00230248"/>
    <w:rsid w:val="002309CA"/>
    <w:rsid w:val="00230C89"/>
    <w:rsid w:val="00230E2F"/>
    <w:rsid w:val="0023139E"/>
    <w:rsid w:val="00231669"/>
    <w:rsid w:val="002318C4"/>
    <w:rsid w:val="00231BCE"/>
    <w:rsid w:val="00231EE6"/>
    <w:rsid w:val="00231F1B"/>
    <w:rsid w:val="00232999"/>
    <w:rsid w:val="002329C4"/>
    <w:rsid w:val="00232CBD"/>
    <w:rsid w:val="00232D15"/>
    <w:rsid w:val="00232E6D"/>
    <w:rsid w:val="002337FC"/>
    <w:rsid w:val="002339EE"/>
    <w:rsid w:val="00233AE3"/>
    <w:rsid w:val="00234234"/>
    <w:rsid w:val="002343D1"/>
    <w:rsid w:val="002346E0"/>
    <w:rsid w:val="00234786"/>
    <w:rsid w:val="00234A35"/>
    <w:rsid w:val="00234EE7"/>
    <w:rsid w:val="00234FA9"/>
    <w:rsid w:val="00235360"/>
    <w:rsid w:val="00235A55"/>
    <w:rsid w:val="00235C7F"/>
    <w:rsid w:val="00235FA4"/>
    <w:rsid w:val="002366D2"/>
    <w:rsid w:val="00236764"/>
    <w:rsid w:val="002367AA"/>
    <w:rsid w:val="002368CB"/>
    <w:rsid w:val="00236939"/>
    <w:rsid w:val="00237DD6"/>
    <w:rsid w:val="00237F3B"/>
    <w:rsid w:val="002402AB"/>
    <w:rsid w:val="002404E8"/>
    <w:rsid w:val="0024050C"/>
    <w:rsid w:val="00240666"/>
    <w:rsid w:val="00240C3E"/>
    <w:rsid w:val="00241016"/>
    <w:rsid w:val="0024109C"/>
    <w:rsid w:val="002417F4"/>
    <w:rsid w:val="002417F8"/>
    <w:rsid w:val="00241AE7"/>
    <w:rsid w:val="00241BEE"/>
    <w:rsid w:val="00241C19"/>
    <w:rsid w:val="00241DE2"/>
    <w:rsid w:val="00242D5E"/>
    <w:rsid w:val="00242D9B"/>
    <w:rsid w:val="00242E6E"/>
    <w:rsid w:val="00242F54"/>
    <w:rsid w:val="0024325B"/>
    <w:rsid w:val="00243640"/>
    <w:rsid w:val="00243757"/>
    <w:rsid w:val="00243F89"/>
    <w:rsid w:val="00244839"/>
    <w:rsid w:val="00244A0F"/>
    <w:rsid w:val="00244D01"/>
    <w:rsid w:val="00244DE2"/>
    <w:rsid w:val="00244F37"/>
    <w:rsid w:val="0024539E"/>
    <w:rsid w:val="0024540F"/>
    <w:rsid w:val="00245867"/>
    <w:rsid w:val="00245B5C"/>
    <w:rsid w:val="00245F0A"/>
    <w:rsid w:val="002463AE"/>
    <w:rsid w:val="00246A3B"/>
    <w:rsid w:val="00246B0E"/>
    <w:rsid w:val="00246B7B"/>
    <w:rsid w:val="00246C1B"/>
    <w:rsid w:val="00247271"/>
    <w:rsid w:val="00247425"/>
    <w:rsid w:val="002475AD"/>
    <w:rsid w:val="002500DA"/>
    <w:rsid w:val="002502CC"/>
    <w:rsid w:val="00250703"/>
    <w:rsid w:val="0025080A"/>
    <w:rsid w:val="00250A22"/>
    <w:rsid w:val="00250A98"/>
    <w:rsid w:val="00250E6B"/>
    <w:rsid w:val="00250FF1"/>
    <w:rsid w:val="00251464"/>
    <w:rsid w:val="00251855"/>
    <w:rsid w:val="00251949"/>
    <w:rsid w:val="0025238F"/>
    <w:rsid w:val="00252D4F"/>
    <w:rsid w:val="00252D69"/>
    <w:rsid w:val="00253145"/>
    <w:rsid w:val="00253910"/>
    <w:rsid w:val="00253A80"/>
    <w:rsid w:val="00253F62"/>
    <w:rsid w:val="0025454A"/>
    <w:rsid w:val="00254710"/>
    <w:rsid w:val="0025556B"/>
    <w:rsid w:val="00255698"/>
    <w:rsid w:val="00255B43"/>
    <w:rsid w:val="00255BDB"/>
    <w:rsid w:val="00255ED7"/>
    <w:rsid w:val="00256381"/>
    <w:rsid w:val="00256F2C"/>
    <w:rsid w:val="002579B4"/>
    <w:rsid w:val="00257BC2"/>
    <w:rsid w:val="00257D3F"/>
    <w:rsid w:val="00257D55"/>
    <w:rsid w:val="00257F3B"/>
    <w:rsid w:val="00257FBA"/>
    <w:rsid w:val="0026043B"/>
    <w:rsid w:val="002611A3"/>
    <w:rsid w:val="0026132B"/>
    <w:rsid w:val="00261425"/>
    <w:rsid w:val="002614CC"/>
    <w:rsid w:val="002616CE"/>
    <w:rsid w:val="002623C4"/>
    <w:rsid w:val="0026264C"/>
    <w:rsid w:val="00262748"/>
    <w:rsid w:val="00262902"/>
    <w:rsid w:val="002629A3"/>
    <w:rsid w:val="002629FA"/>
    <w:rsid w:val="00262C0E"/>
    <w:rsid w:val="00263184"/>
    <w:rsid w:val="00263605"/>
    <w:rsid w:val="00263759"/>
    <w:rsid w:val="00263925"/>
    <w:rsid w:val="00263993"/>
    <w:rsid w:val="00263E4D"/>
    <w:rsid w:val="00263EF8"/>
    <w:rsid w:val="00264523"/>
    <w:rsid w:val="00264C93"/>
    <w:rsid w:val="0026526B"/>
    <w:rsid w:val="002652AF"/>
    <w:rsid w:val="00265660"/>
    <w:rsid w:val="002658B7"/>
    <w:rsid w:val="002659A5"/>
    <w:rsid w:val="002663C2"/>
    <w:rsid w:val="00266D1C"/>
    <w:rsid w:val="002670FE"/>
    <w:rsid w:val="0026764C"/>
    <w:rsid w:val="002677A0"/>
    <w:rsid w:val="002678D0"/>
    <w:rsid w:val="00267B1E"/>
    <w:rsid w:val="00267D18"/>
    <w:rsid w:val="00267EE4"/>
    <w:rsid w:val="002704A2"/>
    <w:rsid w:val="0027068B"/>
    <w:rsid w:val="0027070C"/>
    <w:rsid w:val="00270AFA"/>
    <w:rsid w:val="002712AE"/>
    <w:rsid w:val="00271C5B"/>
    <w:rsid w:val="0027200D"/>
    <w:rsid w:val="00272026"/>
    <w:rsid w:val="00272323"/>
    <w:rsid w:val="002728F8"/>
    <w:rsid w:val="00272AC4"/>
    <w:rsid w:val="00272C3B"/>
    <w:rsid w:val="00273222"/>
    <w:rsid w:val="0027368A"/>
    <w:rsid w:val="00273D7B"/>
    <w:rsid w:val="00273E24"/>
    <w:rsid w:val="00273EC0"/>
    <w:rsid w:val="00274149"/>
    <w:rsid w:val="002746F8"/>
    <w:rsid w:val="0027495D"/>
    <w:rsid w:val="00274A25"/>
    <w:rsid w:val="00274C8C"/>
    <w:rsid w:val="00274E11"/>
    <w:rsid w:val="00274F51"/>
    <w:rsid w:val="0027502B"/>
    <w:rsid w:val="00275127"/>
    <w:rsid w:val="00275267"/>
    <w:rsid w:val="0027545D"/>
    <w:rsid w:val="0027562A"/>
    <w:rsid w:val="00275768"/>
    <w:rsid w:val="00275C0B"/>
    <w:rsid w:val="00275CBB"/>
    <w:rsid w:val="00276678"/>
    <w:rsid w:val="00276848"/>
    <w:rsid w:val="00277143"/>
    <w:rsid w:val="00277426"/>
    <w:rsid w:val="00277B59"/>
    <w:rsid w:val="00280491"/>
    <w:rsid w:val="00280D85"/>
    <w:rsid w:val="00280F5E"/>
    <w:rsid w:val="002814EA"/>
    <w:rsid w:val="00281599"/>
    <w:rsid w:val="0028176B"/>
    <w:rsid w:val="00281EC2"/>
    <w:rsid w:val="00282167"/>
    <w:rsid w:val="00282286"/>
    <w:rsid w:val="0028260B"/>
    <w:rsid w:val="0028277B"/>
    <w:rsid w:val="0028297E"/>
    <w:rsid w:val="00282AD2"/>
    <w:rsid w:val="00282BC3"/>
    <w:rsid w:val="00282FDC"/>
    <w:rsid w:val="00283622"/>
    <w:rsid w:val="00283A4E"/>
    <w:rsid w:val="00283E70"/>
    <w:rsid w:val="00283EA8"/>
    <w:rsid w:val="00284290"/>
    <w:rsid w:val="00284912"/>
    <w:rsid w:val="00285135"/>
    <w:rsid w:val="0028554C"/>
    <w:rsid w:val="002855C0"/>
    <w:rsid w:val="00285BF2"/>
    <w:rsid w:val="00285D00"/>
    <w:rsid w:val="00286595"/>
    <w:rsid w:val="00286618"/>
    <w:rsid w:val="002868E2"/>
    <w:rsid w:val="00286941"/>
    <w:rsid w:val="002869C3"/>
    <w:rsid w:val="00287393"/>
    <w:rsid w:val="0028763A"/>
    <w:rsid w:val="002876F6"/>
    <w:rsid w:val="00287B1B"/>
    <w:rsid w:val="00287E8B"/>
    <w:rsid w:val="00287E8D"/>
    <w:rsid w:val="00290702"/>
    <w:rsid w:val="00290798"/>
    <w:rsid w:val="002909FB"/>
    <w:rsid w:val="00290EFA"/>
    <w:rsid w:val="002910E7"/>
    <w:rsid w:val="00291692"/>
    <w:rsid w:val="002921A8"/>
    <w:rsid w:val="002922D3"/>
    <w:rsid w:val="002923E8"/>
    <w:rsid w:val="002924E1"/>
    <w:rsid w:val="00292BC4"/>
    <w:rsid w:val="00292CC2"/>
    <w:rsid w:val="00292D5A"/>
    <w:rsid w:val="002931BD"/>
    <w:rsid w:val="00293422"/>
    <w:rsid w:val="002936E4"/>
    <w:rsid w:val="00293A9B"/>
    <w:rsid w:val="00293BD1"/>
    <w:rsid w:val="00293D50"/>
    <w:rsid w:val="00293F3D"/>
    <w:rsid w:val="002943B6"/>
    <w:rsid w:val="002945C9"/>
    <w:rsid w:val="00294B02"/>
    <w:rsid w:val="00294C66"/>
    <w:rsid w:val="00295273"/>
    <w:rsid w:val="002952F8"/>
    <w:rsid w:val="0029538F"/>
    <w:rsid w:val="00295EF0"/>
    <w:rsid w:val="00295FBF"/>
    <w:rsid w:val="00296994"/>
    <w:rsid w:val="00296B88"/>
    <w:rsid w:val="00296BA7"/>
    <w:rsid w:val="00297014"/>
    <w:rsid w:val="0029723D"/>
    <w:rsid w:val="00297251"/>
    <w:rsid w:val="0029752F"/>
    <w:rsid w:val="002977AB"/>
    <w:rsid w:val="00297885"/>
    <w:rsid w:val="00297AE1"/>
    <w:rsid w:val="00297C74"/>
    <w:rsid w:val="00297CBF"/>
    <w:rsid w:val="002A005B"/>
    <w:rsid w:val="002A00FD"/>
    <w:rsid w:val="002A02FE"/>
    <w:rsid w:val="002A0353"/>
    <w:rsid w:val="002A0B18"/>
    <w:rsid w:val="002A1399"/>
    <w:rsid w:val="002A198A"/>
    <w:rsid w:val="002A1AA0"/>
    <w:rsid w:val="002A1DAF"/>
    <w:rsid w:val="002A1FD7"/>
    <w:rsid w:val="002A20A5"/>
    <w:rsid w:val="002A20D0"/>
    <w:rsid w:val="002A260D"/>
    <w:rsid w:val="002A2873"/>
    <w:rsid w:val="002A2C75"/>
    <w:rsid w:val="002A2CDB"/>
    <w:rsid w:val="002A384D"/>
    <w:rsid w:val="002A386C"/>
    <w:rsid w:val="002A387B"/>
    <w:rsid w:val="002A40F5"/>
    <w:rsid w:val="002A45AB"/>
    <w:rsid w:val="002A469E"/>
    <w:rsid w:val="002A46AC"/>
    <w:rsid w:val="002A46E3"/>
    <w:rsid w:val="002A49EB"/>
    <w:rsid w:val="002A4B74"/>
    <w:rsid w:val="002A4EC3"/>
    <w:rsid w:val="002A54DC"/>
    <w:rsid w:val="002A5631"/>
    <w:rsid w:val="002A56D0"/>
    <w:rsid w:val="002A5851"/>
    <w:rsid w:val="002A5923"/>
    <w:rsid w:val="002A595A"/>
    <w:rsid w:val="002A5AD2"/>
    <w:rsid w:val="002A5BEF"/>
    <w:rsid w:val="002A5F2F"/>
    <w:rsid w:val="002A60E5"/>
    <w:rsid w:val="002A639D"/>
    <w:rsid w:val="002A68CF"/>
    <w:rsid w:val="002A71D7"/>
    <w:rsid w:val="002A73DC"/>
    <w:rsid w:val="002A787E"/>
    <w:rsid w:val="002A7EA4"/>
    <w:rsid w:val="002A7F5C"/>
    <w:rsid w:val="002B0080"/>
    <w:rsid w:val="002B074E"/>
    <w:rsid w:val="002B0844"/>
    <w:rsid w:val="002B0C67"/>
    <w:rsid w:val="002B110E"/>
    <w:rsid w:val="002B1657"/>
    <w:rsid w:val="002B1763"/>
    <w:rsid w:val="002B1957"/>
    <w:rsid w:val="002B1A77"/>
    <w:rsid w:val="002B1AE0"/>
    <w:rsid w:val="002B1B71"/>
    <w:rsid w:val="002B1BC9"/>
    <w:rsid w:val="002B1EE7"/>
    <w:rsid w:val="002B2172"/>
    <w:rsid w:val="002B246D"/>
    <w:rsid w:val="002B27CC"/>
    <w:rsid w:val="002B2ABF"/>
    <w:rsid w:val="002B2CF4"/>
    <w:rsid w:val="002B33C5"/>
    <w:rsid w:val="002B371B"/>
    <w:rsid w:val="002B3FFB"/>
    <w:rsid w:val="002B4136"/>
    <w:rsid w:val="002B415A"/>
    <w:rsid w:val="002B45D7"/>
    <w:rsid w:val="002B46A5"/>
    <w:rsid w:val="002B49F3"/>
    <w:rsid w:val="002B4D57"/>
    <w:rsid w:val="002B4FB7"/>
    <w:rsid w:val="002B509C"/>
    <w:rsid w:val="002B5750"/>
    <w:rsid w:val="002B57FF"/>
    <w:rsid w:val="002B5FF7"/>
    <w:rsid w:val="002B6392"/>
    <w:rsid w:val="002B6D15"/>
    <w:rsid w:val="002B6DA2"/>
    <w:rsid w:val="002B6E44"/>
    <w:rsid w:val="002B7469"/>
    <w:rsid w:val="002B79B1"/>
    <w:rsid w:val="002C03D0"/>
    <w:rsid w:val="002C07C8"/>
    <w:rsid w:val="002C0C7A"/>
    <w:rsid w:val="002C0D9F"/>
    <w:rsid w:val="002C15D7"/>
    <w:rsid w:val="002C17B5"/>
    <w:rsid w:val="002C188E"/>
    <w:rsid w:val="002C18EB"/>
    <w:rsid w:val="002C1B10"/>
    <w:rsid w:val="002C1DEB"/>
    <w:rsid w:val="002C21E1"/>
    <w:rsid w:val="002C2375"/>
    <w:rsid w:val="002C2E71"/>
    <w:rsid w:val="002C2F0D"/>
    <w:rsid w:val="002C3524"/>
    <w:rsid w:val="002C35DC"/>
    <w:rsid w:val="002C3A08"/>
    <w:rsid w:val="002C3D28"/>
    <w:rsid w:val="002C4497"/>
    <w:rsid w:val="002C4B33"/>
    <w:rsid w:val="002C4F90"/>
    <w:rsid w:val="002C5001"/>
    <w:rsid w:val="002C525B"/>
    <w:rsid w:val="002C5559"/>
    <w:rsid w:val="002C56B5"/>
    <w:rsid w:val="002C640C"/>
    <w:rsid w:val="002C6421"/>
    <w:rsid w:val="002C650A"/>
    <w:rsid w:val="002C6763"/>
    <w:rsid w:val="002C6880"/>
    <w:rsid w:val="002C6CA9"/>
    <w:rsid w:val="002C70D1"/>
    <w:rsid w:val="002C70EC"/>
    <w:rsid w:val="002C74CA"/>
    <w:rsid w:val="002C7C29"/>
    <w:rsid w:val="002D0297"/>
    <w:rsid w:val="002D0C90"/>
    <w:rsid w:val="002D0F89"/>
    <w:rsid w:val="002D1324"/>
    <w:rsid w:val="002D136D"/>
    <w:rsid w:val="002D1923"/>
    <w:rsid w:val="002D23AE"/>
    <w:rsid w:val="002D2D27"/>
    <w:rsid w:val="002D2FD5"/>
    <w:rsid w:val="002D3C16"/>
    <w:rsid w:val="002D3D1B"/>
    <w:rsid w:val="002D3E79"/>
    <w:rsid w:val="002D3FA4"/>
    <w:rsid w:val="002D40A5"/>
    <w:rsid w:val="002D464D"/>
    <w:rsid w:val="002D4756"/>
    <w:rsid w:val="002D4A33"/>
    <w:rsid w:val="002D4A3E"/>
    <w:rsid w:val="002D4BDD"/>
    <w:rsid w:val="002D4E58"/>
    <w:rsid w:val="002D4FC2"/>
    <w:rsid w:val="002D51FE"/>
    <w:rsid w:val="002D572D"/>
    <w:rsid w:val="002D5E0B"/>
    <w:rsid w:val="002D6341"/>
    <w:rsid w:val="002D67BD"/>
    <w:rsid w:val="002D68C7"/>
    <w:rsid w:val="002D6B31"/>
    <w:rsid w:val="002D6C7E"/>
    <w:rsid w:val="002D6F6C"/>
    <w:rsid w:val="002D78E4"/>
    <w:rsid w:val="002E0010"/>
    <w:rsid w:val="002E0240"/>
    <w:rsid w:val="002E076F"/>
    <w:rsid w:val="002E0E07"/>
    <w:rsid w:val="002E10EE"/>
    <w:rsid w:val="002E1415"/>
    <w:rsid w:val="002E15CA"/>
    <w:rsid w:val="002E1E33"/>
    <w:rsid w:val="002E2110"/>
    <w:rsid w:val="002E2A9B"/>
    <w:rsid w:val="002E2F73"/>
    <w:rsid w:val="002E394C"/>
    <w:rsid w:val="002E3A46"/>
    <w:rsid w:val="002E3CDD"/>
    <w:rsid w:val="002E421A"/>
    <w:rsid w:val="002E42CE"/>
    <w:rsid w:val="002E4738"/>
    <w:rsid w:val="002E4946"/>
    <w:rsid w:val="002E49EF"/>
    <w:rsid w:val="002E4E74"/>
    <w:rsid w:val="002E5539"/>
    <w:rsid w:val="002E5BE6"/>
    <w:rsid w:val="002E5F4E"/>
    <w:rsid w:val="002E6424"/>
    <w:rsid w:val="002E69B7"/>
    <w:rsid w:val="002E6A23"/>
    <w:rsid w:val="002E711B"/>
    <w:rsid w:val="002E76A7"/>
    <w:rsid w:val="002E7B7C"/>
    <w:rsid w:val="002F03A4"/>
    <w:rsid w:val="002F0653"/>
    <w:rsid w:val="002F10A5"/>
    <w:rsid w:val="002F1176"/>
    <w:rsid w:val="002F1A48"/>
    <w:rsid w:val="002F1A88"/>
    <w:rsid w:val="002F1BAE"/>
    <w:rsid w:val="002F1F21"/>
    <w:rsid w:val="002F1F24"/>
    <w:rsid w:val="002F28BE"/>
    <w:rsid w:val="002F296F"/>
    <w:rsid w:val="002F29C9"/>
    <w:rsid w:val="002F2A86"/>
    <w:rsid w:val="002F2B1B"/>
    <w:rsid w:val="002F2C86"/>
    <w:rsid w:val="002F3008"/>
    <w:rsid w:val="002F315A"/>
    <w:rsid w:val="002F32D3"/>
    <w:rsid w:val="002F3952"/>
    <w:rsid w:val="002F3C66"/>
    <w:rsid w:val="002F3F20"/>
    <w:rsid w:val="002F4549"/>
    <w:rsid w:val="002F46FD"/>
    <w:rsid w:val="002F489A"/>
    <w:rsid w:val="002F49B7"/>
    <w:rsid w:val="002F4C7E"/>
    <w:rsid w:val="002F4D8E"/>
    <w:rsid w:val="002F512E"/>
    <w:rsid w:val="002F5442"/>
    <w:rsid w:val="002F56E6"/>
    <w:rsid w:val="002F5734"/>
    <w:rsid w:val="002F5972"/>
    <w:rsid w:val="002F5A56"/>
    <w:rsid w:val="002F6255"/>
    <w:rsid w:val="002F68CB"/>
    <w:rsid w:val="002F6AB6"/>
    <w:rsid w:val="002F6CDE"/>
    <w:rsid w:val="002F6D97"/>
    <w:rsid w:val="002F707F"/>
    <w:rsid w:val="002F7117"/>
    <w:rsid w:val="002F73C7"/>
    <w:rsid w:val="002F744D"/>
    <w:rsid w:val="002F7E77"/>
    <w:rsid w:val="002F7EAB"/>
    <w:rsid w:val="003008FB"/>
    <w:rsid w:val="00300A4A"/>
    <w:rsid w:val="00300BE8"/>
    <w:rsid w:val="00300C07"/>
    <w:rsid w:val="00300F08"/>
    <w:rsid w:val="003015BB"/>
    <w:rsid w:val="0030162B"/>
    <w:rsid w:val="00301C16"/>
    <w:rsid w:val="00301C5B"/>
    <w:rsid w:val="00301C9C"/>
    <w:rsid w:val="00301F96"/>
    <w:rsid w:val="003022EE"/>
    <w:rsid w:val="0030238F"/>
    <w:rsid w:val="00302F64"/>
    <w:rsid w:val="00302FED"/>
    <w:rsid w:val="00303DE6"/>
    <w:rsid w:val="003040BB"/>
    <w:rsid w:val="00304216"/>
    <w:rsid w:val="0030489E"/>
    <w:rsid w:val="00304DAF"/>
    <w:rsid w:val="00304E7B"/>
    <w:rsid w:val="00305C8E"/>
    <w:rsid w:val="00305CC0"/>
    <w:rsid w:val="003064D2"/>
    <w:rsid w:val="00306786"/>
    <w:rsid w:val="00306BB8"/>
    <w:rsid w:val="00306CC1"/>
    <w:rsid w:val="00307278"/>
    <w:rsid w:val="0030729F"/>
    <w:rsid w:val="0030778D"/>
    <w:rsid w:val="003077BB"/>
    <w:rsid w:val="00307B67"/>
    <w:rsid w:val="00307D9F"/>
    <w:rsid w:val="00310124"/>
    <w:rsid w:val="00310183"/>
    <w:rsid w:val="003105A5"/>
    <w:rsid w:val="00310A78"/>
    <w:rsid w:val="00311341"/>
    <w:rsid w:val="00311D24"/>
    <w:rsid w:val="003123CE"/>
    <w:rsid w:val="00312824"/>
    <w:rsid w:val="003128B2"/>
    <w:rsid w:val="003135CC"/>
    <w:rsid w:val="003137EA"/>
    <w:rsid w:val="0031385E"/>
    <w:rsid w:val="003148E5"/>
    <w:rsid w:val="0031494C"/>
    <w:rsid w:val="00314CF5"/>
    <w:rsid w:val="00315947"/>
    <w:rsid w:val="00316081"/>
    <w:rsid w:val="003165A3"/>
    <w:rsid w:val="003169AA"/>
    <w:rsid w:val="00316AD2"/>
    <w:rsid w:val="00316F7C"/>
    <w:rsid w:val="00316FEB"/>
    <w:rsid w:val="003171E6"/>
    <w:rsid w:val="0031752B"/>
    <w:rsid w:val="003178E7"/>
    <w:rsid w:val="00317903"/>
    <w:rsid w:val="00317A6C"/>
    <w:rsid w:val="00317B21"/>
    <w:rsid w:val="0032025F"/>
    <w:rsid w:val="0032043F"/>
    <w:rsid w:val="0032065E"/>
    <w:rsid w:val="0032068A"/>
    <w:rsid w:val="003208A7"/>
    <w:rsid w:val="00320A72"/>
    <w:rsid w:val="00320B31"/>
    <w:rsid w:val="00320B4E"/>
    <w:rsid w:val="003218CA"/>
    <w:rsid w:val="00322306"/>
    <w:rsid w:val="00322339"/>
    <w:rsid w:val="00322BBF"/>
    <w:rsid w:val="0032303A"/>
    <w:rsid w:val="00323907"/>
    <w:rsid w:val="00323944"/>
    <w:rsid w:val="003239BE"/>
    <w:rsid w:val="00323A2D"/>
    <w:rsid w:val="00323A6A"/>
    <w:rsid w:val="00323BB4"/>
    <w:rsid w:val="003242F5"/>
    <w:rsid w:val="003245FB"/>
    <w:rsid w:val="00324701"/>
    <w:rsid w:val="00324862"/>
    <w:rsid w:val="00324998"/>
    <w:rsid w:val="00324AE3"/>
    <w:rsid w:val="00324B75"/>
    <w:rsid w:val="00324E7D"/>
    <w:rsid w:val="00325208"/>
    <w:rsid w:val="0032533A"/>
    <w:rsid w:val="0032565A"/>
    <w:rsid w:val="00325B53"/>
    <w:rsid w:val="0032635B"/>
    <w:rsid w:val="003264EE"/>
    <w:rsid w:val="0032674D"/>
    <w:rsid w:val="00326C1E"/>
    <w:rsid w:val="003273AD"/>
    <w:rsid w:val="003276D3"/>
    <w:rsid w:val="00327C17"/>
    <w:rsid w:val="00327E9F"/>
    <w:rsid w:val="003300DA"/>
    <w:rsid w:val="003307B8"/>
    <w:rsid w:val="003309B5"/>
    <w:rsid w:val="00330C54"/>
    <w:rsid w:val="00330FC6"/>
    <w:rsid w:val="003310A8"/>
    <w:rsid w:val="003311A8"/>
    <w:rsid w:val="003311EC"/>
    <w:rsid w:val="003312F6"/>
    <w:rsid w:val="0033132D"/>
    <w:rsid w:val="003316E4"/>
    <w:rsid w:val="00331B3A"/>
    <w:rsid w:val="003322A2"/>
    <w:rsid w:val="003325B4"/>
    <w:rsid w:val="0033298B"/>
    <w:rsid w:val="00332A31"/>
    <w:rsid w:val="00332A55"/>
    <w:rsid w:val="00332E1E"/>
    <w:rsid w:val="0033326C"/>
    <w:rsid w:val="0033379B"/>
    <w:rsid w:val="00333879"/>
    <w:rsid w:val="00333A8A"/>
    <w:rsid w:val="00333BB9"/>
    <w:rsid w:val="0033413A"/>
    <w:rsid w:val="003342CE"/>
    <w:rsid w:val="0033445E"/>
    <w:rsid w:val="003347AD"/>
    <w:rsid w:val="0033484E"/>
    <w:rsid w:val="00334B96"/>
    <w:rsid w:val="00334E30"/>
    <w:rsid w:val="00335093"/>
    <w:rsid w:val="0033512C"/>
    <w:rsid w:val="00335221"/>
    <w:rsid w:val="00335267"/>
    <w:rsid w:val="00335ACD"/>
    <w:rsid w:val="00335E66"/>
    <w:rsid w:val="003361A4"/>
    <w:rsid w:val="003365AB"/>
    <w:rsid w:val="0033675F"/>
    <w:rsid w:val="0033679B"/>
    <w:rsid w:val="00336AD3"/>
    <w:rsid w:val="00336C89"/>
    <w:rsid w:val="00336F15"/>
    <w:rsid w:val="00337550"/>
    <w:rsid w:val="003376B1"/>
    <w:rsid w:val="00337AAD"/>
    <w:rsid w:val="00337AF3"/>
    <w:rsid w:val="00337BDC"/>
    <w:rsid w:val="003405D9"/>
    <w:rsid w:val="003406CA"/>
    <w:rsid w:val="00340FFB"/>
    <w:rsid w:val="00341BEC"/>
    <w:rsid w:val="00341C00"/>
    <w:rsid w:val="00342078"/>
    <w:rsid w:val="00342461"/>
    <w:rsid w:val="003425CA"/>
    <w:rsid w:val="0034263E"/>
    <w:rsid w:val="00342725"/>
    <w:rsid w:val="00342968"/>
    <w:rsid w:val="00342FE8"/>
    <w:rsid w:val="003430B9"/>
    <w:rsid w:val="00343344"/>
    <w:rsid w:val="0034395B"/>
    <w:rsid w:val="00343B00"/>
    <w:rsid w:val="00343D32"/>
    <w:rsid w:val="00343E53"/>
    <w:rsid w:val="00344169"/>
    <w:rsid w:val="0034457A"/>
    <w:rsid w:val="0034458F"/>
    <w:rsid w:val="003448D0"/>
    <w:rsid w:val="00344E85"/>
    <w:rsid w:val="00344F0B"/>
    <w:rsid w:val="0034501B"/>
    <w:rsid w:val="00350413"/>
    <w:rsid w:val="00350865"/>
    <w:rsid w:val="00350E36"/>
    <w:rsid w:val="00351009"/>
    <w:rsid w:val="003510F9"/>
    <w:rsid w:val="00351495"/>
    <w:rsid w:val="00351575"/>
    <w:rsid w:val="003519F3"/>
    <w:rsid w:val="00351F7A"/>
    <w:rsid w:val="00351FBE"/>
    <w:rsid w:val="00351FC2"/>
    <w:rsid w:val="003521BE"/>
    <w:rsid w:val="0035228D"/>
    <w:rsid w:val="00352552"/>
    <w:rsid w:val="00352912"/>
    <w:rsid w:val="00352A60"/>
    <w:rsid w:val="0035333E"/>
    <w:rsid w:val="003538D0"/>
    <w:rsid w:val="00353E6A"/>
    <w:rsid w:val="003544D7"/>
    <w:rsid w:val="003544FB"/>
    <w:rsid w:val="00354EAC"/>
    <w:rsid w:val="00355D2B"/>
    <w:rsid w:val="00355EC3"/>
    <w:rsid w:val="00355F33"/>
    <w:rsid w:val="00355F6F"/>
    <w:rsid w:val="00356127"/>
    <w:rsid w:val="0035632F"/>
    <w:rsid w:val="003565C5"/>
    <w:rsid w:val="0035681F"/>
    <w:rsid w:val="00356DA7"/>
    <w:rsid w:val="00356E3C"/>
    <w:rsid w:val="003571B9"/>
    <w:rsid w:val="00357563"/>
    <w:rsid w:val="003576B7"/>
    <w:rsid w:val="00357C88"/>
    <w:rsid w:val="00357D77"/>
    <w:rsid w:val="00357FB9"/>
    <w:rsid w:val="003605C6"/>
    <w:rsid w:val="00360D6F"/>
    <w:rsid w:val="0036151A"/>
    <w:rsid w:val="00361911"/>
    <w:rsid w:val="0036199C"/>
    <w:rsid w:val="00362FAD"/>
    <w:rsid w:val="003632E6"/>
    <w:rsid w:val="00363AF6"/>
    <w:rsid w:val="0036437C"/>
    <w:rsid w:val="003645E7"/>
    <w:rsid w:val="00364756"/>
    <w:rsid w:val="00364B3F"/>
    <w:rsid w:val="00364D1C"/>
    <w:rsid w:val="00365262"/>
    <w:rsid w:val="003654DE"/>
    <w:rsid w:val="003655F4"/>
    <w:rsid w:val="003659C3"/>
    <w:rsid w:val="00365A2B"/>
    <w:rsid w:val="00365D63"/>
    <w:rsid w:val="00366C55"/>
    <w:rsid w:val="0036793B"/>
    <w:rsid w:val="00367BD6"/>
    <w:rsid w:val="00367F83"/>
    <w:rsid w:val="0037021C"/>
    <w:rsid w:val="003706BE"/>
    <w:rsid w:val="00370A1A"/>
    <w:rsid w:val="00370B92"/>
    <w:rsid w:val="00370D30"/>
    <w:rsid w:val="00371214"/>
    <w:rsid w:val="00371559"/>
    <w:rsid w:val="00371924"/>
    <w:rsid w:val="00371B02"/>
    <w:rsid w:val="00371B62"/>
    <w:rsid w:val="00371B9E"/>
    <w:rsid w:val="00371D91"/>
    <w:rsid w:val="003723D6"/>
    <w:rsid w:val="003723F2"/>
    <w:rsid w:val="00372682"/>
    <w:rsid w:val="0037283F"/>
    <w:rsid w:val="00372E63"/>
    <w:rsid w:val="00372E65"/>
    <w:rsid w:val="0037332F"/>
    <w:rsid w:val="003734E5"/>
    <w:rsid w:val="0037378E"/>
    <w:rsid w:val="003738F3"/>
    <w:rsid w:val="00374E17"/>
    <w:rsid w:val="0037509F"/>
    <w:rsid w:val="00375620"/>
    <w:rsid w:val="00375AAF"/>
    <w:rsid w:val="00375B9C"/>
    <w:rsid w:val="00375CA1"/>
    <w:rsid w:val="00375CA5"/>
    <w:rsid w:val="00375CAE"/>
    <w:rsid w:val="00375D4B"/>
    <w:rsid w:val="003761A4"/>
    <w:rsid w:val="00376335"/>
    <w:rsid w:val="00376775"/>
    <w:rsid w:val="00376AE0"/>
    <w:rsid w:val="00376CC5"/>
    <w:rsid w:val="00376CCD"/>
    <w:rsid w:val="00376E10"/>
    <w:rsid w:val="00377189"/>
    <w:rsid w:val="0037767B"/>
    <w:rsid w:val="003776BE"/>
    <w:rsid w:val="0037797F"/>
    <w:rsid w:val="00377B4B"/>
    <w:rsid w:val="00377BE1"/>
    <w:rsid w:val="00377C5D"/>
    <w:rsid w:val="003801E1"/>
    <w:rsid w:val="0038042C"/>
    <w:rsid w:val="00380559"/>
    <w:rsid w:val="0038069C"/>
    <w:rsid w:val="00380BE6"/>
    <w:rsid w:val="00380BFA"/>
    <w:rsid w:val="00381278"/>
    <w:rsid w:val="0038177B"/>
    <w:rsid w:val="00381FF1"/>
    <w:rsid w:val="003823D7"/>
    <w:rsid w:val="00382AC2"/>
    <w:rsid w:val="00382CD3"/>
    <w:rsid w:val="00382DE4"/>
    <w:rsid w:val="00383072"/>
    <w:rsid w:val="00383794"/>
    <w:rsid w:val="00383D21"/>
    <w:rsid w:val="0038462F"/>
    <w:rsid w:val="00384849"/>
    <w:rsid w:val="00384DC7"/>
    <w:rsid w:val="00385B82"/>
    <w:rsid w:val="00385D5A"/>
    <w:rsid w:val="003862B4"/>
    <w:rsid w:val="00386AA4"/>
    <w:rsid w:val="00386AF7"/>
    <w:rsid w:val="00386CBC"/>
    <w:rsid w:val="003873F2"/>
    <w:rsid w:val="0038773A"/>
    <w:rsid w:val="003877AE"/>
    <w:rsid w:val="00387902"/>
    <w:rsid w:val="00387AE0"/>
    <w:rsid w:val="00390B12"/>
    <w:rsid w:val="00390D20"/>
    <w:rsid w:val="00390FD3"/>
    <w:rsid w:val="003914AE"/>
    <w:rsid w:val="003914C4"/>
    <w:rsid w:val="003915D4"/>
    <w:rsid w:val="00391BFA"/>
    <w:rsid w:val="00391EEE"/>
    <w:rsid w:val="00391FC7"/>
    <w:rsid w:val="003920A5"/>
    <w:rsid w:val="003921CD"/>
    <w:rsid w:val="00392207"/>
    <w:rsid w:val="00392B09"/>
    <w:rsid w:val="00392EED"/>
    <w:rsid w:val="00392FDC"/>
    <w:rsid w:val="0039323F"/>
    <w:rsid w:val="0039329F"/>
    <w:rsid w:val="0039353D"/>
    <w:rsid w:val="00393A7A"/>
    <w:rsid w:val="00393C1B"/>
    <w:rsid w:val="00393C92"/>
    <w:rsid w:val="0039406C"/>
    <w:rsid w:val="0039429B"/>
    <w:rsid w:val="003945C7"/>
    <w:rsid w:val="003948F6"/>
    <w:rsid w:val="00394A8E"/>
    <w:rsid w:val="00394DFC"/>
    <w:rsid w:val="00394FCC"/>
    <w:rsid w:val="003951EA"/>
    <w:rsid w:val="0039528E"/>
    <w:rsid w:val="003953EF"/>
    <w:rsid w:val="00395629"/>
    <w:rsid w:val="00395DB4"/>
    <w:rsid w:val="00395EEF"/>
    <w:rsid w:val="0039603C"/>
    <w:rsid w:val="003962D4"/>
    <w:rsid w:val="00396507"/>
    <w:rsid w:val="0039658C"/>
    <w:rsid w:val="00396851"/>
    <w:rsid w:val="0039693B"/>
    <w:rsid w:val="003974C6"/>
    <w:rsid w:val="00397E05"/>
    <w:rsid w:val="003A096F"/>
    <w:rsid w:val="003A0EE6"/>
    <w:rsid w:val="003A1780"/>
    <w:rsid w:val="003A1843"/>
    <w:rsid w:val="003A2156"/>
    <w:rsid w:val="003A215A"/>
    <w:rsid w:val="003A271B"/>
    <w:rsid w:val="003A29BB"/>
    <w:rsid w:val="003A2A2C"/>
    <w:rsid w:val="003A2AF5"/>
    <w:rsid w:val="003A2CD6"/>
    <w:rsid w:val="003A35E3"/>
    <w:rsid w:val="003A38D1"/>
    <w:rsid w:val="003A3F25"/>
    <w:rsid w:val="003A4943"/>
    <w:rsid w:val="003A49E3"/>
    <w:rsid w:val="003A55C7"/>
    <w:rsid w:val="003A57F8"/>
    <w:rsid w:val="003A589D"/>
    <w:rsid w:val="003A5AE2"/>
    <w:rsid w:val="003A5F94"/>
    <w:rsid w:val="003A61CF"/>
    <w:rsid w:val="003A6D65"/>
    <w:rsid w:val="003A700E"/>
    <w:rsid w:val="003A74E9"/>
    <w:rsid w:val="003A7AE5"/>
    <w:rsid w:val="003B02F8"/>
    <w:rsid w:val="003B0F4A"/>
    <w:rsid w:val="003B1091"/>
    <w:rsid w:val="003B17BE"/>
    <w:rsid w:val="003B1C46"/>
    <w:rsid w:val="003B2307"/>
    <w:rsid w:val="003B24B7"/>
    <w:rsid w:val="003B26C2"/>
    <w:rsid w:val="003B30CA"/>
    <w:rsid w:val="003B316B"/>
    <w:rsid w:val="003B331F"/>
    <w:rsid w:val="003B39DB"/>
    <w:rsid w:val="003B3C40"/>
    <w:rsid w:val="003B3C8C"/>
    <w:rsid w:val="003B41ED"/>
    <w:rsid w:val="003B4446"/>
    <w:rsid w:val="003B4C66"/>
    <w:rsid w:val="003B4CD4"/>
    <w:rsid w:val="003B53FB"/>
    <w:rsid w:val="003B5529"/>
    <w:rsid w:val="003B56B8"/>
    <w:rsid w:val="003B5846"/>
    <w:rsid w:val="003B597A"/>
    <w:rsid w:val="003B5CDD"/>
    <w:rsid w:val="003B64B4"/>
    <w:rsid w:val="003B6528"/>
    <w:rsid w:val="003B6799"/>
    <w:rsid w:val="003B69EE"/>
    <w:rsid w:val="003B6AC4"/>
    <w:rsid w:val="003B6AD3"/>
    <w:rsid w:val="003B7190"/>
    <w:rsid w:val="003B74B5"/>
    <w:rsid w:val="003B77AE"/>
    <w:rsid w:val="003B7A3B"/>
    <w:rsid w:val="003B7AAF"/>
    <w:rsid w:val="003B7B7B"/>
    <w:rsid w:val="003C04A3"/>
    <w:rsid w:val="003C05DD"/>
    <w:rsid w:val="003C076F"/>
    <w:rsid w:val="003C0B0B"/>
    <w:rsid w:val="003C1287"/>
    <w:rsid w:val="003C15F3"/>
    <w:rsid w:val="003C19E1"/>
    <w:rsid w:val="003C19EF"/>
    <w:rsid w:val="003C1B90"/>
    <w:rsid w:val="003C1BEE"/>
    <w:rsid w:val="003C1FBC"/>
    <w:rsid w:val="003C2295"/>
    <w:rsid w:val="003C2528"/>
    <w:rsid w:val="003C2803"/>
    <w:rsid w:val="003C32F8"/>
    <w:rsid w:val="003C3444"/>
    <w:rsid w:val="003C383A"/>
    <w:rsid w:val="003C3E9B"/>
    <w:rsid w:val="003C5221"/>
    <w:rsid w:val="003C59CD"/>
    <w:rsid w:val="003C5B24"/>
    <w:rsid w:val="003C5BBC"/>
    <w:rsid w:val="003C5F2D"/>
    <w:rsid w:val="003C610E"/>
    <w:rsid w:val="003C61BD"/>
    <w:rsid w:val="003C61EC"/>
    <w:rsid w:val="003C620E"/>
    <w:rsid w:val="003C6320"/>
    <w:rsid w:val="003C6C58"/>
    <w:rsid w:val="003C6D55"/>
    <w:rsid w:val="003C7052"/>
    <w:rsid w:val="003C7314"/>
    <w:rsid w:val="003C734E"/>
    <w:rsid w:val="003C73AF"/>
    <w:rsid w:val="003C75FC"/>
    <w:rsid w:val="003C77B0"/>
    <w:rsid w:val="003C7B9F"/>
    <w:rsid w:val="003D02CC"/>
    <w:rsid w:val="003D042B"/>
    <w:rsid w:val="003D065D"/>
    <w:rsid w:val="003D0924"/>
    <w:rsid w:val="003D0D53"/>
    <w:rsid w:val="003D10D1"/>
    <w:rsid w:val="003D1200"/>
    <w:rsid w:val="003D168B"/>
    <w:rsid w:val="003D1703"/>
    <w:rsid w:val="003D1802"/>
    <w:rsid w:val="003D18EF"/>
    <w:rsid w:val="003D1E32"/>
    <w:rsid w:val="003D1F3C"/>
    <w:rsid w:val="003D28D9"/>
    <w:rsid w:val="003D29EA"/>
    <w:rsid w:val="003D2C26"/>
    <w:rsid w:val="003D2F2D"/>
    <w:rsid w:val="003D30BE"/>
    <w:rsid w:val="003D38BB"/>
    <w:rsid w:val="003D3DD3"/>
    <w:rsid w:val="003D4253"/>
    <w:rsid w:val="003D433B"/>
    <w:rsid w:val="003D459D"/>
    <w:rsid w:val="003D48E9"/>
    <w:rsid w:val="003D4A98"/>
    <w:rsid w:val="003D5469"/>
    <w:rsid w:val="003D5BC1"/>
    <w:rsid w:val="003D5D5F"/>
    <w:rsid w:val="003D6000"/>
    <w:rsid w:val="003D6287"/>
    <w:rsid w:val="003D63E3"/>
    <w:rsid w:val="003D6483"/>
    <w:rsid w:val="003D67B7"/>
    <w:rsid w:val="003D6812"/>
    <w:rsid w:val="003D69D1"/>
    <w:rsid w:val="003D6AD6"/>
    <w:rsid w:val="003D6BC0"/>
    <w:rsid w:val="003D6CC2"/>
    <w:rsid w:val="003D6DF1"/>
    <w:rsid w:val="003D70DF"/>
    <w:rsid w:val="003D721B"/>
    <w:rsid w:val="003D76D4"/>
    <w:rsid w:val="003D7C4F"/>
    <w:rsid w:val="003D7F87"/>
    <w:rsid w:val="003E07C9"/>
    <w:rsid w:val="003E0F4D"/>
    <w:rsid w:val="003E0FD1"/>
    <w:rsid w:val="003E1726"/>
    <w:rsid w:val="003E17E6"/>
    <w:rsid w:val="003E1979"/>
    <w:rsid w:val="003E1AAB"/>
    <w:rsid w:val="003E1BEE"/>
    <w:rsid w:val="003E1C17"/>
    <w:rsid w:val="003E1E33"/>
    <w:rsid w:val="003E1F10"/>
    <w:rsid w:val="003E214F"/>
    <w:rsid w:val="003E278F"/>
    <w:rsid w:val="003E2C3B"/>
    <w:rsid w:val="003E2FA6"/>
    <w:rsid w:val="003E2FF0"/>
    <w:rsid w:val="003E3466"/>
    <w:rsid w:val="003E3924"/>
    <w:rsid w:val="003E3A86"/>
    <w:rsid w:val="003E3BD3"/>
    <w:rsid w:val="003E41C4"/>
    <w:rsid w:val="003E4315"/>
    <w:rsid w:val="003E46B7"/>
    <w:rsid w:val="003E49A1"/>
    <w:rsid w:val="003E4C32"/>
    <w:rsid w:val="003E4C4B"/>
    <w:rsid w:val="003E5020"/>
    <w:rsid w:val="003E5348"/>
    <w:rsid w:val="003E54B2"/>
    <w:rsid w:val="003E591C"/>
    <w:rsid w:val="003E60FF"/>
    <w:rsid w:val="003E6116"/>
    <w:rsid w:val="003E680F"/>
    <w:rsid w:val="003E6BDE"/>
    <w:rsid w:val="003E6C77"/>
    <w:rsid w:val="003E6DFB"/>
    <w:rsid w:val="003E725E"/>
    <w:rsid w:val="003E7556"/>
    <w:rsid w:val="003E7A56"/>
    <w:rsid w:val="003E7C94"/>
    <w:rsid w:val="003E7D16"/>
    <w:rsid w:val="003E7DA4"/>
    <w:rsid w:val="003E7FBB"/>
    <w:rsid w:val="003F0B53"/>
    <w:rsid w:val="003F0E12"/>
    <w:rsid w:val="003F11D6"/>
    <w:rsid w:val="003F143E"/>
    <w:rsid w:val="003F16B7"/>
    <w:rsid w:val="003F1774"/>
    <w:rsid w:val="003F1CDE"/>
    <w:rsid w:val="003F20E4"/>
    <w:rsid w:val="003F225E"/>
    <w:rsid w:val="003F2786"/>
    <w:rsid w:val="003F29CE"/>
    <w:rsid w:val="003F2CB5"/>
    <w:rsid w:val="003F327D"/>
    <w:rsid w:val="003F3640"/>
    <w:rsid w:val="003F3829"/>
    <w:rsid w:val="003F39DE"/>
    <w:rsid w:val="003F3ACD"/>
    <w:rsid w:val="003F4CC0"/>
    <w:rsid w:val="003F5197"/>
    <w:rsid w:val="003F553C"/>
    <w:rsid w:val="003F55AF"/>
    <w:rsid w:val="003F5887"/>
    <w:rsid w:val="003F5955"/>
    <w:rsid w:val="003F6571"/>
    <w:rsid w:val="003F69F7"/>
    <w:rsid w:val="003F69FB"/>
    <w:rsid w:val="003F6E96"/>
    <w:rsid w:val="003F6EAE"/>
    <w:rsid w:val="003F6EE0"/>
    <w:rsid w:val="003F760D"/>
    <w:rsid w:val="003F7674"/>
    <w:rsid w:val="003F785A"/>
    <w:rsid w:val="003F7AB5"/>
    <w:rsid w:val="003F7C39"/>
    <w:rsid w:val="00400648"/>
    <w:rsid w:val="004007D5"/>
    <w:rsid w:val="00400966"/>
    <w:rsid w:val="00400C01"/>
    <w:rsid w:val="00400F44"/>
    <w:rsid w:val="004012D9"/>
    <w:rsid w:val="00401590"/>
    <w:rsid w:val="004015DC"/>
    <w:rsid w:val="00401646"/>
    <w:rsid w:val="0040185D"/>
    <w:rsid w:val="004019E8"/>
    <w:rsid w:val="00401A27"/>
    <w:rsid w:val="00401A4E"/>
    <w:rsid w:val="00401ADE"/>
    <w:rsid w:val="00401DA0"/>
    <w:rsid w:val="00401FD9"/>
    <w:rsid w:val="0040227B"/>
    <w:rsid w:val="0040248E"/>
    <w:rsid w:val="004025B7"/>
    <w:rsid w:val="00402911"/>
    <w:rsid w:val="00402A52"/>
    <w:rsid w:val="00402BDB"/>
    <w:rsid w:val="00402D19"/>
    <w:rsid w:val="00403107"/>
    <w:rsid w:val="00403218"/>
    <w:rsid w:val="00403481"/>
    <w:rsid w:val="004034FE"/>
    <w:rsid w:val="00403D03"/>
    <w:rsid w:val="00404315"/>
    <w:rsid w:val="00404967"/>
    <w:rsid w:val="00404A8A"/>
    <w:rsid w:val="00404BFF"/>
    <w:rsid w:val="0040537D"/>
    <w:rsid w:val="004053B3"/>
    <w:rsid w:val="004055B0"/>
    <w:rsid w:val="00406469"/>
    <w:rsid w:val="0040662A"/>
    <w:rsid w:val="004070E1"/>
    <w:rsid w:val="00407696"/>
    <w:rsid w:val="004077E8"/>
    <w:rsid w:val="0040786B"/>
    <w:rsid w:val="00407AAB"/>
    <w:rsid w:val="00407BEA"/>
    <w:rsid w:val="00410B44"/>
    <w:rsid w:val="00410DAD"/>
    <w:rsid w:val="00411A8B"/>
    <w:rsid w:val="00411D8F"/>
    <w:rsid w:val="004127B0"/>
    <w:rsid w:val="004129C9"/>
    <w:rsid w:val="00412EFA"/>
    <w:rsid w:val="0041319C"/>
    <w:rsid w:val="004139F3"/>
    <w:rsid w:val="00413C0F"/>
    <w:rsid w:val="00413D17"/>
    <w:rsid w:val="00413E35"/>
    <w:rsid w:val="00413EF9"/>
    <w:rsid w:val="00414112"/>
    <w:rsid w:val="0041446C"/>
    <w:rsid w:val="00414608"/>
    <w:rsid w:val="00414703"/>
    <w:rsid w:val="00414834"/>
    <w:rsid w:val="00414C85"/>
    <w:rsid w:val="0041516D"/>
    <w:rsid w:val="004154F5"/>
    <w:rsid w:val="00415652"/>
    <w:rsid w:val="004157DC"/>
    <w:rsid w:val="0041588E"/>
    <w:rsid w:val="00415986"/>
    <w:rsid w:val="00415AA4"/>
    <w:rsid w:val="00415D6A"/>
    <w:rsid w:val="00416610"/>
    <w:rsid w:val="0041686F"/>
    <w:rsid w:val="00416B19"/>
    <w:rsid w:val="00416B9D"/>
    <w:rsid w:val="0041701A"/>
    <w:rsid w:val="0041730C"/>
    <w:rsid w:val="0041731C"/>
    <w:rsid w:val="00417488"/>
    <w:rsid w:val="004174C4"/>
    <w:rsid w:val="0041781A"/>
    <w:rsid w:val="004179C8"/>
    <w:rsid w:val="00417AA6"/>
    <w:rsid w:val="00420072"/>
    <w:rsid w:val="00420287"/>
    <w:rsid w:val="00420455"/>
    <w:rsid w:val="00421CBE"/>
    <w:rsid w:val="00421D6C"/>
    <w:rsid w:val="004222D8"/>
    <w:rsid w:val="00422373"/>
    <w:rsid w:val="00422869"/>
    <w:rsid w:val="00422CE1"/>
    <w:rsid w:val="00422E8B"/>
    <w:rsid w:val="004230A3"/>
    <w:rsid w:val="00423413"/>
    <w:rsid w:val="00423BF0"/>
    <w:rsid w:val="00423E4B"/>
    <w:rsid w:val="00425003"/>
    <w:rsid w:val="00425333"/>
    <w:rsid w:val="0042556F"/>
    <w:rsid w:val="00425AB8"/>
    <w:rsid w:val="00425DC3"/>
    <w:rsid w:val="00426035"/>
    <w:rsid w:val="004260BE"/>
    <w:rsid w:val="00426299"/>
    <w:rsid w:val="004264E9"/>
    <w:rsid w:val="004267F8"/>
    <w:rsid w:val="00426CD2"/>
    <w:rsid w:val="004274AA"/>
    <w:rsid w:val="004276C5"/>
    <w:rsid w:val="004276DB"/>
    <w:rsid w:val="00427C00"/>
    <w:rsid w:val="00427C6F"/>
    <w:rsid w:val="00430183"/>
    <w:rsid w:val="004303D4"/>
    <w:rsid w:val="004304D2"/>
    <w:rsid w:val="00430CD4"/>
    <w:rsid w:val="00430E7A"/>
    <w:rsid w:val="00431012"/>
    <w:rsid w:val="004313C5"/>
    <w:rsid w:val="004319EF"/>
    <w:rsid w:val="00431A7B"/>
    <w:rsid w:val="00431EA0"/>
    <w:rsid w:val="00432300"/>
    <w:rsid w:val="004326E4"/>
    <w:rsid w:val="004326E5"/>
    <w:rsid w:val="00432AB5"/>
    <w:rsid w:val="00432ADE"/>
    <w:rsid w:val="00432C84"/>
    <w:rsid w:val="00432D2E"/>
    <w:rsid w:val="00433639"/>
    <w:rsid w:val="00433A4E"/>
    <w:rsid w:val="00433B6E"/>
    <w:rsid w:val="00433BDA"/>
    <w:rsid w:val="00433CAE"/>
    <w:rsid w:val="004341D5"/>
    <w:rsid w:val="004343D0"/>
    <w:rsid w:val="00434447"/>
    <w:rsid w:val="00434700"/>
    <w:rsid w:val="004348F7"/>
    <w:rsid w:val="00434AB0"/>
    <w:rsid w:val="00434B68"/>
    <w:rsid w:val="00434C83"/>
    <w:rsid w:val="0043518D"/>
    <w:rsid w:val="0043572D"/>
    <w:rsid w:val="0043598D"/>
    <w:rsid w:val="00435EE3"/>
    <w:rsid w:val="00436256"/>
    <w:rsid w:val="004364B1"/>
    <w:rsid w:val="004367BA"/>
    <w:rsid w:val="00436CD7"/>
    <w:rsid w:val="00436DB6"/>
    <w:rsid w:val="00436E9C"/>
    <w:rsid w:val="00436F32"/>
    <w:rsid w:val="004371D9"/>
    <w:rsid w:val="0043724D"/>
    <w:rsid w:val="00437450"/>
    <w:rsid w:val="00437FA3"/>
    <w:rsid w:val="0044047C"/>
    <w:rsid w:val="0044050E"/>
    <w:rsid w:val="00440539"/>
    <w:rsid w:val="004406BD"/>
    <w:rsid w:val="00440C69"/>
    <w:rsid w:val="004410DC"/>
    <w:rsid w:val="0044158B"/>
    <w:rsid w:val="00441A03"/>
    <w:rsid w:val="00441A7B"/>
    <w:rsid w:val="00441D19"/>
    <w:rsid w:val="004420B3"/>
    <w:rsid w:val="00442A9A"/>
    <w:rsid w:val="004431D4"/>
    <w:rsid w:val="004434E3"/>
    <w:rsid w:val="0044422E"/>
    <w:rsid w:val="004443A5"/>
    <w:rsid w:val="0044449D"/>
    <w:rsid w:val="004448F5"/>
    <w:rsid w:val="00444B57"/>
    <w:rsid w:val="00444F67"/>
    <w:rsid w:val="00445144"/>
    <w:rsid w:val="004451DD"/>
    <w:rsid w:val="004452D6"/>
    <w:rsid w:val="004455A1"/>
    <w:rsid w:val="00445741"/>
    <w:rsid w:val="004457C6"/>
    <w:rsid w:val="004458E9"/>
    <w:rsid w:val="00445A02"/>
    <w:rsid w:val="00445E58"/>
    <w:rsid w:val="0044699D"/>
    <w:rsid w:val="00446D68"/>
    <w:rsid w:val="00446E4C"/>
    <w:rsid w:val="00447AD4"/>
    <w:rsid w:val="00447B39"/>
    <w:rsid w:val="004501FC"/>
    <w:rsid w:val="00450360"/>
    <w:rsid w:val="00450A7A"/>
    <w:rsid w:val="00450ED5"/>
    <w:rsid w:val="00450F61"/>
    <w:rsid w:val="00451394"/>
    <w:rsid w:val="00451832"/>
    <w:rsid w:val="004520AE"/>
    <w:rsid w:val="00452629"/>
    <w:rsid w:val="00452836"/>
    <w:rsid w:val="00452B64"/>
    <w:rsid w:val="00452EFE"/>
    <w:rsid w:val="00452F6C"/>
    <w:rsid w:val="00453841"/>
    <w:rsid w:val="00453D41"/>
    <w:rsid w:val="00453DF4"/>
    <w:rsid w:val="00453F55"/>
    <w:rsid w:val="0045439D"/>
    <w:rsid w:val="00454443"/>
    <w:rsid w:val="0045446A"/>
    <w:rsid w:val="004546C4"/>
    <w:rsid w:val="00454F90"/>
    <w:rsid w:val="004555B0"/>
    <w:rsid w:val="00455659"/>
    <w:rsid w:val="00455B4D"/>
    <w:rsid w:val="00455EDE"/>
    <w:rsid w:val="004568A6"/>
    <w:rsid w:val="00456C8C"/>
    <w:rsid w:val="00456C92"/>
    <w:rsid w:val="00456D02"/>
    <w:rsid w:val="00456EBA"/>
    <w:rsid w:val="00457547"/>
    <w:rsid w:val="0045759F"/>
    <w:rsid w:val="004579C9"/>
    <w:rsid w:val="00457BB4"/>
    <w:rsid w:val="0046051E"/>
    <w:rsid w:val="00460821"/>
    <w:rsid w:val="00460A47"/>
    <w:rsid w:val="00460C0B"/>
    <w:rsid w:val="00462692"/>
    <w:rsid w:val="004628C7"/>
    <w:rsid w:val="00463218"/>
    <w:rsid w:val="004637FD"/>
    <w:rsid w:val="00463A2C"/>
    <w:rsid w:val="00463CB3"/>
    <w:rsid w:val="00463E3D"/>
    <w:rsid w:val="00463FEE"/>
    <w:rsid w:val="00464492"/>
    <w:rsid w:val="00464553"/>
    <w:rsid w:val="004645AE"/>
    <w:rsid w:val="00464FF4"/>
    <w:rsid w:val="004657A0"/>
    <w:rsid w:val="004659A7"/>
    <w:rsid w:val="00465DA9"/>
    <w:rsid w:val="00466B3D"/>
    <w:rsid w:val="0046701C"/>
    <w:rsid w:val="0046721B"/>
    <w:rsid w:val="00467405"/>
    <w:rsid w:val="0046772A"/>
    <w:rsid w:val="00467A45"/>
    <w:rsid w:val="00467AB9"/>
    <w:rsid w:val="00467BAC"/>
    <w:rsid w:val="00470041"/>
    <w:rsid w:val="004713D2"/>
    <w:rsid w:val="004717E6"/>
    <w:rsid w:val="00471880"/>
    <w:rsid w:val="00471CB9"/>
    <w:rsid w:val="00472605"/>
    <w:rsid w:val="00472EDE"/>
    <w:rsid w:val="004731A1"/>
    <w:rsid w:val="00473EA1"/>
    <w:rsid w:val="00474107"/>
    <w:rsid w:val="004744F6"/>
    <w:rsid w:val="00474597"/>
    <w:rsid w:val="00474654"/>
    <w:rsid w:val="004746CB"/>
    <w:rsid w:val="00474781"/>
    <w:rsid w:val="00474863"/>
    <w:rsid w:val="00474CEB"/>
    <w:rsid w:val="00474EA0"/>
    <w:rsid w:val="00475052"/>
    <w:rsid w:val="0047534C"/>
    <w:rsid w:val="00475440"/>
    <w:rsid w:val="0047563D"/>
    <w:rsid w:val="004756C5"/>
    <w:rsid w:val="004756DA"/>
    <w:rsid w:val="004764CA"/>
    <w:rsid w:val="0047682C"/>
    <w:rsid w:val="004768C0"/>
    <w:rsid w:val="00477022"/>
    <w:rsid w:val="00477308"/>
    <w:rsid w:val="00477367"/>
    <w:rsid w:val="004773F6"/>
    <w:rsid w:val="004778BA"/>
    <w:rsid w:val="00477946"/>
    <w:rsid w:val="004779F3"/>
    <w:rsid w:val="00477C3D"/>
    <w:rsid w:val="00477CB3"/>
    <w:rsid w:val="00477DFF"/>
    <w:rsid w:val="00477EA8"/>
    <w:rsid w:val="0048011B"/>
    <w:rsid w:val="0048021B"/>
    <w:rsid w:val="004803DA"/>
    <w:rsid w:val="004805CE"/>
    <w:rsid w:val="004810D8"/>
    <w:rsid w:val="0048114D"/>
    <w:rsid w:val="004816DF"/>
    <w:rsid w:val="00481C82"/>
    <w:rsid w:val="00482674"/>
    <w:rsid w:val="004826EB"/>
    <w:rsid w:val="00482AEF"/>
    <w:rsid w:val="00483354"/>
    <w:rsid w:val="00483E50"/>
    <w:rsid w:val="00484053"/>
    <w:rsid w:val="0048466F"/>
    <w:rsid w:val="00484825"/>
    <w:rsid w:val="00484A39"/>
    <w:rsid w:val="00484B82"/>
    <w:rsid w:val="00484D14"/>
    <w:rsid w:val="00484D9C"/>
    <w:rsid w:val="00484EAC"/>
    <w:rsid w:val="00484F9A"/>
    <w:rsid w:val="00485B74"/>
    <w:rsid w:val="00485C2A"/>
    <w:rsid w:val="00485CDD"/>
    <w:rsid w:val="0048604E"/>
    <w:rsid w:val="00486094"/>
    <w:rsid w:val="004863AB"/>
    <w:rsid w:val="00486734"/>
    <w:rsid w:val="004868D1"/>
    <w:rsid w:val="00486D87"/>
    <w:rsid w:val="00486D97"/>
    <w:rsid w:val="00486E37"/>
    <w:rsid w:val="00486E8A"/>
    <w:rsid w:val="00487262"/>
    <w:rsid w:val="0048769A"/>
    <w:rsid w:val="00487C75"/>
    <w:rsid w:val="004904A3"/>
    <w:rsid w:val="0049071B"/>
    <w:rsid w:val="00490CFA"/>
    <w:rsid w:val="00490D33"/>
    <w:rsid w:val="00491023"/>
    <w:rsid w:val="004913BA"/>
    <w:rsid w:val="00491688"/>
    <w:rsid w:val="00491A49"/>
    <w:rsid w:val="00491A89"/>
    <w:rsid w:val="0049219C"/>
    <w:rsid w:val="0049223B"/>
    <w:rsid w:val="00492462"/>
    <w:rsid w:val="00492506"/>
    <w:rsid w:val="004927CA"/>
    <w:rsid w:val="00492818"/>
    <w:rsid w:val="0049293C"/>
    <w:rsid w:val="00492E4B"/>
    <w:rsid w:val="00492E80"/>
    <w:rsid w:val="004930A0"/>
    <w:rsid w:val="00493228"/>
    <w:rsid w:val="004938C5"/>
    <w:rsid w:val="00493A1B"/>
    <w:rsid w:val="00493A87"/>
    <w:rsid w:val="00494162"/>
    <w:rsid w:val="00495428"/>
    <w:rsid w:val="0049560F"/>
    <w:rsid w:val="00495A8E"/>
    <w:rsid w:val="00495B27"/>
    <w:rsid w:val="00496690"/>
    <w:rsid w:val="0049790D"/>
    <w:rsid w:val="004A02A8"/>
    <w:rsid w:val="004A0339"/>
    <w:rsid w:val="004A0A7E"/>
    <w:rsid w:val="004A0BCA"/>
    <w:rsid w:val="004A0C28"/>
    <w:rsid w:val="004A0D80"/>
    <w:rsid w:val="004A11BE"/>
    <w:rsid w:val="004A149C"/>
    <w:rsid w:val="004A186E"/>
    <w:rsid w:val="004A1E54"/>
    <w:rsid w:val="004A1EAA"/>
    <w:rsid w:val="004A21BD"/>
    <w:rsid w:val="004A22EC"/>
    <w:rsid w:val="004A23F9"/>
    <w:rsid w:val="004A274B"/>
    <w:rsid w:val="004A2791"/>
    <w:rsid w:val="004A2BC2"/>
    <w:rsid w:val="004A2C18"/>
    <w:rsid w:val="004A36DC"/>
    <w:rsid w:val="004A425F"/>
    <w:rsid w:val="004A489E"/>
    <w:rsid w:val="004A4A4E"/>
    <w:rsid w:val="004A4F2F"/>
    <w:rsid w:val="004A5652"/>
    <w:rsid w:val="004A5A87"/>
    <w:rsid w:val="004A5CDD"/>
    <w:rsid w:val="004A6A2F"/>
    <w:rsid w:val="004A6CDB"/>
    <w:rsid w:val="004A6EA6"/>
    <w:rsid w:val="004A6EE7"/>
    <w:rsid w:val="004A740A"/>
    <w:rsid w:val="004A7469"/>
    <w:rsid w:val="004A748D"/>
    <w:rsid w:val="004A7578"/>
    <w:rsid w:val="004B0495"/>
    <w:rsid w:val="004B074A"/>
    <w:rsid w:val="004B0A4F"/>
    <w:rsid w:val="004B0D0F"/>
    <w:rsid w:val="004B1546"/>
    <w:rsid w:val="004B1747"/>
    <w:rsid w:val="004B191A"/>
    <w:rsid w:val="004B281D"/>
    <w:rsid w:val="004B2A06"/>
    <w:rsid w:val="004B2C2A"/>
    <w:rsid w:val="004B2D32"/>
    <w:rsid w:val="004B34F0"/>
    <w:rsid w:val="004B367C"/>
    <w:rsid w:val="004B3BCB"/>
    <w:rsid w:val="004B3BF6"/>
    <w:rsid w:val="004B3CF2"/>
    <w:rsid w:val="004B4088"/>
    <w:rsid w:val="004B4149"/>
    <w:rsid w:val="004B475E"/>
    <w:rsid w:val="004B4C16"/>
    <w:rsid w:val="004B5130"/>
    <w:rsid w:val="004B56EE"/>
    <w:rsid w:val="004B5755"/>
    <w:rsid w:val="004B5E9E"/>
    <w:rsid w:val="004B5F21"/>
    <w:rsid w:val="004B656F"/>
    <w:rsid w:val="004B661D"/>
    <w:rsid w:val="004B7109"/>
    <w:rsid w:val="004B714D"/>
    <w:rsid w:val="004B7377"/>
    <w:rsid w:val="004B7BB1"/>
    <w:rsid w:val="004B7D21"/>
    <w:rsid w:val="004C09A1"/>
    <w:rsid w:val="004C0A69"/>
    <w:rsid w:val="004C0A86"/>
    <w:rsid w:val="004C199B"/>
    <w:rsid w:val="004C1C5F"/>
    <w:rsid w:val="004C1F20"/>
    <w:rsid w:val="004C270D"/>
    <w:rsid w:val="004C2F23"/>
    <w:rsid w:val="004C3294"/>
    <w:rsid w:val="004C479B"/>
    <w:rsid w:val="004C4833"/>
    <w:rsid w:val="004C4C49"/>
    <w:rsid w:val="004C4E54"/>
    <w:rsid w:val="004C50FA"/>
    <w:rsid w:val="004C55B8"/>
    <w:rsid w:val="004C5645"/>
    <w:rsid w:val="004C5F78"/>
    <w:rsid w:val="004C6C6D"/>
    <w:rsid w:val="004C7115"/>
    <w:rsid w:val="004C7214"/>
    <w:rsid w:val="004C72A8"/>
    <w:rsid w:val="004C7488"/>
    <w:rsid w:val="004C7635"/>
    <w:rsid w:val="004C7DCE"/>
    <w:rsid w:val="004D0012"/>
    <w:rsid w:val="004D00C5"/>
    <w:rsid w:val="004D03DC"/>
    <w:rsid w:val="004D0546"/>
    <w:rsid w:val="004D067D"/>
    <w:rsid w:val="004D0793"/>
    <w:rsid w:val="004D092D"/>
    <w:rsid w:val="004D0961"/>
    <w:rsid w:val="004D0B6D"/>
    <w:rsid w:val="004D0DA5"/>
    <w:rsid w:val="004D1177"/>
    <w:rsid w:val="004D19D1"/>
    <w:rsid w:val="004D1A23"/>
    <w:rsid w:val="004D22A4"/>
    <w:rsid w:val="004D22DD"/>
    <w:rsid w:val="004D24A3"/>
    <w:rsid w:val="004D2CC0"/>
    <w:rsid w:val="004D2D38"/>
    <w:rsid w:val="004D328C"/>
    <w:rsid w:val="004D3E33"/>
    <w:rsid w:val="004D47C8"/>
    <w:rsid w:val="004D49AE"/>
    <w:rsid w:val="004D4D8F"/>
    <w:rsid w:val="004D53CE"/>
    <w:rsid w:val="004D57A5"/>
    <w:rsid w:val="004D5872"/>
    <w:rsid w:val="004D60CB"/>
    <w:rsid w:val="004D62B2"/>
    <w:rsid w:val="004D63EA"/>
    <w:rsid w:val="004D6431"/>
    <w:rsid w:val="004D7202"/>
    <w:rsid w:val="004D7460"/>
    <w:rsid w:val="004D7CE6"/>
    <w:rsid w:val="004D7DE8"/>
    <w:rsid w:val="004E00C7"/>
    <w:rsid w:val="004E0909"/>
    <w:rsid w:val="004E09C5"/>
    <w:rsid w:val="004E0ABB"/>
    <w:rsid w:val="004E0D77"/>
    <w:rsid w:val="004E1402"/>
    <w:rsid w:val="004E1FBE"/>
    <w:rsid w:val="004E1FE6"/>
    <w:rsid w:val="004E2771"/>
    <w:rsid w:val="004E2E09"/>
    <w:rsid w:val="004E2F7E"/>
    <w:rsid w:val="004E3516"/>
    <w:rsid w:val="004E3525"/>
    <w:rsid w:val="004E3568"/>
    <w:rsid w:val="004E38B3"/>
    <w:rsid w:val="004E3B40"/>
    <w:rsid w:val="004E449F"/>
    <w:rsid w:val="004E44B5"/>
    <w:rsid w:val="004E4526"/>
    <w:rsid w:val="004E4E5B"/>
    <w:rsid w:val="004E4EB8"/>
    <w:rsid w:val="004E56AB"/>
    <w:rsid w:val="004E597B"/>
    <w:rsid w:val="004E5B30"/>
    <w:rsid w:val="004E5F3D"/>
    <w:rsid w:val="004E5F92"/>
    <w:rsid w:val="004E602B"/>
    <w:rsid w:val="004E613B"/>
    <w:rsid w:val="004E666A"/>
    <w:rsid w:val="004E6EF1"/>
    <w:rsid w:val="004E6F8A"/>
    <w:rsid w:val="004E707B"/>
    <w:rsid w:val="004E7503"/>
    <w:rsid w:val="004E789B"/>
    <w:rsid w:val="004E7A73"/>
    <w:rsid w:val="004E7F99"/>
    <w:rsid w:val="004F03E4"/>
    <w:rsid w:val="004F0749"/>
    <w:rsid w:val="004F0BC4"/>
    <w:rsid w:val="004F0CF6"/>
    <w:rsid w:val="004F11EA"/>
    <w:rsid w:val="004F1401"/>
    <w:rsid w:val="004F18C1"/>
    <w:rsid w:val="004F1933"/>
    <w:rsid w:val="004F1EE0"/>
    <w:rsid w:val="004F1EF9"/>
    <w:rsid w:val="004F2115"/>
    <w:rsid w:val="004F2578"/>
    <w:rsid w:val="004F2D1F"/>
    <w:rsid w:val="004F37EE"/>
    <w:rsid w:val="004F392C"/>
    <w:rsid w:val="004F3BAA"/>
    <w:rsid w:val="004F41C2"/>
    <w:rsid w:val="004F4213"/>
    <w:rsid w:val="004F4945"/>
    <w:rsid w:val="004F496F"/>
    <w:rsid w:val="004F49E5"/>
    <w:rsid w:val="004F49F2"/>
    <w:rsid w:val="004F4AD9"/>
    <w:rsid w:val="004F501E"/>
    <w:rsid w:val="004F50BB"/>
    <w:rsid w:val="004F5859"/>
    <w:rsid w:val="004F587F"/>
    <w:rsid w:val="004F5A43"/>
    <w:rsid w:val="004F5D6D"/>
    <w:rsid w:val="004F6B2C"/>
    <w:rsid w:val="004F7383"/>
    <w:rsid w:val="004F73F1"/>
    <w:rsid w:val="004F7827"/>
    <w:rsid w:val="004F7CCC"/>
    <w:rsid w:val="004F7D7A"/>
    <w:rsid w:val="00500499"/>
    <w:rsid w:val="005006DA"/>
    <w:rsid w:val="00500A1F"/>
    <w:rsid w:val="00500AD7"/>
    <w:rsid w:val="00500BF8"/>
    <w:rsid w:val="00500DCE"/>
    <w:rsid w:val="00500E1A"/>
    <w:rsid w:val="005010F0"/>
    <w:rsid w:val="00501487"/>
    <w:rsid w:val="00501774"/>
    <w:rsid w:val="0050181E"/>
    <w:rsid w:val="00501D99"/>
    <w:rsid w:val="005026FF"/>
    <w:rsid w:val="00502706"/>
    <w:rsid w:val="005028BD"/>
    <w:rsid w:val="00502B54"/>
    <w:rsid w:val="00502CE0"/>
    <w:rsid w:val="00502D64"/>
    <w:rsid w:val="0050321B"/>
    <w:rsid w:val="00503B8F"/>
    <w:rsid w:val="00503C53"/>
    <w:rsid w:val="00503CD3"/>
    <w:rsid w:val="00503D40"/>
    <w:rsid w:val="0050447B"/>
    <w:rsid w:val="00504677"/>
    <w:rsid w:val="00504AB3"/>
    <w:rsid w:val="005051D5"/>
    <w:rsid w:val="00505699"/>
    <w:rsid w:val="00505B69"/>
    <w:rsid w:val="00505F9B"/>
    <w:rsid w:val="005063A0"/>
    <w:rsid w:val="00506993"/>
    <w:rsid w:val="00506C3B"/>
    <w:rsid w:val="00506FCC"/>
    <w:rsid w:val="005072FD"/>
    <w:rsid w:val="00507746"/>
    <w:rsid w:val="00507B28"/>
    <w:rsid w:val="00507FE7"/>
    <w:rsid w:val="00510157"/>
    <w:rsid w:val="00510235"/>
    <w:rsid w:val="00510294"/>
    <w:rsid w:val="0051035C"/>
    <w:rsid w:val="0051057B"/>
    <w:rsid w:val="00510665"/>
    <w:rsid w:val="005106A0"/>
    <w:rsid w:val="00510770"/>
    <w:rsid w:val="00510CDF"/>
    <w:rsid w:val="00510FE8"/>
    <w:rsid w:val="005110A0"/>
    <w:rsid w:val="00512799"/>
    <w:rsid w:val="005129E6"/>
    <w:rsid w:val="00512A79"/>
    <w:rsid w:val="00512AE8"/>
    <w:rsid w:val="00513439"/>
    <w:rsid w:val="005137DC"/>
    <w:rsid w:val="00514162"/>
    <w:rsid w:val="005141FF"/>
    <w:rsid w:val="00514572"/>
    <w:rsid w:val="00514687"/>
    <w:rsid w:val="00514E98"/>
    <w:rsid w:val="00515199"/>
    <w:rsid w:val="00515882"/>
    <w:rsid w:val="00516102"/>
    <w:rsid w:val="005163F9"/>
    <w:rsid w:val="00516702"/>
    <w:rsid w:val="0051677C"/>
    <w:rsid w:val="005167DE"/>
    <w:rsid w:val="00516937"/>
    <w:rsid w:val="00516B4E"/>
    <w:rsid w:val="00516C66"/>
    <w:rsid w:val="00516CD1"/>
    <w:rsid w:val="005175DB"/>
    <w:rsid w:val="005177D3"/>
    <w:rsid w:val="005200E1"/>
    <w:rsid w:val="0052037F"/>
    <w:rsid w:val="00520388"/>
    <w:rsid w:val="005203A9"/>
    <w:rsid w:val="00520476"/>
    <w:rsid w:val="005204E1"/>
    <w:rsid w:val="005208F2"/>
    <w:rsid w:val="00520A55"/>
    <w:rsid w:val="00520AB4"/>
    <w:rsid w:val="005215E6"/>
    <w:rsid w:val="005218CC"/>
    <w:rsid w:val="0052191D"/>
    <w:rsid w:val="00521B99"/>
    <w:rsid w:val="005220F6"/>
    <w:rsid w:val="005223D0"/>
    <w:rsid w:val="0052252B"/>
    <w:rsid w:val="00522AEF"/>
    <w:rsid w:val="00522F85"/>
    <w:rsid w:val="005231FA"/>
    <w:rsid w:val="0052364F"/>
    <w:rsid w:val="005240C8"/>
    <w:rsid w:val="00524121"/>
    <w:rsid w:val="00524307"/>
    <w:rsid w:val="00524C56"/>
    <w:rsid w:val="005250F2"/>
    <w:rsid w:val="005255B4"/>
    <w:rsid w:val="0052581B"/>
    <w:rsid w:val="0052645A"/>
    <w:rsid w:val="005277E8"/>
    <w:rsid w:val="00527B28"/>
    <w:rsid w:val="00527EFA"/>
    <w:rsid w:val="0053057F"/>
    <w:rsid w:val="00530944"/>
    <w:rsid w:val="00530ADF"/>
    <w:rsid w:val="00530CBE"/>
    <w:rsid w:val="00531062"/>
    <w:rsid w:val="005311E5"/>
    <w:rsid w:val="00531274"/>
    <w:rsid w:val="00531282"/>
    <w:rsid w:val="005313C5"/>
    <w:rsid w:val="00531550"/>
    <w:rsid w:val="00531623"/>
    <w:rsid w:val="00531743"/>
    <w:rsid w:val="00531B6A"/>
    <w:rsid w:val="00531C88"/>
    <w:rsid w:val="00531F6B"/>
    <w:rsid w:val="005322D1"/>
    <w:rsid w:val="00532602"/>
    <w:rsid w:val="00532BA0"/>
    <w:rsid w:val="00532F85"/>
    <w:rsid w:val="005337C5"/>
    <w:rsid w:val="005339D4"/>
    <w:rsid w:val="00533C21"/>
    <w:rsid w:val="00533C5B"/>
    <w:rsid w:val="00533F4C"/>
    <w:rsid w:val="0053468F"/>
    <w:rsid w:val="00534B78"/>
    <w:rsid w:val="00534F4A"/>
    <w:rsid w:val="00535196"/>
    <w:rsid w:val="0053522B"/>
    <w:rsid w:val="005352D0"/>
    <w:rsid w:val="005353C2"/>
    <w:rsid w:val="005359B6"/>
    <w:rsid w:val="00535B9C"/>
    <w:rsid w:val="00535C90"/>
    <w:rsid w:val="005362E1"/>
    <w:rsid w:val="005364F1"/>
    <w:rsid w:val="00536A41"/>
    <w:rsid w:val="00536C31"/>
    <w:rsid w:val="005378B9"/>
    <w:rsid w:val="005401F0"/>
    <w:rsid w:val="0054056B"/>
    <w:rsid w:val="0054098C"/>
    <w:rsid w:val="005409A7"/>
    <w:rsid w:val="00540C31"/>
    <w:rsid w:val="00540F52"/>
    <w:rsid w:val="00540FAE"/>
    <w:rsid w:val="0054172C"/>
    <w:rsid w:val="0054199B"/>
    <w:rsid w:val="00541BC4"/>
    <w:rsid w:val="00541D4F"/>
    <w:rsid w:val="00541DF9"/>
    <w:rsid w:val="005421B2"/>
    <w:rsid w:val="00542266"/>
    <w:rsid w:val="0054245D"/>
    <w:rsid w:val="00544342"/>
    <w:rsid w:val="00544BC2"/>
    <w:rsid w:val="00544F26"/>
    <w:rsid w:val="005450E6"/>
    <w:rsid w:val="005452C1"/>
    <w:rsid w:val="0054562F"/>
    <w:rsid w:val="00545635"/>
    <w:rsid w:val="005459C7"/>
    <w:rsid w:val="00545A33"/>
    <w:rsid w:val="0054653A"/>
    <w:rsid w:val="0054653B"/>
    <w:rsid w:val="00546765"/>
    <w:rsid w:val="00546807"/>
    <w:rsid w:val="0054697B"/>
    <w:rsid w:val="005479A9"/>
    <w:rsid w:val="00547F58"/>
    <w:rsid w:val="005504D6"/>
    <w:rsid w:val="00550A39"/>
    <w:rsid w:val="0055190C"/>
    <w:rsid w:val="00552143"/>
    <w:rsid w:val="005526DD"/>
    <w:rsid w:val="005551F5"/>
    <w:rsid w:val="0055534E"/>
    <w:rsid w:val="00555587"/>
    <w:rsid w:val="00555733"/>
    <w:rsid w:val="00555914"/>
    <w:rsid w:val="00556779"/>
    <w:rsid w:val="005568C4"/>
    <w:rsid w:val="00556A8D"/>
    <w:rsid w:val="00556B15"/>
    <w:rsid w:val="00556B95"/>
    <w:rsid w:val="00556F16"/>
    <w:rsid w:val="005573FB"/>
    <w:rsid w:val="005574C4"/>
    <w:rsid w:val="005575EF"/>
    <w:rsid w:val="00557B0E"/>
    <w:rsid w:val="0056066E"/>
    <w:rsid w:val="0056144B"/>
    <w:rsid w:val="00562065"/>
    <w:rsid w:val="0056220C"/>
    <w:rsid w:val="005623E9"/>
    <w:rsid w:val="0056257E"/>
    <w:rsid w:val="005627A7"/>
    <w:rsid w:val="005629FB"/>
    <w:rsid w:val="00562A71"/>
    <w:rsid w:val="00562ECA"/>
    <w:rsid w:val="00563D0D"/>
    <w:rsid w:val="00564081"/>
    <w:rsid w:val="005642EA"/>
    <w:rsid w:val="00564928"/>
    <w:rsid w:val="00564F05"/>
    <w:rsid w:val="0056558C"/>
    <w:rsid w:val="0056597B"/>
    <w:rsid w:val="005659A9"/>
    <w:rsid w:val="00565AFE"/>
    <w:rsid w:val="00565C6E"/>
    <w:rsid w:val="00566048"/>
    <w:rsid w:val="00566458"/>
    <w:rsid w:val="00566B1D"/>
    <w:rsid w:val="005672E8"/>
    <w:rsid w:val="00567D71"/>
    <w:rsid w:val="00570492"/>
    <w:rsid w:val="0057062B"/>
    <w:rsid w:val="00570671"/>
    <w:rsid w:val="0057095D"/>
    <w:rsid w:val="00571366"/>
    <w:rsid w:val="005716FC"/>
    <w:rsid w:val="00571C67"/>
    <w:rsid w:val="0057220E"/>
    <w:rsid w:val="005722D1"/>
    <w:rsid w:val="00572DB6"/>
    <w:rsid w:val="00572F52"/>
    <w:rsid w:val="00572F5A"/>
    <w:rsid w:val="00573544"/>
    <w:rsid w:val="00573823"/>
    <w:rsid w:val="00573995"/>
    <w:rsid w:val="00573A81"/>
    <w:rsid w:val="00573C08"/>
    <w:rsid w:val="0057422A"/>
    <w:rsid w:val="0057443B"/>
    <w:rsid w:val="00574B35"/>
    <w:rsid w:val="00574C92"/>
    <w:rsid w:val="0057524A"/>
    <w:rsid w:val="00575586"/>
    <w:rsid w:val="00575830"/>
    <w:rsid w:val="005759CF"/>
    <w:rsid w:val="00575A62"/>
    <w:rsid w:val="00575DF7"/>
    <w:rsid w:val="00575F52"/>
    <w:rsid w:val="00576219"/>
    <w:rsid w:val="005766E4"/>
    <w:rsid w:val="005768D1"/>
    <w:rsid w:val="00576EE1"/>
    <w:rsid w:val="0057704B"/>
    <w:rsid w:val="00577071"/>
    <w:rsid w:val="005779C1"/>
    <w:rsid w:val="00577A4D"/>
    <w:rsid w:val="00577D8F"/>
    <w:rsid w:val="00577EF5"/>
    <w:rsid w:val="005800E0"/>
    <w:rsid w:val="0058012B"/>
    <w:rsid w:val="005806C5"/>
    <w:rsid w:val="00580B25"/>
    <w:rsid w:val="00580F65"/>
    <w:rsid w:val="00581022"/>
    <w:rsid w:val="005816AD"/>
    <w:rsid w:val="00581B13"/>
    <w:rsid w:val="00581E1D"/>
    <w:rsid w:val="00582307"/>
    <w:rsid w:val="0058239A"/>
    <w:rsid w:val="005827F0"/>
    <w:rsid w:val="00582F3C"/>
    <w:rsid w:val="00582F65"/>
    <w:rsid w:val="00582F8B"/>
    <w:rsid w:val="00583827"/>
    <w:rsid w:val="00584FB5"/>
    <w:rsid w:val="005856BD"/>
    <w:rsid w:val="00585BFC"/>
    <w:rsid w:val="005861F4"/>
    <w:rsid w:val="00586A8C"/>
    <w:rsid w:val="00586BC7"/>
    <w:rsid w:val="00587088"/>
    <w:rsid w:val="00587186"/>
    <w:rsid w:val="005872A3"/>
    <w:rsid w:val="00587739"/>
    <w:rsid w:val="0058773D"/>
    <w:rsid w:val="00587ECE"/>
    <w:rsid w:val="00590535"/>
    <w:rsid w:val="005905CC"/>
    <w:rsid w:val="00590D22"/>
    <w:rsid w:val="00590DD7"/>
    <w:rsid w:val="00590F00"/>
    <w:rsid w:val="0059122B"/>
    <w:rsid w:val="005912B9"/>
    <w:rsid w:val="005918BE"/>
    <w:rsid w:val="00591B06"/>
    <w:rsid w:val="00591CF3"/>
    <w:rsid w:val="00591E6A"/>
    <w:rsid w:val="00591F8A"/>
    <w:rsid w:val="005925B6"/>
    <w:rsid w:val="00592CE2"/>
    <w:rsid w:val="00592F29"/>
    <w:rsid w:val="00593180"/>
    <w:rsid w:val="00593329"/>
    <w:rsid w:val="00593632"/>
    <w:rsid w:val="005936E3"/>
    <w:rsid w:val="00593A96"/>
    <w:rsid w:val="00594107"/>
    <w:rsid w:val="0059473C"/>
    <w:rsid w:val="00594A4F"/>
    <w:rsid w:val="005952C5"/>
    <w:rsid w:val="00595452"/>
    <w:rsid w:val="005957CF"/>
    <w:rsid w:val="00595C3C"/>
    <w:rsid w:val="00595C68"/>
    <w:rsid w:val="005968DD"/>
    <w:rsid w:val="00596E6E"/>
    <w:rsid w:val="00597129"/>
    <w:rsid w:val="005976A8"/>
    <w:rsid w:val="005978CB"/>
    <w:rsid w:val="0059798C"/>
    <w:rsid w:val="00597DF0"/>
    <w:rsid w:val="00597EE2"/>
    <w:rsid w:val="005A067E"/>
    <w:rsid w:val="005A06E1"/>
    <w:rsid w:val="005A0707"/>
    <w:rsid w:val="005A0B73"/>
    <w:rsid w:val="005A0EB8"/>
    <w:rsid w:val="005A120F"/>
    <w:rsid w:val="005A13D6"/>
    <w:rsid w:val="005A1494"/>
    <w:rsid w:val="005A1933"/>
    <w:rsid w:val="005A1953"/>
    <w:rsid w:val="005A1B96"/>
    <w:rsid w:val="005A1D84"/>
    <w:rsid w:val="005A22C1"/>
    <w:rsid w:val="005A2928"/>
    <w:rsid w:val="005A2DD1"/>
    <w:rsid w:val="005A2E0A"/>
    <w:rsid w:val="005A353B"/>
    <w:rsid w:val="005A3592"/>
    <w:rsid w:val="005A367D"/>
    <w:rsid w:val="005A3D67"/>
    <w:rsid w:val="005A3E72"/>
    <w:rsid w:val="005A3EB2"/>
    <w:rsid w:val="005A43A7"/>
    <w:rsid w:val="005A4709"/>
    <w:rsid w:val="005A4A90"/>
    <w:rsid w:val="005A4C06"/>
    <w:rsid w:val="005A4D9C"/>
    <w:rsid w:val="005A4F4B"/>
    <w:rsid w:val="005A5184"/>
    <w:rsid w:val="005A5428"/>
    <w:rsid w:val="005A5956"/>
    <w:rsid w:val="005A5F42"/>
    <w:rsid w:val="005A6064"/>
    <w:rsid w:val="005A6100"/>
    <w:rsid w:val="005A69AD"/>
    <w:rsid w:val="005A6FF3"/>
    <w:rsid w:val="005A70EA"/>
    <w:rsid w:val="005B0342"/>
    <w:rsid w:val="005B0584"/>
    <w:rsid w:val="005B05C2"/>
    <w:rsid w:val="005B06A7"/>
    <w:rsid w:val="005B0BA9"/>
    <w:rsid w:val="005B163F"/>
    <w:rsid w:val="005B1F27"/>
    <w:rsid w:val="005B20AD"/>
    <w:rsid w:val="005B2471"/>
    <w:rsid w:val="005B2A40"/>
    <w:rsid w:val="005B2AA2"/>
    <w:rsid w:val="005B2CC8"/>
    <w:rsid w:val="005B2F09"/>
    <w:rsid w:val="005B3699"/>
    <w:rsid w:val="005B38BA"/>
    <w:rsid w:val="005B3BAB"/>
    <w:rsid w:val="005B405A"/>
    <w:rsid w:val="005B4836"/>
    <w:rsid w:val="005B49E5"/>
    <w:rsid w:val="005B4E4D"/>
    <w:rsid w:val="005B5774"/>
    <w:rsid w:val="005B5936"/>
    <w:rsid w:val="005B5CD4"/>
    <w:rsid w:val="005B6287"/>
    <w:rsid w:val="005B6C42"/>
    <w:rsid w:val="005B6F0E"/>
    <w:rsid w:val="005B7239"/>
    <w:rsid w:val="005B7291"/>
    <w:rsid w:val="005B7790"/>
    <w:rsid w:val="005B79B6"/>
    <w:rsid w:val="005B7C75"/>
    <w:rsid w:val="005C09F8"/>
    <w:rsid w:val="005C1036"/>
    <w:rsid w:val="005C1145"/>
    <w:rsid w:val="005C123C"/>
    <w:rsid w:val="005C1484"/>
    <w:rsid w:val="005C1F64"/>
    <w:rsid w:val="005C308D"/>
    <w:rsid w:val="005C3963"/>
    <w:rsid w:val="005C42A0"/>
    <w:rsid w:val="005C42BF"/>
    <w:rsid w:val="005C5554"/>
    <w:rsid w:val="005C5A93"/>
    <w:rsid w:val="005C5AA2"/>
    <w:rsid w:val="005C60CB"/>
    <w:rsid w:val="005C61C1"/>
    <w:rsid w:val="005C6245"/>
    <w:rsid w:val="005C6923"/>
    <w:rsid w:val="005C6AC4"/>
    <w:rsid w:val="005C73C9"/>
    <w:rsid w:val="005C7669"/>
    <w:rsid w:val="005C7C5D"/>
    <w:rsid w:val="005C7DDB"/>
    <w:rsid w:val="005C7E6E"/>
    <w:rsid w:val="005D0383"/>
    <w:rsid w:val="005D04B7"/>
    <w:rsid w:val="005D089A"/>
    <w:rsid w:val="005D0EC1"/>
    <w:rsid w:val="005D1076"/>
    <w:rsid w:val="005D16CA"/>
    <w:rsid w:val="005D1840"/>
    <w:rsid w:val="005D1AE9"/>
    <w:rsid w:val="005D2546"/>
    <w:rsid w:val="005D281F"/>
    <w:rsid w:val="005D2951"/>
    <w:rsid w:val="005D2E7F"/>
    <w:rsid w:val="005D350F"/>
    <w:rsid w:val="005D356B"/>
    <w:rsid w:val="005D35E4"/>
    <w:rsid w:val="005D399E"/>
    <w:rsid w:val="005D3C5F"/>
    <w:rsid w:val="005D3DE2"/>
    <w:rsid w:val="005D3E01"/>
    <w:rsid w:val="005D486C"/>
    <w:rsid w:val="005D4A28"/>
    <w:rsid w:val="005D55C0"/>
    <w:rsid w:val="005D56EA"/>
    <w:rsid w:val="005D57EB"/>
    <w:rsid w:val="005D58BF"/>
    <w:rsid w:val="005D592B"/>
    <w:rsid w:val="005D5FC6"/>
    <w:rsid w:val="005D621B"/>
    <w:rsid w:val="005D62B4"/>
    <w:rsid w:val="005D62BC"/>
    <w:rsid w:val="005D63B1"/>
    <w:rsid w:val="005D673E"/>
    <w:rsid w:val="005D6B5B"/>
    <w:rsid w:val="005D6D5C"/>
    <w:rsid w:val="005D7365"/>
    <w:rsid w:val="005D7910"/>
    <w:rsid w:val="005D7F93"/>
    <w:rsid w:val="005E0AB6"/>
    <w:rsid w:val="005E0BAA"/>
    <w:rsid w:val="005E0E76"/>
    <w:rsid w:val="005E0FB6"/>
    <w:rsid w:val="005E1501"/>
    <w:rsid w:val="005E1846"/>
    <w:rsid w:val="005E1D1B"/>
    <w:rsid w:val="005E1D43"/>
    <w:rsid w:val="005E1D72"/>
    <w:rsid w:val="005E2CC4"/>
    <w:rsid w:val="005E2D69"/>
    <w:rsid w:val="005E34DF"/>
    <w:rsid w:val="005E412F"/>
    <w:rsid w:val="005E4332"/>
    <w:rsid w:val="005E4552"/>
    <w:rsid w:val="005E497E"/>
    <w:rsid w:val="005E4D4B"/>
    <w:rsid w:val="005E4DB2"/>
    <w:rsid w:val="005E51D5"/>
    <w:rsid w:val="005E5681"/>
    <w:rsid w:val="005E5980"/>
    <w:rsid w:val="005E5BA9"/>
    <w:rsid w:val="005E5C47"/>
    <w:rsid w:val="005E5E32"/>
    <w:rsid w:val="005E6809"/>
    <w:rsid w:val="005E6C54"/>
    <w:rsid w:val="005E6D97"/>
    <w:rsid w:val="005E7438"/>
    <w:rsid w:val="005E7652"/>
    <w:rsid w:val="005E7B4C"/>
    <w:rsid w:val="005F07BC"/>
    <w:rsid w:val="005F08C9"/>
    <w:rsid w:val="005F095F"/>
    <w:rsid w:val="005F1E8F"/>
    <w:rsid w:val="005F1ECF"/>
    <w:rsid w:val="005F1F3E"/>
    <w:rsid w:val="005F1F75"/>
    <w:rsid w:val="005F22AA"/>
    <w:rsid w:val="005F2C03"/>
    <w:rsid w:val="005F2F37"/>
    <w:rsid w:val="005F31AD"/>
    <w:rsid w:val="005F37D4"/>
    <w:rsid w:val="005F38C3"/>
    <w:rsid w:val="005F3A7F"/>
    <w:rsid w:val="005F43AE"/>
    <w:rsid w:val="005F45E6"/>
    <w:rsid w:val="005F4917"/>
    <w:rsid w:val="005F4B87"/>
    <w:rsid w:val="005F4C0B"/>
    <w:rsid w:val="005F4CF0"/>
    <w:rsid w:val="005F54AE"/>
    <w:rsid w:val="005F570F"/>
    <w:rsid w:val="005F5AB9"/>
    <w:rsid w:val="005F5CD6"/>
    <w:rsid w:val="005F613E"/>
    <w:rsid w:val="005F6637"/>
    <w:rsid w:val="005F6B37"/>
    <w:rsid w:val="005F6B4C"/>
    <w:rsid w:val="005F6D75"/>
    <w:rsid w:val="005F7640"/>
    <w:rsid w:val="005F7C10"/>
    <w:rsid w:val="005F7DF1"/>
    <w:rsid w:val="00600004"/>
    <w:rsid w:val="00600167"/>
    <w:rsid w:val="00600742"/>
    <w:rsid w:val="00600943"/>
    <w:rsid w:val="00600AB7"/>
    <w:rsid w:val="00601469"/>
    <w:rsid w:val="00601D24"/>
    <w:rsid w:val="00601EE6"/>
    <w:rsid w:val="006023D1"/>
    <w:rsid w:val="006023DB"/>
    <w:rsid w:val="006025EB"/>
    <w:rsid w:val="00602D8F"/>
    <w:rsid w:val="00602E97"/>
    <w:rsid w:val="00603362"/>
    <w:rsid w:val="00603393"/>
    <w:rsid w:val="00603803"/>
    <w:rsid w:val="0060389C"/>
    <w:rsid w:val="00603A65"/>
    <w:rsid w:val="00603EF2"/>
    <w:rsid w:val="00604163"/>
    <w:rsid w:val="00604351"/>
    <w:rsid w:val="0060455A"/>
    <w:rsid w:val="00604E34"/>
    <w:rsid w:val="00604F71"/>
    <w:rsid w:val="0060532D"/>
    <w:rsid w:val="00605B71"/>
    <w:rsid w:val="00605D26"/>
    <w:rsid w:val="006060C6"/>
    <w:rsid w:val="0060621C"/>
    <w:rsid w:val="006062E2"/>
    <w:rsid w:val="0060653F"/>
    <w:rsid w:val="0060686D"/>
    <w:rsid w:val="0060728C"/>
    <w:rsid w:val="006073B8"/>
    <w:rsid w:val="006079A8"/>
    <w:rsid w:val="00607D14"/>
    <w:rsid w:val="00607DF5"/>
    <w:rsid w:val="00607F35"/>
    <w:rsid w:val="006100CD"/>
    <w:rsid w:val="006100F4"/>
    <w:rsid w:val="0061045E"/>
    <w:rsid w:val="00610811"/>
    <w:rsid w:val="00610A05"/>
    <w:rsid w:val="00610F93"/>
    <w:rsid w:val="006116BF"/>
    <w:rsid w:val="0061196E"/>
    <w:rsid w:val="00611AB4"/>
    <w:rsid w:val="00611C08"/>
    <w:rsid w:val="00611CED"/>
    <w:rsid w:val="00611E50"/>
    <w:rsid w:val="00611E66"/>
    <w:rsid w:val="006124DA"/>
    <w:rsid w:val="00612A04"/>
    <w:rsid w:val="00612DBD"/>
    <w:rsid w:val="00612FD7"/>
    <w:rsid w:val="0061338C"/>
    <w:rsid w:val="00613484"/>
    <w:rsid w:val="00613570"/>
    <w:rsid w:val="00613B0F"/>
    <w:rsid w:val="00613D8D"/>
    <w:rsid w:val="00614337"/>
    <w:rsid w:val="00614C68"/>
    <w:rsid w:val="0061565A"/>
    <w:rsid w:val="006157B2"/>
    <w:rsid w:val="00615A55"/>
    <w:rsid w:val="00616800"/>
    <w:rsid w:val="00616D30"/>
    <w:rsid w:val="00617012"/>
    <w:rsid w:val="0061746F"/>
    <w:rsid w:val="0061789E"/>
    <w:rsid w:val="00617C1A"/>
    <w:rsid w:val="00617FEB"/>
    <w:rsid w:val="00620704"/>
    <w:rsid w:val="0062124C"/>
    <w:rsid w:val="0062154F"/>
    <w:rsid w:val="006218B6"/>
    <w:rsid w:val="00621A0B"/>
    <w:rsid w:val="00621AB9"/>
    <w:rsid w:val="006221C9"/>
    <w:rsid w:val="006221CD"/>
    <w:rsid w:val="00622272"/>
    <w:rsid w:val="00622855"/>
    <w:rsid w:val="00622C67"/>
    <w:rsid w:val="00622D49"/>
    <w:rsid w:val="006235AB"/>
    <w:rsid w:val="006237B0"/>
    <w:rsid w:val="00623FBC"/>
    <w:rsid w:val="00624030"/>
    <w:rsid w:val="006246ED"/>
    <w:rsid w:val="0062488E"/>
    <w:rsid w:val="006248CD"/>
    <w:rsid w:val="00624932"/>
    <w:rsid w:val="00624DF7"/>
    <w:rsid w:val="006251A6"/>
    <w:rsid w:val="006256B8"/>
    <w:rsid w:val="0062572F"/>
    <w:rsid w:val="00626026"/>
    <w:rsid w:val="00626118"/>
    <w:rsid w:val="006261AD"/>
    <w:rsid w:val="0062642C"/>
    <w:rsid w:val="0062688B"/>
    <w:rsid w:val="00626A11"/>
    <w:rsid w:val="00626B2F"/>
    <w:rsid w:val="00626C16"/>
    <w:rsid w:val="0062742B"/>
    <w:rsid w:val="00627460"/>
    <w:rsid w:val="00627A7D"/>
    <w:rsid w:val="00627AF6"/>
    <w:rsid w:val="00627D79"/>
    <w:rsid w:val="00627EDC"/>
    <w:rsid w:val="00627F52"/>
    <w:rsid w:val="006304F1"/>
    <w:rsid w:val="00630533"/>
    <w:rsid w:val="0063092A"/>
    <w:rsid w:val="00630932"/>
    <w:rsid w:val="006309EB"/>
    <w:rsid w:val="00630A3C"/>
    <w:rsid w:val="00630F23"/>
    <w:rsid w:val="006312E8"/>
    <w:rsid w:val="00631577"/>
    <w:rsid w:val="0063193F"/>
    <w:rsid w:val="00631A8C"/>
    <w:rsid w:val="00631B39"/>
    <w:rsid w:val="00631F6C"/>
    <w:rsid w:val="006322E5"/>
    <w:rsid w:val="006323AA"/>
    <w:rsid w:val="00632931"/>
    <w:rsid w:val="0063299B"/>
    <w:rsid w:val="006329AD"/>
    <w:rsid w:val="00632C59"/>
    <w:rsid w:val="0063349F"/>
    <w:rsid w:val="0063387B"/>
    <w:rsid w:val="006339F5"/>
    <w:rsid w:val="00633BDD"/>
    <w:rsid w:val="00633BF6"/>
    <w:rsid w:val="00633D0D"/>
    <w:rsid w:val="00633D3D"/>
    <w:rsid w:val="0063432F"/>
    <w:rsid w:val="00634DA3"/>
    <w:rsid w:val="006351AE"/>
    <w:rsid w:val="00635894"/>
    <w:rsid w:val="006358C2"/>
    <w:rsid w:val="00635E1A"/>
    <w:rsid w:val="00635E85"/>
    <w:rsid w:val="00635E88"/>
    <w:rsid w:val="00636A1C"/>
    <w:rsid w:val="00636CCA"/>
    <w:rsid w:val="00636E08"/>
    <w:rsid w:val="00637102"/>
    <w:rsid w:val="00637CBC"/>
    <w:rsid w:val="0064004E"/>
    <w:rsid w:val="0064028F"/>
    <w:rsid w:val="0064034B"/>
    <w:rsid w:val="00640CE1"/>
    <w:rsid w:val="006413DB"/>
    <w:rsid w:val="006415B0"/>
    <w:rsid w:val="006415C5"/>
    <w:rsid w:val="006417A2"/>
    <w:rsid w:val="00641AF2"/>
    <w:rsid w:val="00642049"/>
    <w:rsid w:val="006424D6"/>
    <w:rsid w:val="0064251B"/>
    <w:rsid w:val="0064265B"/>
    <w:rsid w:val="00642722"/>
    <w:rsid w:val="00642726"/>
    <w:rsid w:val="00642C10"/>
    <w:rsid w:val="00642CBA"/>
    <w:rsid w:val="0064307A"/>
    <w:rsid w:val="0064313F"/>
    <w:rsid w:val="00643802"/>
    <w:rsid w:val="00643B79"/>
    <w:rsid w:val="00643B97"/>
    <w:rsid w:val="00644E5F"/>
    <w:rsid w:val="00644FFF"/>
    <w:rsid w:val="00645063"/>
    <w:rsid w:val="006451C4"/>
    <w:rsid w:val="00645580"/>
    <w:rsid w:val="00645D0B"/>
    <w:rsid w:val="00645D90"/>
    <w:rsid w:val="0064645B"/>
    <w:rsid w:val="00646E23"/>
    <w:rsid w:val="0064742B"/>
    <w:rsid w:val="006476B5"/>
    <w:rsid w:val="00647791"/>
    <w:rsid w:val="00647B9F"/>
    <w:rsid w:val="00647CDA"/>
    <w:rsid w:val="00647D7B"/>
    <w:rsid w:val="00647E85"/>
    <w:rsid w:val="0065012C"/>
    <w:rsid w:val="00650467"/>
    <w:rsid w:val="006504D3"/>
    <w:rsid w:val="0065063A"/>
    <w:rsid w:val="00650894"/>
    <w:rsid w:val="006509B5"/>
    <w:rsid w:val="00650AC3"/>
    <w:rsid w:val="00650B94"/>
    <w:rsid w:val="00651BF2"/>
    <w:rsid w:val="00651CA2"/>
    <w:rsid w:val="00651E1C"/>
    <w:rsid w:val="006523C4"/>
    <w:rsid w:val="00652426"/>
    <w:rsid w:val="006524D3"/>
    <w:rsid w:val="0065250F"/>
    <w:rsid w:val="0065326B"/>
    <w:rsid w:val="00653D60"/>
    <w:rsid w:val="00653E4D"/>
    <w:rsid w:val="0065437E"/>
    <w:rsid w:val="00654823"/>
    <w:rsid w:val="00654998"/>
    <w:rsid w:val="00654C38"/>
    <w:rsid w:val="00654CD0"/>
    <w:rsid w:val="0065516C"/>
    <w:rsid w:val="006560BB"/>
    <w:rsid w:val="006565A8"/>
    <w:rsid w:val="006566F0"/>
    <w:rsid w:val="0065678E"/>
    <w:rsid w:val="00656DF9"/>
    <w:rsid w:val="006570A5"/>
    <w:rsid w:val="006578A4"/>
    <w:rsid w:val="00657D84"/>
    <w:rsid w:val="00660062"/>
    <w:rsid w:val="006603D9"/>
    <w:rsid w:val="006609B3"/>
    <w:rsid w:val="00660B0D"/>
    <w:rsid w:val="00660BAF"/>
    <w:rsid w:val="00660CE9"/>
    <w:rsid w:val="00660D05"/>
    <w:rsid w:val="00660DD3"/>
    <w:rsid w:val="0066146D"/>
    <w:rsid w:val="00661938"/>
    <w:rsid w:val="0066193A"/>
    <w:rsid w:val="00661A41"/>
    <w:rsid w:val="00661DD1"/>
    <w:rsid w:val="006630C2"/>
    <w:rsid w:val="00663335"/>
    <w:rsid w:val="006633C0"/>
    <w:rsid w:val="006633FE"/>
    <w:rsid w:val="00663746"/>
    <w:rsid w:val="00663FD2"/>
    <w:rsid w:val="00663FDF"/>
    <w:rsid w:val="0066411B"/>
    <w:rsid w:val="006641D0"/>
    <w:rsid w:val="0066445C"/>
    <w:rsid w:val="00664C14"/>
    <w:rsid w:val="00665370"/>
    <w:rsid w:val="00665410"/>
    <w:rsid w:val="006656F2"/>
    <w:rsid w:val="0066587B"/>
    <w:rsid w:val="0066596F"/>
    <w:rsid w:val="00665DEA"/>
    <w:rsid w:val="00665FDB"/>
    <w:rsid w:val="00666474"/>
    <w:rsid w:val="00666751"/>
    <w:rsid w:val="006667C0"/>
    <w:rsid w:val="00666B1A"/>
    <w:rsid w:val="00666C15"/>
    <w:rsid w:val="00666D6C"/>
    <w:rsid w:val="00667651"/>
    <w:rsid w:val="0066773D"/>
    <w:rsid w:val="006678AD"/>
    <w:rsid w:val="00667B70"/>
    <w:rsid w:val="00667C13"/>
    <w:rsid w:val="00667C39"/>
    <w:rsid w:val="00667FE0"/>
    <w:rsid w:val="00667FE4"/>
    <w:rsid w:val="006700B8"/>
    <w:rsid w:val="00670D10"/>
    <w:rsid w:val="00670F12"/>
    <w:rsid w:val="0067152C"/>
    <w:rsid w:val="006715E4"/>
    <w:rsid w:val="006716E6"/>
    <w:rsid w:val="00671D9A"/>
    <w:rsid w:val="00671FA1"/>
    <w:rsid w:val="00672419"/>
    <w:rsid w:val="00672674"/>
    <w:rsid w:val="00672B18"/>
    <w:rsid w:val="006736C1"/>
    <w:rsid w:val="00673952"/>
    <w:rsid w:val="00673E1B"/>
    <w:rsid w:val="006741CD"/>
    <w:rsid w:val="0067474F"/>
    <w:rsid w:val="00674869"/>
    <w:rsid w:val="0067546D"/>
    <w:rsid w:val="00675985"/>
    <w:rsid w:val="00675B9F"/>
    <w:rsid w:val="00675C74"/>
    <w:rsid w:val="00676468"/>
    <w:rsid w:val="00676916"/>
    <w:rsid w:val="00676A95"/>
    <w:rsid w:val="00676FE5"/>
    <w:rsid w:val="006773A9"/>
    <w:rsid w:val="00677668"/>
    <w:rsid w:val="0067778D"/>
    <w:rsid w:val="00680291"/>
    <w:rsid w:val="00680426"/>
    <w:rsid w:val="0068044D"/>
    <w:rsid w:val="00680F5F"/>
    <w:rsid w:val="006811C9"/>
    <w:rsid w:val="00681805"/>
    <w:rsid w:val="00681AA6"/>
    <w:rsid w:val="00681AD2"/>
    <w:rsid w:val="00682B77"/>
    <w:rsid w:val="00682D10"/>
    <w:rsid w:val="00682E8B"/>
    <w:rsid w:val="006831F6"/>
    <w:rsid w:val="00683A36"/>
    <w:rsid w:val="0068419C"/>
    <w:rsid w:val="006842A2"/>
    <w:rsid w:val="00684575"/>
    <w:rsid w:val="00684B03"/>
    <w:rsid w:val="00684EE7"/>
    <w:rsid w:val="006853F4"/>
    <w:rsid w:val="006855D7"/>
    <w:rsid w:val="006858A8"/>
    <w:rsid w:val="006858BA"/>
    <w:rsid w:val="00685A25"/>
    <w:rsid w:val="006860AC"/>
    <w:rsid w:val="0068659E"/>
    <w:rsid w:val="0068669C"/>
    <w:rsid w:val="00686C9D"/>
    <w:rsid w:val="00687311"/>
    <w:rsid w:val="00687314"/>
    <w:rsid w:val="00687409"/>
    <w:rsid w:val="00687FF3"/>
    <w:rsid w:val="0069024B"/>
    <w:rsid w:val="00690533"/>
    <w:rsid w:val="00690890"/>
    <w:rsid w:val="00690CB6"/>
    <w:rsid w:val="00691627"/>
    <w:rsid w:val="006918B8"/>
    <w:rsid w:val="0069251B"/>
    <w:rsid w:val="00692588"/>
    <w:rsid w:val="006926D2"/>
    <w:rsid w:val="006926EE"/>
    <w:rsid w:val="00692A35"/>
    <w:rsid w:val="00692B92"/>
    <w:rsid w:val="00692BAB"/>
    <w:rsid w:val="006932D5"/>
    <w:rsid w:val="0069378F"/>
    <w:rsid w:val="00693832"/>
    <w:rsid w:val="006938DA"/>
    <w:rsid w:val="00693D94"/>
    <w:rsid w:val="0069408F"/>
    <w:rsid w:val="00694F88"/>
    <w:rsid w:val="00695383"/>
    <w:rsid w:val="006954F4"/>
    <w:rsid w:val="006957D6"/>
    <w:rsid w:val="00695AE6"/>
    <w:rsid w:val="00695C33"/>
    <w:rsid w:val="00696151"/>
    <w:rsid w:val="00696352"/>
    <w:rsid w:val="00696F33"/>
    <w:rsid w:val="0069702F"/>
    <w:rsid w:val="006970F3"/>
    <w:rsid w:val="00697299"/>
    <w:rsid w:val="006975BE"/>
    <w:rsid w:val="0069769F"/>
    <w:rsid w:val="0069773C"/>
    <w:rsid w:val="00697E13"/>
    <w:rsid w:val="00697FCE"/>
    <w:rsid w:val="006A01CB"/>
    <w:rsid w:val="006A03B7"/>
    <w:rsid w:val="006A05C4"/>
    <w:rsid w:val="006A07BC"/>
    <w:rsid w:val="006A0E07"/>
    <w:rsid w:val="006A0ED5"/>
    <w:rsid w:val="006A1038"/>
    <w:rsid w:val="006A1781"/>
    <w:rsid w:val="006A20FE"/>
    <w:rsid w:val="006A26D2"/>
    <w:rsid w:val="006A2840"/>
    <w:rsid w:val="006A28E0"/>
    <w:rsid w:val="006A294C"/>
    <w:rsid w:val="006A2951"/>
    <w:rsid w:val="006A2E54"/>
    <w:rsid w:val="006A2EDA"/>
    <w:rsid w:val="006A318C"/>
    <w:rsid w:val="006A3A9F"/>
    <w:rsid w:val="006A3EBB"/>
    <w:rsid w:val="006A42D3"/>
    <w:rsid w:val="006A44A5"/>
    <w:rsid w:val="006A4BAE"/>
    <w:rsid w:val="006A4E87"/>
    <w:rsid w:val="006A6562"/>
    <w:rsid w:val="006A673A"/>
    <w:rsid w:val="006A67E9"/>
    <w:rsid w:val="006A6EC4"/>
    <w:rsid w:val="006A73CF"/>
    <w:rsid w:val="006A7A73"/>
    <w:rsid w:val="006B0816"/>
    <w:rsid w:val="006B08A7"/>
    <w:rsid w:val="006B0DEB"/>
    <w:rsid w:val="006B12E6"/>
    <w:rsid w:val="006B1AEB"/>
    <w:rsid w:val="006B1FBB"/>
    <w:rsid w:val="006B226C"/>
    <w:rsid w:val="006B26A4"/>
    <w:rsid w:val="006B28FC"/>
    <w:rsid w:val="006B2D5B"/>
    <w:rsid w:val="006B3CE9"/>
    <w:rsid w:val="006B4014"/>
    <w:rsid w:val="006B44BE"/>
    <w:rsid w:val="006B4DD5"/>
    <w:rsid w:val="006B504B"/>
    <w:rsid w:val="006B5417"/>
    <w:rsid w:val="006B5671"/>
    <w:rsid w:val="006B5F57"/>
    <w:rsid w:val="006B6466"/>
    <w:rsid w:val="006B64BF"/>
    <w:rsid w:val="006B6620"/>
    <w:rsid w:val="006B71D1"/>
    <w:rsid w:val="006B79BE"/>
    <w:rsid w:val="006B7D14"/>
    <w:rsid w:val="006C01FB"/>
    <w:rsid w:val="006C07CA"/>
    <w:rsid w:val="006C0A9A"/>
    <w:rsid w:val="006C0BCA"/>
    <w:rsid w:val="006C0E70"/>
    <w:rsid w:val="006C0F35"/>
    <w:rsid w:val="006C0F57"/>
    <w:rsid w:val="006C11D2"/>
    <w:rsid w:val="006C142D"/>
    <w:rsid w:val="006C1516"/>
    <w:rsid w:val="006C186D"/>
    <w:rsid w:val="006C1C50"/>
    <w:rsid w:val="006C1E51"/>
    <w:rsid w:val="006C1E91"/>
    <w:rsid w:val="006C224C"/>
    <w:rsid w:val="006C22B9"/>
    <w:rsid w:val="006C30DC"/>
    <w:rsid w:val="006C3EAF"/>
    <w:rsid w:val="006C4436"/>
    <w:rsid w:val="006C4617"/>
    <w:rsid w:val="006C49A5"/>
    <w:rsid w:val="006C4A70"/>
    <w:rsid w:val="006C5093"/>
    <w:rsid w:val="006C56AC"/>
    <w:rsid w:val="006C57E3"/>
    <w:rsid w:val="006C58C7"/>
    <w:rsid w:val="006C5EF8"/>
    <w:rsid w:val="006C6406"/>
    <w:rsid w:val="006C67AC"/>
    <w:rsid w:val="006C6D6B"/>
    <w:rsid w:val="006C6E06"/>
    <w:rsid w:val="006C6EB6"/>
    <w:rsid w:val="006C7957"/>
    <w:rsid w:val="006C7984"/>
    <w:rsid w:val="006C7CCA"/>
    <w:rsid w:val="006C7EF7"/>
    <w:rsid w:val="006C7F72"/>
    <w:rsid w:val="006C7FB2"/>
    <w:rsid w:val="006D0336"/>
    <w:rsid w:val="006D04C2"/>
    <w:rsid w:val="006D0519"/>
    <w:rsid w:val="006D0592"/>
    <w:rsid w:val="006D07B7"/>
    <w:rsid w:val="006D0BF5"/>
    <w:rsid w:val="006D0ED8"/>
    <w:rsid w:val="006D0F4E"/>
    <w:rsid w:val="006D19DF"/>
    <w:rsid w:val="006D201B"/>
    <w:rsid w:val="006D217E"/>
    <w:rsid w:val="006D27AD"/>
    <w:rsid w:val="006D2B85"/>
    <w:rsid w:val="006D3008"/>
    <w:rsid w:val="006D3082"/>
    <w:rsid w:val="006D3281"/>
    <w:rsid w:val="006D3AF0"/>
    <w:rsid w:val="006D40AF"/>
    <w:rsid w:val="006D417A"/>
    <w:rsid w:val="006D42E9"/>
    <w:rsid w:val="006D4334"/>
    <w:rsid w:val="006D43F8"/>
    <w:rsid w:val="006D4410"/>
    <w:rsid w:val="006D4D6D"/>
    <w:rsid w:val="006D55E9"/>
    <w:rsid w:val="006D5968"/>
    <w:rsid w:val="006D5B93"/>
    <w:rsid w:val="006D5F5E"/>
    <w:rsid w:val="006D5FCE"/>
    <w:rsid w:val="006D66CE"/>
    <w:rsid w:val="006D6AD3"/>
    <w:rsid w:val="006D6FE3"/>
    <w:rsid w:val="006D71FF"/>
    <w:rsid w:val="006D75AD"/>
    <w:rsid w:val="006D78CA"/>
    <w:rsid w:val="006D7D39"/>
    <w:rsid w:val="006D7DF4"/>
    <w:rsid w:val="006E008E"/>
    <w:rsid w:val="006E00E2"/>
    <w:rsid w:val="006E03FA"/>
    <w:rsid w:val="006E0431"/>
    <w:rsid w:val="006E0586"/>
    <w:rsid w:val="006E1005"/>
    <w:rsid w:val="006E1097"/>
    <w:rsid w:val="006E1384"/>
    <w:rsid w:val="006E14E4"/>
    <w:rsid w:val="006E157D"/>
    <w:rsid w:val="006E15F8"/>
    <w:rsid w:val="006E18DE"/>
    <w:rsid w:val="006E1A27"/>
    <w:rsid w:val="006E1B21"/>
    <w:rsid w:val="006E1E6E"/>
    <w:rsid w:val="006E2703"/>
    <w:rsid w:val="006E2FA6"/>
    <w:rsid w:val="006E308F"/>
    <w:rsid w:val="006E3684"/>
    <w:rsid w:val="006E394A"/>
    <w:rsid w:val="006E39A1"/>
    <w:rsid w:val="006E3C68"/>
    <w:rsid w:val="006E467E"/>
    <w:rsid w:val="006E46A6"/>
    <w:rsid w:val="006E4BC3"/>
    <w:rsid w:val="006E4D5C"/>
    <w:rsid w:val="006E526F"/>
    <w:rsid w:val="006E54C5"/>
    <w:rsid w:val="006E5B5D"/>
    <w:rsid w:val="006E6000"/>
    <w:rsid w:val="006E616E"/>
    <w:rsid w:val="006E671D"/>
    <w:rsid w:val="006E6A1E"/>
    <w:rsid w:val="006E7373"/>
    <w:rsid w:val="006E7439"/>
    <w:rsid w:val="006E7910"/>
    <w:rsid w:val="006E7F3F"/>
    <w:rsid w:val="006F0323"/>
    <w:rsid w:val="006F06FC"/>
    <w:rsid w:val="006F078A"/>
    <w:rsid w:val="006F07DE"/>
    <w:rsid w:val="006F0974"/>
    <w:rsid w:val="006F0C04"/>
    <w:rsid w:val="006F1068"/>
    <w:rsid w:val="006F10C4"/>
    <w:rsid w:val="006F10C5"/>
    <w:rsid w:val="006F11B0"/>
    <w:rsid w:val="006F19A3"/>
    <w:rsid w:val="006F1A65"/>
    <w:rsid w:val="006F1BD3"/>
    <w:rsid w:val="006F1DEC"/>
    <w:rsid w:val="006F1F3D"/>
    <w:rsid w:val="006F231A"/>
    <w:rsid w:val="006F2E28"/>
    <w:rsid w:val="006F2E90"/>
    <w:rsid w:val="006F2EF1"/>
    <w:rsid w:val="006F3016"/>
    <w:rsid w:val="006F30DD"/>
    <w:rsid w:val="006F314F"/>
    <w:rsid w:val="006F38E0"/>
    <w:rsid w:val="006F4101"/>
    <w:rsid w:val="006F4A78"/>
    <w:rsid w:val="006F5086"/>
    <w:rsid w:val="006F52A1"/>
    <w:rsid w:val="006F5827"/>
    <w:rsid w:val="006F6154"/>
    <w:rsid w:val="006F6785"/>
    <w:rsid w:val="006F6C90"/>
    <w:rsid w:val="006F6DB2"/>
    <w:rsid w:val="006F74A1"/>
    <w:rsid w:val="006F78F2"/>
    <w:rsid w:val="006F7A05"/>
    <w:rsid w:val="006F7A23"/>
    <w:rsid w:val="007004EE"/>
    <w:rsid w:val="007007E8"/>
    <w:rsid w:val="0070088F"/>
    <w:rsid w:val="00700B09"/>
    <w:rsid w:val="00700E7F"/>
    <w:rsid w:val="00701451"/>
    <w:rsid w:val="007014EB"/>
    <w:rsid w:val="00701969"/>
    <w:rsid w:val="00701A2C"/>
    <w:rsid w:val="00701A84"/>
    <w:rsid w:val="00701C5A"/>
    <w:rsid w:val="0070227B"/>
    <w:rsid w:val="007029B6"/>
    <w:rsid w:val="00703098"/>
    <w:rsid w:val="007030A2"/>
    <w:rsid w:val="00703367"/>
    <w:rsid w:val="00703C85"/>
    <w:rsid w:val="00704020"/>
    <w:rsid w:val="007042C2"/>
    <w:rsid w:val="0070438A"/>
    <w:rsid w:val="007053F9"/>
    <w:rsid w:val="007057DE"/>
    <w:rsid w:val="007058E4"/>
    <w:rsid w:val="00706194"/>
    <w:rsid w:val="007061E8"/>
    <w:rsid w:val="00706413"/>
    <w:rsid w:val="00706687"/>
    <w:rsid w:val="0070698F"/>
    <w:rsid w:val="00706ADA"/>
    <w:rsid w:val="00706B17"/>
    <w:rsid w:val="00706FA4"/>
    <w:rsid w:val="00706FCD"/>
    <w:rsid w:val="00707239"/>
    <w:rsid w:val="007075BE"/>
    <w:rsid w:val="007076B9"/>
    <w:rsid w:val="00707BCF"/>
    <w:rsid w:val="00710052"/>
    <w:rsid w:val="00710466"/>
    <w:rsid w:val="00710C63"/>
    <w:rsid w:val="00710E53"/>
    <w:rsid w:val="00711B6A"/>
    <w:rsid w:val="00711E5D"/>
    <w:rsid w:val="00711F20"/>
    <w:rsid w:val="007124A2"/>
    <w:rsid w:val="007124D0"/>
    <w:rsid w:val="00712B74"/>
    <w:rsid w:val="00712D4B"/>
    <w:rsid w:val="00712EE3"/>
    <w:rsid w:val="0071387F"/>
    <w:rsid w:val="007139B7"/>
    <w:rsid w:val="00713C0E"/>
    <w:rsid w:val="00713FA1"/>
    <w:rsid w:val="0071419C"/>
    <w:rsid w:val="007141BC"/>
    <w:rsid w:val="007147D3"/>
    <w:rsid w:val="007148A8"/>
    <w:rsid w:val="00714BD2"/>
    <w:rsid w:val="00714C65"/>
    <w:rsid w:val="0071513D"/>
    <w:rsid w:val="00715456"/>
    <w:rsid w:val="00715478"/>
    <w:rsid w:val="00715501"/>
    <w:rsid w:val="007159B6"/>
    <w:rsid w:val="00715F33"/>
    <w:rsid w:val="007161C4"/>
    <w:rsid w:val="00716B19"/>
    <w:rsid w:val="007171A7"/>
    <w:rsid w:val="00717341"/>
    <w:rsid w:val="00717F23"/>
    <w:rsid w:val="00720DDB"/>
    <w:rsid w:val="00721B54"/>
    <w:rsid w:val="00721D9D"/>
    <w:rsid w:val="00721FC6"/>
    <w:rsid w:val="00722BFD"/>
    <w:rsid w:val="007231CB"/>
    <w:rsid w:val="00723275"/>
    <w:rsid w:val="007237D7"/>
    <w:rsid w:val="007239F4"/>
    <w:rsid w:val="0072432A"/>
    <w:rsid w:val="007244A1"/>
    <w:rsid w:val="00724FCE"/>
    <w:rsid w:val="00724FD2"/>
    <w:rsid w:val="0072572F"/>
    <w:rsid w:val="00725A7D"/>
    <w:rsid w:val="00725C4C"/>
    <w:rsid w:val="00726127"/>
    <w:rsid w:val="00726262"/>
    <w:rsid w:val="00726284"/>
    <w:rsid w:val="00726507"/>
    <w:rsid w:val="00726981"/>
    <w:rsid w:val="00726EF3"/>
    <w:rsid w:val="00727093"/>
    <w:rsid w:val="0072764F"/>
    <w:rsid w:val="00727776"/>
    <w:rsid w:val="00730550"/>
    <w:rsid w:val="0073073D"/>
    <w:rsid w:val="0073085C"/>
    <w:rsid w:val="00730AD9"/>
    <w:rsid w:val="00730E15"/>
    <w:rsid w:val="00731152"/>
    <w:rsid w:val="007329F6"/>
    <w:rsid w:val="00733195"/>
    <w:rsid w:val="007331A8"/>
    <w:rsid w:val="00733622"/>
    <w:rsid w:val="0073379B"/>
    <w:rsid w:val="00734055"/>
    <w:rsid w:val="00734979"/>
    <w:rsid w:val="0073497D"/>
    <w:rsid w:val="00734CA9"/>
    <w:rsid w:val="00734D21"/>
    <w:rsid w:val="00734DA1"/>
    <w:rsid w:val="00734F33"/>
    <w:rsid w:val="007352C9"/>
    <w:rsid w:val="0073547D"/>
    <w:rsid w:val="007358E0"/>
    <w:rsid w:val="00735F11"/>
    <w:rsid w:val="0073607C"/>
    <w:rsid w:val="007360F7"/>
    <w:rsid w:val="0073698F"/>
    <w:rsid w:val="00736F84"/>
    <w:rsid w:val="00737257"/>
    <w:rsid w:val="00737390"/>
    <w:rsid w:val="007374C2"/>
    <w:rsid w:val="00737E1C"/>
    <w:rsid w:val="00737ECD"/>
    <w:rsid w:val="00737F16"/>
    <w:rsid w:val="00740711"/>
    <w:rsid w:val="00740B54"/>
    <w:rsid w:val="00740FB0"/>
    <w:rsid w:val="00741421"/>
    <w:rsid w:val="00741AD7"/>
    <w:rsid w:val="00741B22"/>
    <w:rsid w:val="007422A5"/>
    <w:rsid w:val="0074233B"/>
    <w:rsid w:val="00742FCA"/>
    <w:rsid w:val="00742FF6"/>
    <w:rsid w:val="00743A8C"/>
    <w:rsid w:val="00743CF9"/>
    <w:rsid w:val="00743E8F"/>
    <w:rsid w:val="00744724"/>
    <w:rsid w:val="00744983"/>
    <w:rsid w:val="00745B2A"/>
    <w:rsid w:val="007460B6"/>
    <w:rsid w:val="00746104"/>
    <w:rsid w:val="00746267"/>
    <w:rsid w:val="00746503"/>
    <w:rsid w:val="00746505"/>
    <w:rsid w:val="00746D5F"/>
    <w:rsid w:val="00747224"/>
    <w:rsid w:val="00747438"/>
    <w:rsid w:val="00747F05"/>
    <w:rsid w:val="00747FFC"/>
    <w:rsid w:val="007503B6"/>
    <w:rsid w:val="007503D3"/>
    <w:rsid w:val="00750C18"/>
    <w:rsid w:val="00750CBF"/>
    <w:rsid w:val="00750D25"/>
    <w:rsid w:val="00750DCA"/>
    <w:rsid w:val="00750FA0"/>
    <w:rsid w:val="007510D1"/>
    <w:rsid w:val="0075183C"/>
    <w:rsid w:val="00751A2B"/>
    <w:rsid w:val="00751DB7"/>
    <w:rsid w:val="00752487"/>
    <w:rsid w:val="00752582"/>
    <w:rsid w:val="007526AE"/>
    <w:rsid w:val="007526D3"/>
    <w:rsid w:val="00752FD1"/>
    <w:rsid w:val="0075380E"/>
    <w:rsid w:val="00753EE0"/>
    <w:rsid w:val="007548AA"/>
    <w:rsid w:val="00755FDC"/>
    <w:rsid w:val="0075660F"/>
    <w:rsid w:val="007566CD"/>
    <w:rsid w:val="00756924"/>
    <w:rsid w:val="0075699C"/>
    <w:rsid w:val="00756B7C"/>
    <w:rsid w:val="00756D40"/>
    <w:rsid w:val="0075718A"/>
    <w:rsid w:val="00757398"/>
    <w:rsid w:val="007574BE"/>
    <w:rsid w:val="00757F0A"/>
    <w:rsid w:val="00757F73"/>
    <w:rsid w:val="0076021D"/>
    <w:rsid w:val="0076023C"/>
    <w:rsid w:val="007604E8"/>
    <w:rsid w:val="00760856"/>
    <w:rsid w:val="00760C6C"/>
    <w:rsid w:val="00761174"/>
    <w:rsid w:val="007615E8"/>
    <w:rsid w:val="00761841"/>
    <w:rsid w:val="0076191C"/>
    <w:rsid w:val="00761F8E"/>
    <w:rsid w:val="00762292"/>
    <w:rsid w:val="007624FB"/>
    <w:rsid w:val="00762A30"/>
    <w:rsid w:val="00762E80"/>
    <w:rsid w:val="00763483"/>
    <w:rsid w:val="0076350F"/>
    <w:rsid w:val="00763AA8"/>
    <w:rsid w:val="00763DDE"/>
    <w:rsid w:val="00764B2F"/>
    <w:rsid w:val="00764F00"/>
    <w:rsid w:val="00765860"/>
    <w:rsid w:val="00765F0C"/>
    <w:rsid w:val="0076615E"/>
    <w:rsid w:val="00766A4A"/>
    <w:rsid w:val="007677E1"/>
    <w:rsid w:val="00767EDF"/>
    <w:rsid w:val="007701BD"/>
    <w:rsid w:val="00770295"/>
    <w:rsid w:val="007702FA"/>
    <w:rsid w:val="007704B2"/>
    <w:rsid w:val="007704BE"/>
    <w:rsid w:val="00771055"/>
    <w:rsid w:val="00771F80"/>
    <w:rsid w:val="00772A5E"/>
    <w:rsid w:val="00772A6E"/>
    <w:rsid w:val="00772BDE"/>
    <w:rsid w:val="00772CF5"/>
    <w:rsid w:val="00772DDB"/>
    <w:rsid w:val="007730B2"/>
    <w:rsid w:val="0077322F"/>
    <w:rsid w:val="007732F2"/>
    <w:rsid w:val="007734E8"/>
    <w:rsid w:val="0077361E"/>
    <w:rsid w:val="007737C6"/>
    <w:rsid w:val="00773A48"/>
    <w:rsid w:val="007742BB"/>
    <w:rsid w:val="007748CA"/>
    <w:rsid w:val="00774CD1"/>
    <w:rsid w:val="00774F31"/>
    <w:rsid w:val="007759F2"/>
    <w:rsid w:val="00775DDA"/>
    <w:rsid w:val="00775E16"/>
    <w:rsid w:val="00775F67"/>
    <w:rsid w:val="0077642C"/>
    <w:rsid w:val="00776CED"/>
    <w:rsid w:val="00777587"/>
    <w:rsid w:val="00777A6B"/>
    <w:rsid w:val="00777C77"/>
    <w:rsid w:val="007804BA"/>
    <w:rsid w:val="00780E49"/>
    <w:rsid w:val="007811D5"/>
    <w:rsid w:val="00781395"/>
    <w:rsid w:val="007819CA"/>
    <w:rsid w:val="00782160"/>
    <w:rsid w:val="00782A67"/>
    <w:rsid w:val="00782FC0"/>
    <w:rsid w:val="007830E3"/>
    <w:rsid w:val="007831D2"/>
    <w:rsid w:val="007831F1"/>
    <w:rsid w:val="0078395E"/>
    <w:rsid w:val="00783AFE"/>
    <w:rsid w:val="007846A3"/>
    <w:rsid w:val="007847D3"/>
    <w:rsid w:val="00784A04"/>
    <w:rsid w:val="00784D42"/>
    <w:rsid w:val="00785480"/>
    <w:rsid w:val="007854E5"/>
    <w:rsid w:val="007855F8"/>
    <w:rsid w:val="007858F3"/>
    <w:rsid w:val="007859A6"/>
    <w:rsid w:val="00785DD1"/>
    <w:rsid w:val="00785EA4"/>
    <w:rsid w:val="00785EB5"/>
    <w:rsid w:val="00785FFF"/>
    <w:rsid w:val="007860FD"/>
    <w:rsid w:val="00786101"/>
    <w:rsid w:val="00786480"/>
    <w:rsid w:val="0078711B"/>
    <w:rsid w:val="00787226"/>
    <w:rsid w:val="00787409"/>
    <w:rsid w:val="00787AEF"/>
    <w:rsid w:val="00787B0D"/>
    <w:rsid w:val="00787B6A"/>
    <w:rsid w:val="00790035"/>
    <w:rsid w:val="0079071D"/>
    <w:rsid w:val="00790BB3"/>
    <w:rsid w:val="00790BC1"/>
    <w:rsid w:val="00790EB4"/>
    <w:rsid w:val="00790F8A"/>
    <w:rsid w:val="0079157B"/>
    <w:rsid w:val="00792043"/>
    <w:rsid w:val="0079244D"/>
    <w:rsid w:val="007932F0"/>
    <w:rsid w:val="00793D65"/>
    <w:rsid w:val="00793E4E"/>
    <w:rsid w:val="00793FC2"/>
    <w:rsid w:val="007943C8"/>
    <w:rsid w:val="00794480"/>
    <w:rsid w:val="0079536C"/>
    <w:rsid w:val="00795AB3"/>
    <w:rsid w:val="00796012"/>
    <w:rsid w:val="0079602A"/>
    <w:rsid w:val="00796126"/>
    <w:rsid w:val="0079635C"/>
    <w:rsid w:val="0079676A"/>
    <w:rsid w:val="00797902"/>
    <w:rsid w:val="00797B1F"/>
    <w:rsid w:val="00797C98"/>
    <w:rsid w:val="00797D3C"/>
    <w:rsid w:val="00797EDD"/>
    <w:rsid w:val="007A00E2"/>
    <w:rsid w:val="007A074E"/>
    <w:rsid w:val="007A07DB"/>
    <w:rsid w:val="007A0CE5"/>
    <w:rsid w:val="007A154C"/>
    <w:rsid w:val="007A15E1"/>
    <w:rsid w:val="007A1712"/>
    <w:rsid w:val="007A17FB"/>
    <w:rsid w:val="007A24BC"/>
    <w:rsid w:val="007A25C8"/>
    <w:rsid w:val="007A2766"/>
    <w:rsid w:val="007A2B26"/>
    <w:rsid w:val="007A2D63"/>
    <w:rsid w:val="007A30ED"/>
    <w:rsid w:val="007A3106"/>
    <w:rsid w:val="007A3BDB"/>
    <w:rsid w:val="007A3D71"/>
    <w:rsid w:val="007A41EE"/>
    <w:rsid w:val="007A4211"/>
    <w:rsid w:val="007A57F9"/>
    <w:rsid w:val="007A5FA0"/>
    <w:rsid w:val="007A622E"/>
    <w:rsid w:val="007A6797"/>
    <w:rsid w:val="007A6799"/>
    <w:rsid w:val="007A68CA"/>
    <w:rsid w:val="007A69E5"/>
    <w:rsid w:val="007A6EFE"/>
    <w:rsid w:val="007A744A"/>
    <w:rsid w:val="007A758B"/>
    <w:rsid w:val="007A7610"/>
    <w:rsid w:val="007A763A"/>
    <w:rsid w:val="007B0159"/>
    <w:rsid w:val="007B0160"/>
    <w:rsid w:val="007B01D9"/>
    <w:rsid w:val="007B0322"/>
    <w:rsid w:val="007B07C9"/>
    <w:rsid w:val="007B0B97"/>
    <w:rsid w:val="007B10F3"/>
    <w:rsid w:val="007B11D6"/>
    <w:rsid w:val="007B1476"/>
    <w:rsid w:val="007B1B06"/>
    <w:rsid w:val="007B1DAF"/>
    <w:rsid w:val="007B2489"/>
    <w:rsid w:val="007B3315"/>
    <w:rsid w:val="007B395A"/>
    <w:rsid w:val="007B3AF6"/>
    <w:rsid w:val="007B40C0"/>
    <w:rsid w:val="007B4611"/>
    <w:rsid w:val="007B4903"/>
    <w:rsid w:val="007B50C2"/>
    <w:rsid w:val="007B51FA"/>
    <w:rsid w:val="007B5310"/>
    <w:rsid w:val="007B61BB"/>
    <w:rsid w:val="007B633F"/>
    <w:rsid w:val="007B657C"/>
    <w:rsid w:val="007B66CC"/>
    <w:rsid w:val="007B68AA"/>
    <w:rsid w:val="007B6A18"/>
    <w:rsid w:val="007B71DD"/>
    <w:rsid w:val="007B72E6"/>
    <w:rsid w:val="007B7E94"/>
    <w:rsid w:val="007C0443"/>
    <w:rsid w:val="007C0E3F"/>
    <w:rsid w:val="007C14C6"/>
    <w:rsid w:val="007C1792"/>
    <w:rsid w:val="007C18AB"/>
    <w:rsid w:val="007C19EC"/>
    <w:rsid w:val="007C1B5D"/>
    <w:rsid w:val="007C206C"/>
    <w:rsid w:val="007C2230"/>
    <w:rsid w:val="007C2A06"/>
    <w:rsid w:val="007C3018"/>
    <w:rsid w:val="007C33C0"/>
    <w:rsid w:val="007C368E"/>
    <w:rsid w:val="007C38ED"/>
    <w:rsid w:val="007C3A81"/>
    <w:rsid w:val="007C3EE3"/>
    <w:rsid w:val="007C4C83"/>
    <w:rsid w:val="007C4FAA"/>
    <w:rsid w:val="007C5714"/>
    <w:rsid w:val="007C5729"/>
    <w:rsid w:val="007C60EC"/>
    <w:rsid w:val="007C6592"/>
    <w:rsid w:val="007C6B7A"/>
    <w:rsid w:val="007C6C80"/>
    <w:rsid w:val="007C72C7"/>
    <w:rsid w:val="007C74A1"/>
    <w:rsid w:val="007C7536"/>
    <w:rsid w:val="007C7ADE"/>
    <w:rsid w:val="007C7E92"/>
    <w:rsid w:val="007D0501"/>
    <w:rsid w:val="007D0782"/>
    <w:rsid w:val="007D10C2"/>
    <w:rsid w:val="007D127A"/>
    <w:rsid w:val="007D1344"/>
    <w:rsid w:val="007D1759"/>
    <w:rsid w:val="007D1B2E"/>
    <w:rsid w:val="007D1E6B"/>
    <w:rsid w:val="007D1FDF"/>
    <w:rsid w:val="007D2494"/>
    <w:rsid w:val="007D24B0"/>
    <w:rsid w:val="007D2844"/>
    <w:rsid w:val="007D28A4"/>
    <w:rsid w:val="007D2A70"/>
    <w:rsid w:val="007D2DB6"/>
    <w:rsid w:val="007D2FA5"/>
    <w:rsid w:val="007D36A8"/>
    <w:rsid w:val="007D39E6"/>
    <w:rsid w:val="007D3D98"/>
    <w:rsid w:val="007D3EAC"/>
    <w:rsid w:val="007D40C5"/>
    <w:rsid w:val="007D41BF"/>
    <w:rsid w:val="007D434B"/>
    <w:rsid w:val="007D45A3"/>
    <w:rsid w:val="007D4754"/>
    <w:rsid w:val="007D47BB"/>
    <w:rsid w:val="007D47BD"/>
    <w:rsid w:val="007D489A"/>
    <w:rsid w:val="007D4952"/>
    <w:rsid w:val="007D49DF"/>
    <w:rsid w:val="007D5AA2"/>
    <w:rsid w:val="007D5ABF"/>
    <w:rsid w:val="007D5BE6"/>
    <w:rsid w:val="007D5CD1"/>
    <w:rsid w:val="007D6149"/>
    <w:rsid w:val="007D67AF"/>
    <w:rsid w:val="007D6826"/>
    <w:rsid w:val="007D688C"/>
    <w:rsid w:val="007D6C74"/>
    <w:rsid w:val="007D710C"/>
    <w:rsid w:val="007D730D"/>
    <w:rsid w:val="007D75EE"/>
    <w:rsid w:val="007D777F"/>
    <w:rsid w:val="007E0089"/>
    <w:rsid w:val="007E04BA"/>
    <w:rsid w:val="007E04C1"/>
    <w:rsid w:val="007E1887"/>
    <w:rsid w:val="007E19F1"/>
    <w:rsid w:val="007E1EB4"/>
    <w:rsid w:val="007E231E"/>
    <w:rsid w:val="007E26D7"/>
    <w:rsid w:val="007E28C5"/>
    <w:rsid w:val="007E2964"/>
    <w:rsid w:val="007E2F2C"/>
    <w:rsid w:val="007E3335"/>
    <w:rsid w:val="007E3845"/>
    <w:rsid w:val="007E3DE1"/>
    <w:rsid w:val="007E3FB9"/>
    <w:rsid w:val="007E41A6"/>
    <w:rsid w:val="007E451C"/>
    <w:rsid w:val="007E4555"/>
    <w:rsid w:val="007E45FB"/>
    <w:rsid w:val="007E4702"/>
    <w:rsid w:val="007E4D78"/>
    <w:rsid w:val="007E53C9"/>
    <w:rsid w:val="007E5555"/>
    <w:rsid w:val="007E5CD5"/>
    <w:rsid w:val="007E60B6"/>
    <w:rsid w:val="007E6A9D"/>
    <w:rsid w:val="007E6B17"/>
    <w:rsid w:val="007E6B67"/>
    <w:rsid w:val="007E6FB9"/>
    <w:rsid w:val="007E7011"/>
    <w:rsid w:val="007E716D"/>
    <w:rsid w:val="007E7524"/>
    <w:rsid w:val="007E7800"/>
    <w:rsid w:val="007E7EB2"/>
    <w:rsid w:val="007E7F0A"/>
    <w:rsid w:val="007F01E6"/>
    <w:rsid w:val="007F02C0"/>
    <w:rsid w:val="007F0C03"/>
    <w:rsid w:val="007F1354"/>
    <w:rsid w:val="007F1A89"/>
    <w:rsid w:val="007F1AD8"/>
    <w:rsid w:val="007F1F53"/>
    <w:rsid w:val="007F2185"/>
    <w:rsid w:val="007F25F4"/>
    <w:rsid w:val="007F2663"/>
    <w:rsid w:val="007F2ADC"/>
    <w:rsid w:val="007F3397"/>
    <w:rsid w:val="007F37B8"/>
    <w:rsid w:val="007F37FD"/>
    <w:rsid w:val="007F38C3"/>
    <w:rsid w:val="007F3E1B"/>
    <w:rsid w:val="007F405D"/>
    <w:rsid w:val="007F4066"/>
    <w:rsid w:val="007F42B2"/>
    <w:rsid w:val="007F43B8"/>
    <w:rsid w:val="007F5824"/>
    <w:rsid w:val="007F60CF"/>
    <w:rsid w:val="007F6337"/>
    <w:rsid w:val="007F6376"/>
    <w:rsid w:val="007F669D"/>
    <w:rsid w:val="007F670B"/>
    <w:rsid w:val="007F6A1C"/>
    <w:rsid w:val="007F6CD6"/>
    <w:rsid w:val="007F71C3"/>
    <w:rsid w:val="007F7518"/>
    <w:rsid w:val="007F752B"/>
    <w:rsid w:val="007F7D0D"/>
    <w:rsid w:val="0080015A"/>
    <w:rsid w:val="0080023E"/>
    <w:rsid w:val="00800260"/>
    <w:rsid w:val="00800591"/>
    <w:rsid w:val="008005DE"/>
    <w:rsid w:val="0080067C"/>
    <w:rsid w:val="00800774"/>
    <w:rsid w:val="00800870"/>
    <w:rsid w:val="00800B88"/>
    <w:rsid w:val="00800CE3"/>
    <w:rsid w:val="00800D55"/>
    <w:rsid w:val="0080112E"/>
    <w:rsid w:val="008016DC"/>
    <w:rsid w:val="0080177D"/>
    <w:rsid w:val="008019B4"/>
    <w:rsid w:val="00801C83"/>
    <w:rsid w:val="00801EC4"/>
    <w:rsid w:val="008032A2"/>
    <w:rsid w:val="008036FD"/>
    <w:rsid w:val="00803CD3"/>
    <w:rsid w:val="0080426A"/>
    <w:rsid w:val="00804CB1"/>
    <w:rsid w:val="00805258"/>
    <w:rsid w:val="0080541F"/>
    <w:rsid w:val="00805594"/>
    <w:rsid w:val="00805A6C"/>
    <w:rsid w:val="00806233"/>
    <w:rsid w:val="008064C9"/>
    <w:rsid w:val="00806726"/>
    <w:rsid w:val="00806B70"/>
    <w:rsid w:val="00806C4A"/>
    <w:rsid w:val="00806DE6"/>
    <w:rsid w:val="0080743E"/>
    <w:rsid w:val="00807704"/>
    <w:rsid w:val="008078EC"/>
    <w:rsid w:val="00807951"/>
    <w:rsid w:val="00807C50"/>
    <w:rsid w:val="00807E45"/>
    <w:rsid w:val="0081038E"/>
    <w:rsid w:val="0081077D"/>
    <w:rsid w:val="008108FE"/>
    <w:rsid w:val="0081109D"/>
    <w:rsid w:val="00811169"/>
    <w:rsid w:val="008111E4"/>
    <w:rsid w:val="00811D94"/>
    <w:rsid w:val="00811DEA"/>
    <w:rsid w:val="0081280A"/>
    <w:rsid w:val="00812AFF"/>
    <w:rsid w:val="00812E11"/>
    <w:rsid w:val="00812FF7"/>
    <w:rsid w:val="0081301C"/>
    <w:rsid w:val="008135F5"/>
    <w:rsid w:val="0081377A"/>
    <w:rsid w:val="008137CF"/>
    <w:rsid w:val="008138FA"/>
    <w:rsid w:val="00813FB1"/>
    <w:rsid w:val="008140A7"/>
    <w:rsid w:val="008143BA"/>
    <w:rsid w:val="00814741"/>
    <w:rsid w:val="00814B56"/>
    <w:rsid w:val="008151E1"/>
    <w:rsid w:val="00815587"/>
    <w:rsid w:val="00816AC7"/>
    <w:rsid w:val="00816E21"/>
    <w:rsid w:val="00816FA6"/>
    <w:rsid w:val="00817584"/>
    <w:rsid w:val="00817727"/>
    <w:rsid w:val="00817DD6"/>
    <w:rsid w:val="00817E37"/>
    <w:rsid w:val="0082000A"/>
    <w:rsid w:val="00820298"/>
    <w:rsid w:val="008206FD"/>
    <w:rsid w:val="008207BC"/>
    <w:rsid w:val="00820855"/>
    <w:rsid w:val="00820A5A"/>
    <w:rsid w:val="00820B84"/>
    <w:rsid w:val="00820B85"/>
    <w:rsid w:val="00820EC8"/>
    <w:rsid w:val="008210DF"/>
    <w:rsid w:val="008218D6"/>
    <w:rsid w:val="00821D5E"/>
    <w:rsid w:val="008224E6"/>
    <w:rsid w:val="00822D69"/>
    <w:rsid w:val="008232E2"/>
    <w:rsid w:val="008237DE"/>
    <w:rsid w:val="008239C2"/>
    <w:rsid w:val="00823F82"/>
    <w:rsid w:val="008241BF"/>
    <w:rsid w:val="00824600"/>
    <w:rsid w:val="00824888"/>
    <w:rsid w:val="00824ED0"/>
    <w:rsid w:val="00825AD3"/>
    <w:rsid w:val="00825D39"/>
    <w:rsid w:val="0082612F"/>
    <w:rsid w:val="008262C8"/>
    <w:rsid w:val="00826DF4"/>
    <w:rsid w:val="008278C3"/>
    <w:rsid w:val="00827AD5"/>
    <w:rsid w:val="00827C4A"/>
    <w:rsid w:val="00827CF7"/>
    <w:rsid w:val="00827D0C"/>
    <w:rsid w:val="00827E2C"/>
    <w:rsid w:val="0083054D"/>
    <w:rsid w:val="008305BD"/>
    <w:rsid w:val="00830702"/>
    <w:rsid w:val="00830880"/>
    <w:rsid w:val="0083088B"/>
    <w:rsid w:val="00830B22"/>
    <w:rsid w:val="00830BE3"/>
    <w:rsid w:val="00830DBA"/>
    <w:rsid w:val="00831255"/>
    <w:rsid w:val="0083143A"/>
    <w:rsid w:val="00831756"/>
    <w:rsid w:val="00831C26"/>
    <w:rsid w:val="00831E34"/>
    <w:rsid w:val="00832208"/>
    <w:rsid w:val="00832457"/>
    <w:rsid w:val="00832DAD"/>
    <w:rsid w:val="0083338F"/>
    <w:rsid w:val="00833AAD"/>
    <w:rsid w:val="00833F95"/>
    <w:rsid w:val="00834018"/>
    <w:rsid w:val="00834308"/>
    <w:rsid w:val="008347F0"/>
    <w:rsid w:val="00834807"/>
    <w:rsid w:val="0083481F"/>
    <w:rsid w:val="0083483B"/>
    <w:rsid w:val="00834BAB"/>
    <w:rsid w:val="00834C07"/>
    <w:rsid w:val="00835277"/>
    <w:rsid w:val="008352C9"/>
    <w:rsid w:val="008353A9"/>
    <w:rsid w:val="0083567C"/>
    <w:rsid w:val="00836220"/>
    <w:rsid w:val="008362E5"/>
    <w:rsid w:val="00836319"/>
    <w:rsid w:val="00836D14"/>
    <w:rsid w:val="00836E9D"/>
    <w:rsid w:val="00837018"/>
    <w:rsid w:val="0083727A"/>
    <w:rsid w:val="008378AD"/>
    <w:rsid w:val="0083795F"/>
    <w:rsid w:val="00837990"/>
    <w:rsid w:val="00837CC5"/>
    <w:rsid w:val="00840C27"/>
    <w:rsid w:val="00840CE6"/>
    <w:rsid w:val="0084139C"/>
    <w:rsid w:val="00841646"/>
    <w:rsid w:val="00841CEF"/>
    <w:rsid w:val="008420FD"/>
    <w:rsid w:val="008426FE"/>
    <w:rsid w:val="00842C77"/>
    <w:rsid w:val="00842FCF"/>
    <w:rsid w:val="008430D2"/>
    <w:rsid w:val="008431A7"/>
    <w:rsid w:val="008434C6"/>
    <w:rsid w:val="0084353F"/>
    <w:rsid w:val="00843775"/>
    <w:rsid w:val="00843E6E"/>
    <w:rsid w:val="0084404C"/>
    <w:rsid w:val="008445F4"/>
    <w:rsid w:val="00844762"/>
    <w:rsid w:val="00844AF6"/>
    <w:rsid w:val="00844CF7"/>
    <w:rsid w:val="00844EE6"/>
    <w:rsid w:val="0084543A"/>
    <w:rsid w:val="0084550B"/>
    <w:rsid w:val="008456A3"/>
    <w:rsid w:val="008458F4"/>
    <w:rsid w:val="00845CFB"/>
    <w:rsid w:val="00845D5E"/>
    <w:rsid w:val="00845E2D"/>
    <w:rsid w:val="00845F3A"/>
    <w:rsid w:val="00845FC6"/>
    <w:rsid w:val="00846155"/>
    <w:rsid w:val="008462A2"/>
    <w:rsid w:val="00846446"/>
    <w:rsid w:val="0084665C"/>
    <w:rsid w:val="00846963"/>
    <w:rsid w:val="0084711A"/>
    <w:rsid w:val="008471A8"/>
    <w:rsid w:val="0084746E"/>
    <w:rsid w:val="00847C49"/>
    <w:rsid w:val="00847FE1"/>
    <w:rsid w:val="0085011C"/>
    <w:rsid w:val="008507AF"/>
    <w:rsid w:val="00850818"/>
    <w:rsid w:val="00850B57"/>
    <w:rsid w:val="0085121A"/>
    <w:rsid w:val="00851588"/>
    <w:rsid w:val="008515E4"/>
    <w:rsid w:val="00851796"/>
    <w:rsid w:val="008518B9"/>
    <w:rsid w:val="00851BC5"/>
    <w:rsid w:val="00852227"/>
    <w:rsid w:val="00852587"/>
    <w:rsid w:val="0085324D"/>
    <w:rsid w:val="0085375D"/>
    <w:rsid w:val="0085436A"/>
    <w:rsid w:val="00854BF1"/>
    <w:rsid w:val="00854F0A"/>
    <w:rsid w:val="008553FD"/>
    <w:rsid w:val="008556C7"/>
    <w:rsid w:val="008557E1"/>
    <w:rsid w:val="00856021"/>
    <w:rsid w:val="00856055"/>
    <w:rsid w:val="0085612E"/>
    <w:rsid w:val="0085627A"/>
    <w:rsid w:val="008562B2"/>
    <w:rsid w:val="00856405"/>
    <w:rsid w:val="008568E4"/>
    <w:rsid w:val="00856EF0"/>
    <w:rsid w:val="008571C3"/>
    <w:rsid w:val="00857478"/>
    <w:rsid w:val="008575A0"/>
    <w:rsid w:val="008577B2"/>
    <w:rsid w:val="00857DE0"/>
    <w:rsid w:val="00857F51"/>
    <w:rsid w:val="0086004F"/>
    <w:rsid w:val="00860E50"/>
    <w:rsid w:val="00861067"/>
    <w:rsid w:val="00861716"/>
    <w:rsid w:val="00861950"/>
    <w:rsid w:val="00861D99"/>
    <w:rsid w:val="008623B4"/>
    <w:rsid w:val="008624E0"/>
    <w:rsid w:val="008625E4"/>
    <w:rsid w:val="008629A9"/>
    <w:rsid w:val="00862BC7"/>
    <w:rsid w:val="00862C3B"/>
    <w:rsid w:val="00862EFB"/>
    <w:rsid w:val="008632BC"/>
    <w:rsid w:val="008633B6"/>
    <w:rsid w:val="00863636"/>
    <w:rsid w:val="008639C2"/>
    <w:rsid w:val="00863A87"/>
    <w:rsid w:val="00863CE6"/>
    <w:rsid w:val="00864978"/>
    <w:rsid w:val="00864C09"/>
    <w:rsid w:val="00864C2F"/>
    <w:rsid w:val="00864EF9"/>
    <w:rsid w:val="00865075"/>
    <w:rsid w:val="008652D6"/>
    <w:rsid w:val="0086530A"/>
    <w:rsid w:val="00865639"/>
    <w:rsid w:val="00865BA3"/>
    <w:rsid w:val="00865C62"/>
    <w:rsid w:val="00865E26"/>
    <w:rsid w:val="00865E43"/>
    <w:rsid w:val="00865EDC"/>
    <w:rsid w:val="008663E7"/>
    <w:rsid w:val="00866601"/>
    <w:rsid w:val="00866B1A"/>
    <w:rsid w:val="00866B4B"/>
    <w:rsid w:val="00866DF6"/>
    <w:rsid w:val="00867032"/>
    <w:rsid w:val="008671A0"/>
    <w:rsid w:val="0086735F"/>
    <w:rsid w:val="00867374"/>
    <w:rsid w:val="00867D7A"/>
    <w:rsid w:val="00870100"/>
    <w:rsid w:val="0087057D"/>
    <w:rsid w:val="0087059D"/>
    <w:rsid w:val="00870704"/>
    <w:rsid w:val="00870BFC"/>
    <w:rsid w:val="00870D56"/>
    <w:rsid w:val="008712D1"/>
    <w:rsid w:val="00871453"/>
    <w:rsid w:val="00871C04"/>
    <w:rsid w:val="00871C34"/>
    <w:rsid w:val="00871E1B"/>
    <w:rsid w:val="0087216E"/>
    <w:rsid w:val="008725A0"/>
    <w:rsid w:val="0087268A"/>
    <w:rsid w:val="0087272C"/>
    <w:rsid w:val="00872913"/>
    <w:rsid w:val="0087329D"/>
    <w:rsid w:val="008736F1"/>
    <w:rsid w:val="008737C6"/>
    <w:rsid w:val="00873AE3"/>
    <w:rsid w:val="00874327"/>
    <w:rsid w:val="00874467"/>
    <w:rsid w:val="0087468C"/>
    <w:rsid w:val="00874C10"/>
    <w:rsid w:val="00874DC6"/>
    <w:rsid w:val="00874DF3"/>
    <w:rsid w:val="00874E18"/>
    <w:rsid w:val="008751A0"/>
    <w:rsid w:val="00875263"/>
    <w:rsid w:val="008753CB"/>
    <w:rsid w:val="00875713"/>
    <w:rsid w:val="00876310"/>
    <w:rsid w:val="00876532"/>
    <w:rsid w:val="00876CD0"/>
    <w:rsid w:val="008770D0"/>
    <w:rsid w:val="008779CA"/>
    <w:rsid w:val="00877E5E"/>
    <w:rsid w:val="00877FEF"/>
    <w:rsid w:val="0088023B"/>
    <w:rsid w:val="00880475"/>
    <w:rsid w:val="00880790"/>
    <w:rsid w:val="00881334"/>
    <w:rsid w:val="00881BB0"/>
    <w:rsid w:val="00881E09"/>
    <w:rsid w:val="00881E10"/>
    <w:rsid w:val="00881F94"/>
    <w:rsid w:val="008821E2"/>
    <w:rsid w:val="00882405"/>
    <w:rsid w:val="008827A3"/>
    <w:rsid w:val="00882876"/>
    <w:rsid w:val="008828C2"/>
    <w:rsid w:val="00882A13"/>
    <w:rsid w:val="00882CF9"/>
    <w:rsid w:val="00882F71"/>
    <w:rsid w:val="0088309B"/>
    <w:rsid w:val="00883237"/>
    <w:rsid w:val="00883585"/>
    <w:rsid w:val="008837F6"/>
    <w:rsid w:val="00883A6A"/>
    <w:rsid w:val="0088402F"/>
    <w:rsid w:val="008841CA"/>
    <w:rsid w:val="0088429D"/>
    <w:rsid w:val="0088440A"/>
    <w:rsid w:val="008849AE"/>
    <w:rsid w:val="0088513A"/>
    <w:rsid w:val="00885948"/>
    <w:rsid w:val="00885CE7"/>
    <w:rsid w:val="00886F91"/>
    <w:rsid w:val="00887491"/>
    <w:rsid w:val="0088764F"/>
    <w:rsid w:val="00887823"/>
    <w:rsid w:val="0089040E"/>
    <w:rsid w:val="00890577"/>
    <w:rsid w:val="0089070E"/>
    <w:rsid w:val="00890734"/>
    <w:rsid w:val="00890951"/>
    <w:rsid w:val="008909A3"/>
    <w:rsid w:val="00891123"/>
    <w:rsid w:val="0089133B"/>
    <w:rsid w:val="00891606"/>
    <w:rsid w:val="00891BAB"/>
    <w:rsid w:val="00891CC3"/>
    <w:rsid w:val="00891CDD"/>
    <w:rsid w:val="00892053"/>
    <w:rsid w:val="00892AC2"/>
    <w:rsid w:val="008930C1"/>
    <w:rsid w:val="0089311C"/>
    <w:rsid w:val="00893424"/>
    <w:rsid w:val="0089342C"/>
    <w:rsid w:val="00893B0D"/>
    <w:rsid w:val="00893C19"/>
    <w:rsid w:val="00893CAA"/>
    <w:rsid w:val="00894189"/>
    <w:rsid w:val="00894D26"/>
    <w:rsid w:val="00894DCA"/>
    <w:rsid w:val="008950C6"/>
    <w:rsid w:val="008951A9"/>
    <w:rsid w:val="00895308"/>
    <w:rsid w:val="008956B5"/>
    <w:rsid w:val="00895A3C"/>
    <w:rsid w:val="00896C8C"/>
    <w:rsid w:val="00896F86"/>
    <w:rsid w:val="00897A90"/>
    <w:rsid w:val="00897E28"/>
    <w:rsid w:val="008A0240"/>
    <w:rsid w:val="008A0465"/>
    <w:rsid w:val="008A04B3"/>
    <w:rsid w:val="008A04CA"/>
    <w:rsid w:val="008A05E7"/>
    <w:rsid w:val="008A0846"/>
    <w:rsid w:val="008A0B39"/>
    <w:rsid w:val="008A0EEB"/>
    <w:rsid w:val="008A113B"/>
    <w:rsid w:val="008A1283"/>
    <w:rsid w:val="008A1B44"/>
    <w:rsid w:val="008A1FFC"/>
    <w:rsid w:val="008A20E3"/>
    <w:rsid w:val="008A231E"/>
    <w:rsid w:val="008A2456"/>
    <w:rsid w:val="008A24F8"/>
    <w:rsid w:val="008A2751"/>
    <w:rsid w:val="008A27A3"/>
    <w:rsid w:val="008A2939"/>
    <w:rsid w:val="008A298A"/>
    <w:rsid w:val="008A2A56"/>
    <w:rsid w:val="008A2E8D"/>
    <w:rsid w:val="008A3495"/>
    <w:rsid w:val="008A3846"/>
    <w:rsid w:val="008A39ED"/>
    <w:rsid w:val="008A3FDB"/>
    <w:rsid w:val="008A4244"/>
    <w:rsid w:val="008A4374"/>
    <w:rsid w:val="008A446D"/>
    <w:rsid w:val="008A459E"/>
    <w:rsid w:val="008A46FD"/>
    <w:rsid w:val="008A4864"/>
    <w:rsid w:val="008A4955"/>
    <w:rsid w:val="008A4C8D"/>
    <w:rsid w:val="008A4DF2"/>
    <w:rsid w:val="008A4FC4"/>
    <w:rsid w:val="008A5012"/>
    <w:rsid w:val="008A580B"/>
    <w:rsid w:val="008A588F"/>
    <w:rsid w:val="008A5A68"/>
    <w:rsid w:val="008A5E83"/>
    <w:rsid w:val="008A60BD"/>
    <w:rsid w:val="008A6486"/>
    <w:rsid w:val="008A673C"/>
    <w:rsid w:val="008A7220"/>
    <w:rsid w:val="008A7582"/>
    <w:rsid w:val="008A76CD"/>
    <w:rsid w:val="008A786C"/>
    <w:rsid w:val="008A7D5F"/>
    <w:rsid w:val="008A7F97"/>
    <w:rsid w:val="008B04F1"/>
    <w:rsid w:val="008B05DE"/>
    <w:rsid w:val="008B0666"/>
    <w:rsid w:val="008B0810"/>
    <w:rsid w:val="008B0AD7"/>
    <w:rsid w:val="008B0BFC"/>
    <w:rsid w:val="008B0F6E"/>
    <w:rsid w:val="008B12B1"/>
    <w:rsid w:val="008B1304"/>
    <w:rsid w:val="008B1308"/>
    <w:rsid w:val="008B13DE"/>
    <w:rsid w:val="008B159E"/>
    <w:rsid w:val="008B160E"/>
    <w:rsid w:val="008B2115"/>
    <w:rsid w:val="008B217D"/>
    <w:rsid w:val="008B21C5"/>
    <w:rsid w:val="008B2378"/>
    <w:rsid w:val="008B256C"/>
    <w:rsid w:val="008B275B"/>
    <w:rsid w:val="008B282D"/>
    <w:rsid w:val="008B3129"/>
    <w:rsid w:val="008B31A8"/>
    <w:rsid w:val="008B351B"/>
    <w:rsid w:val="008B38BB"/>
    <w:rsid w:val="008B3C01"/>
    <w:rsid w:val="008B3D5F"/>
    <w:rsid w:val="008B41E2"/>
    <w:rsid w:val="008B47F3"/>
    <w:rsid w:val="008B4F40"/>
    <w:rsid w:val="008B55D5"/>
    <w:rsid w:val="008B6094"/>
    <w:rsid w:val="008B6464"/>
    <w:rsid w:val="008B66EE"/>
    <w:rsid w:val="008B699C"/>
    <w:rsid w:val="008B6AC1"/>
    <w:rsid w:val="008B6BA7"/>
    <w:rsid w:val="008B747E"/>
    <w:rsid w:val="008B7617"/>
    <w:rsid w:val="008B7727"/>
    <w:rsid w:val="008B7D2D"/>
    <w:rsid w:val="008C00C2"/>
    <w:rsid w:val="008C03C9"/>
    <w:rsid w:val="008C044E"/>
    <w:rsid w:val="008C0608"/>
    <w:rsid w:val="008C0F13"/>
    <w:rsid w:val="008C10AE"/>
    <w:rsid w:val="008C10DE"/>
    <w:rsid w:val="008C1189"/>
    <w:rsid w:val="008C146E"/>
    <w:rsid w:val="008C152F"/>
    <w:rsid w:val="008C1EFB"/>
    <w:rsid w:val="008C2B4E"/>
    <w:rsid w:val="008C2D97"/>
    <w:rsid w:val="008C2DF9"/>
    <w:rsid w:val="008C2F03"/>
    <w:rsid w:val="008C2F5E"/>
    <w:rsid w:val="008C37FF"/>
    <w:rsid w:val="008C39D5"/>
    <w:rsid w:val="008C3AF1"/>
    <w:rsid w:val="008C3C3F"/>
    <w:rsid w:val="008C437C"/>
    <w:rsid w:val="008C496C"/>
    <w:rsid w:val="008C4B53"/>
    <w:rsid w:val="008C4C66"/>
    <w:rsid w:val="008C4D6C"/>
    <w:rsid w:val="008C4DD6"/>
    <w:rsid w:val="008C5508"/>
    <w:rsid w:val="008C5C51"/>
    <w:rsid w:val="008C5DEC"/>
    <w:rsid w:val="008C5DEE"/>
    <w:rsid w:val="008C5F7B"/>
    <w:rsid w:val="008C5FB0"/>
    <w:rsid w:val="008C60A4"/>
    <w:rsid w:val="008C64D7"/>
    <w:rsid w:val="008C6998"/>
    <w:rsid w:val="008C69E2"/>
    <w:rsid w:val="008C6E75"/>
    <w:rsid w:val="008C7170"/>
    <w:rsid w:val="008C7289"/>
    <w:rsid w:val="008C76C6"/>
    <w:rsid w:val="008D07BC"/>
    <w:rsid w:val="008D086B"/>
    <w:rsid w:val="008D0A4F"/>
    <w:rsid w:val="008D0C1C"/>
    <w:rsid w:val="008D139C"/>
    <w:rsid w:val="008D14E5"/>
    <w:rsid w:val="008D1674"/>
    <w:rsid w:val="008D1731"/>
    <w:rsid w:val="008D188B"/>
    <w:rsid w:val="008D199A"/>
    <w:rsid w:val="008D24A1"/>
    <w:rsid w:val="008D2665"/>
    <w:rsid w:val="008D2893"/>
    <w:rsid w:val="008D28B4"/>
    <w:rsid w:val="008D2B91"/>
    <w:rsid w:val="008D2FAB"/>
    <w:rsid w:val="008D30F5"/>
    <w:rsid w:val="008D31A3"/>
    <w:rsid w:val="008D3B97"/>
    <w:rsid w:val="008D3C5F"/>
    <w:rsid w:val="008D3D7B"/>
    <w:rsid w:val="008D4364"/>
    <w:rsid w:val="008D4EDD"/>
    <w:rsid w:val="008D5551"/>
    <w:rsid w:val="008D58D4"/>
    <w:rsid w:val="008D5F01"/>
    <w:rsid w:val="008D6A57"/>
    <w:rsid w:val="008D6C8D"/>
    <w:rsid w:val="008D72E1"/>
    <w:rsid w:val="008D7AEC"/>
    <w:rsid w:val="008E01DF"/>
    <w:rsid w:val="008E040E"/>
    <w:rsid w:val="008E04C5"/>
    <w:rsid w:val="008E06C1"/>
    <w:rsid w:val="008E16E4"/>
    <w:rsid w:val="008E19FA"/>
    <w:rsid w:val="008E1EE3"/>
    <w:rsid w:val="008E2050"/>
    <w:rsid w:val="008E2089"/>
    <w:rsid w:val="008E215F"/>
    <w:rsid w:val="008E2595"/>
    <w:rsid w:val="008E26E5"/>
    <w:rsid w:val="008E297F"/>
    <w:rsid w:val="008E2ADC"/>
    <w:rsid w:val="008E2B54"/>
    <w:rsid w:val="008E2D2D"/>
    <w:rsid w:val="008E30D7"/>
    <w:rsid w:val="008E314C"/>
    <w:rsid w:val="008E31D5"/>
    <w:rsid w:val="008E38C8"/>
    <w:rsid w:val="008E3D59"/>
    <w:rsid w:val="008E40F8"/>
    <w:rsid w:val="008E42B9"/>
    <w:rsid w:val="008E4404"/>
    <w:rsid w:val="008E440D"/>
    <w:rsid w:val="008E4F06"/>
    <w:rsid w:val="008E4F66"/>
    <w:rsid w:val="008E500B"/>
    <w:rsid w:val="008E5020"/>
    <w:rsid w:val="008E51EB"/>
    <w:rsid w:val="008E541F"/>
    <w:rsid w:val="008E58C7"/>
    <w:rsid w:val="008E5A7C"/>
    <w:rsid w:val="008E5E2E"/>
    <w:rsid w:val="008E6014"/>
    <w:rsid w:val="008E6198"/>
    <w:rsid w:val="008E6363"/>
    <w:rsid w:val="008E6570"/>
    <w:rsid w:val="008E6709"/>
    <w:rsid w:val="008E670D"/>
    <w:rsid w:val="008E6CA7"/>
    <w:rsid w:val="008E6CCA"/>
    <w:rsid w:val="008E7017"/>
    <w:rsid w:val="008E763A"/>
    <w:rsid w:val="008E7D17"/>
    <w:rsid w:val="008F0268"/>
    <w:rsid w:val="008F04EC"/>
    <w:rsid w:val="008F0E69"/>
    <w:rsid w:val="008F0E79"/>
    <w:rsid w:val="008F0EDF"/>
    <w:rsid w:val="008F1641"/>
    <w:rsid w:val="008F1666"/>
    <w:rsid w:val="008F1997"/>
    <w:rsid w:val="008F19F5"/>
    <w:rsid w:val="008F2162"/>
    <w:rsid w:val="008F226D"/>
    <w:rsid w:val="008F2C0E"/>
    <w:rsid w:val="008F3838"/>
    <w:rsid w:val="008F3874"/>
    <w:rsid w:val="008F3B43"/>
    <w:rsid w:val="008F41B5"/>
    <w:rsid w:val="008F44FC"/>
    <w:rsid w:val="008F45E5"/>
    <w:rsid w:val="008F472F"/>
    <w:rsid w:val="008F4780"/>
    <w:rsid w:val="008F4A12"/>
    <w:rsid w:val="008F4B4B"/>
    <w:rsid w:val="008F4DFD"/>
    <w:rsid w:val="008F5021"/>
    <w:rsid w:val="008F5507"/>
    <w:rsid w:val="008F57F1"/>
    <w:rsid w:val="008F58F0"/>
    <w:rsid w:val="008F5AA7"/>
    <w:rsid w:val="008F5D5A"/>
    <w:rsid w:val="008F6233"/>
    <w:rsid w:val="008F65FE"/>
    <w:rsid w:val="008F6657"/>
    <w:rsid w:val="008F6B9B"/>
    <w:rsid w:val="008F6BD4"/>
    <w:rsid w:val="008F7285"/>
    <w:rsid w:val="008F75E5"/>
    <w:rsid w:val="008F796B"/>
    <w:rsid w:val="00900B38"/>
    <w:rsid w:val="00900CC0"/>
    <w:rsid w:val="009010B8"/>
    <w:rsid w:val="009014C7"/>
    <w:rsid w:val="00901EB2"/>
    <w:rsid w:val="0090267E"/>
    <w:rsid w:val="009028CE"/>
    <w:rsid w:val="00903434"/>
    <w:rsid w:val="00903544"/>
    <w:rsid w:val="0090384E"/>
    <w:rsid w:val="009041F2"/>
    <w:rsid w:val="00904895"/>
    <w:rsid w:val="00904AD5"/>
    <w:rsid w:val="00904DB6"/>
    <w:rsid w:val="009051B0"/>
    <w:rsid w:val="00905219"/>
    <w:rsid w:val="00905565"/>
    <w:rsid w:val="0090582E"/>
    <w:rsid w:val="00905A20"/>
    <w:rsid w:val="00905BAF"/>
    <w:rsid w:val="00905BB9"/>
    <w:rsid w:val="00905C1F"/>
    <w:rsid w:val="00905F3E"/>
    <w:rsid w:val="0090611E"/>
    <w:rsid w:val="0090620B"/>
    <w:rsid w:val="0090640C"/>
    <w:rsid w:val="00906500"/>
    <w:rsid w:val="009066EC"/>
    <w:rsid w:val="00906C42"/>
    <w:rsid w:val="00907300"/>
    <w:rsid w:val="00907388"/>
    <w:rsid w:val="009074D2"/>
    <w:rsid w:val="0090766D"/>
    <w:rsid w:val="00907806"/>
    <w:rsid w:val="00907A87"/>
    <w:rsid w:val="00907EE4"/>
    <w:rsid w:val="00910315"/>
    <w:rsid w:val="009103CE"/>
    <w:rsid w:val="009107BA"/>
    <w:rsid w:val="009109F5"/>
    <w:rsid w:val="00910AE3"/>
    <w:rsid w:val="00910C95"/>
    <w:rsid w:val="00910F83"/>
    <w:rsid w:val="009110F4"/>
    <w:rsid w:val="00911338"/>
    <w:rsid w:val="0091187E"/>
    <w:rsid w:val="009118B7"/>
    <w:rsid w:val="00911C4C"/>
    <w:rsid w:val="00911E42"/>
    <w:rsid w:val="00912D6E"/>
    <w:rsid w:val="00913221"/>
    <w:rsid w:val="00913D0A"/>
    <w:rsid w:val="00913DC7"/>
    <w:rsid w:val="00913FF8"/>
    <w:rsid w:val="009148E5"/>
    <w:rsid w:val="00914AEB"/>
    <w:rsid w:val="00914F0F"/>
    <w:rsid w:val="009152A8"/>
    <w:rsid w:val="009155BF"/>
    <w:rsid w:val="00915707"/>
    <w:rsid w:val="009159A2"/>
    <w:rsid w:val="00915A3F"/>
    <w:rsid w:val="0091624F"/>
    <w:rsid w:val="00916328"/>
    <w:rsid w:val="00916412"/>
    <w:rsid w:val="009166F3"/>
    <w:rsid w:val="009171F9"/>
    <w:rsid w:val="00917D1F"/>
    <w:rsid w:val="00920A23"/>
    <w:rsid w:val="00920D1C"/>
    <w:rsid w:val="009211B9"/>
    <w:rsid w:val="00921256"/>
    <w:rsid w:val="009212A5"/>
    <w:rsid w:val="00921760"/>
    <w:rsid w:val="00921BC0"/>
    <w:rsid w:val="00921D97"/>
    <w:rsid w:val="00922532"/>
    <w:rsid w:val="0092262F"/>
    <w:rsid w:val="00922F7A"/>
    <w:rsid w:val="009230A4"/>
    <w:rsid w:val="009230DA"/>
    <w:rsid w:val="009232B4"/>
    <w:rsid w:val="009232C9"/>
    <w:rsid w:val="00923887"/>
    <w:rsid w:val="00923C7D"/>
    <w:rsid w:val="00923C85"/>
    <w:rsid w:val="00923E16"/>
    <w:rsid w:val="009245FA"/>
    <w:rsid w:val="00925104"/>
    <w:rsid w:val="00925544"/>
    <w:rsid w:val="009256CB"/>
    <w:rsid w:val="009260C8"/>
    <w:rsid w:val="00926383"/>
    <w:rsid w:val="00926444"/>
    <w:rsid w:val="009266DA"/>
    <w:rsid w:val="00926F27"/>
    <w:rsid w:val="0092730F"/>
    <w:rsid w:val="0092732E"/>
    <w:rsid w:val="009274E8"/>
    <w:rsid w:val="00927CD5"/>
    <w:rsid w:val="00927DBC"/>
    <w:rsid w:val="00930066"/>
    <w:rsid w:val="00930080"/>
    <w:rsid w:val="0093036D"/>
    <w:rsid w:val="00930BCC"/>
    <w:rsid w:val="00930E4A"/>
    <w:rsid w:val="0093101C"/>
    <w:rsid w:val="00931390"/>
    <w:rsid w:val="009314E6"/>
    <w:rsid w:val="009315A1"/>
    <w:rsid w:val="00931B00"/>
    <w:rsid w:val="00931C98"/>
    <w:rsid w:val="00931D03"/>
    <w:rsid w:val="00931D57"/>
    <w:rsid w:val="009323D8"/>
    <w:rsid w:val="0093250B"/>
    <w:rsid w:val="00932706"/>
    <w:rsid w:val="00932BED"/>
    <w:rsid w:val="00932EFD"/>
    <w:rsid w:val="00932F61"/>
    <w:rsid w:val="00933724"/>
    <w:rsid w:val="00933740"/>
    <w:rsid w:val="009337BF"/>
    <w:rsid w:val="00933A2F"/>
    <w:rsid w:val="009345F6"/>
    <w:rsid w:val="00934A92"/>
    <w:rsid w:val="00936232"/>
    <w:rsid w:val="0093648C"/>
    <w:rsid w:val="009364DD"/>
    <w:rsid w:val="00936541"/>
    <w:rsid w:val="00936C42"/>
    <w:rsid w:val="00937EB7"/>
    <w:rsid w:val="009406C2"/>
    <w:rsid w:val="0094126E"/>
    <w:rsid w:val="00941BF2"/>
    <w:rsid w:val="00941FDF"/>
    <w:rsid w:val="0094251F"/>
    <w:rsid w:val="00942755"/>
    <w:rsid w:val="0094299B"/>
    <w:rsid w:val="00942C0B"/>
    <w:rsid w:val="0094323A"/>
    <w:rsid w:val="0094328E"/>
    <w:rsid w:val="009433D3"/>
    <w:rsid w:val="00943573"/>
    <w:rsid w:val="00943D3D"/>
    <w:rsid w:val="00944073"/>
    <w:rsid w:val="009443AC"/>
    <w:rsid w:val="009450DC"/>
    <w:rsid w:val="00945219"/>
    <w:rsid w:val="0094540F"/>
    <w:rsid w:val="0094649E"/>
    <w:rsid w:val="00946AD1"/>
    <w:rsid w:val="00946BB9"/>
    <w:rsid w:val="00946E0C"/>
    <w:rsid w:val="00946E2B"/>
    <w:rsid w:val="00947236"/>
    <w:rsid w:val="00947356"/>
    <w:rsid w:val="00947A6E"/>
    <w:rsid w:val="00947BD5"/>
    <w:rsid w:val="0095083D"/>
    <w:rsid w:val="009508A9"/>
    <w:rsid w:val="00950A55"/>
    <w:rsid w:val="009510FB"/>
    <w:rsid w:val="0095169B"/>
    <w:rsid w:val="0095186A"/>
    <w:rsid w:val="009518BD"/>
    <w:rsid w:val="00951A34"/>
    <w:rsid w:val="00951BDE"/>
    <w:rsid w:val="0095232D"/>
    <w:rsid w:val="00952512"/>
    <w:rsid w:val="0095255F"/>
    <w:rsid w:val="00952B74"/>
    <w:rsid w:val="00952F20"/>
    <w:rsid w:val="00952F24"/>
    <w:rsid w:val="009532A8"/>
    <w:rsid w:val="009532DA"/>
    <w:rsid w:val="009536A2"/>
    <w:rsid w:val="00953786"/>
    <w:rsid w:val="009538F0"/>
    <w:rsid w:val="00953EF1"/>
    <w:rsid w:val="00953EFF"/>
    <w:rsid w:val="009541D0"/>
    <w:rsid w:val="00954318"/>
    <w:rsid w:val="0095443C"/>
    <w:rsid w:val="00954760"/>
    <w:rsid w:val="00954FB4"/>
    <w:rsid w:val="009553F4"/>
    <w:rsid w:val="009559A1"/>
    <w:rsid w:val="00955A58"/>
    <w:rsid w:val="00955A9E"/>
    <w:rsid w:val="00955E82"/>
    <w:rsid w:val="00956046"/>
    <w:rsid w:val="00956376"/>
    <w:rsid w:val="00956672"/>
    <w:rsid w:val="0095697F"/>
    <w:rsid w:val="0095699D"/>
    <w:rsid w:val="0095706C"/>
    <w:rsid w:val="009575A1"/>
    <w:rsid w:val="00957869"/>
    <w:rsid w:val="00957BF0"/>
    <w:rsid w:val="00957C29"/>
    <w:rsid w:val="00957E58"/>
    <w:rsid w:val="009605B9"/>
    <w:rsid w:val="0096073B"/>
    <w:rsid w:val="00960974"/>
    <w:rsid w:val="00960D4E"/>
    <w:rsid w:val="00960DC8"/>
    <w:rsid w:val="00961016"/>
    <w:rsid w:val="009616F7"/>
    <w:rsid w:val="009617FD"/>
    <w:rsid w:val="009619C0"/>
    <w:rsid w:val="00961BBE"/>
    <w:rsid w:val="00961F12"/>
    <w:rsid w:val="009621A4"/>
    <w:rsid w:val="00962318"/>
    <w:rsid w:val="00962611"/>
    <w:rsid w:val="00962770"/>
    <w:rsid w:val="00962864"/>
    <w:rsid w:val="00962A1F"/>
    <w:rsid w:val="00962C32"/>
    <w:rsid w:val="00962E5E"/>
    <w:rsid w:val="00962EDD"/>
    <w:rsid w:val="00963078"/>
    <w:rsid w:val="00963BB1"/>
    <w:rsid w:val="00963DEE"/>
    <w:rsid w:val="00964240"/>
    <w:rsid w:val="0096464D"/>
    <w:rsid w:val="009646A5"/>
    <w:rsid w:val="00964703"/>
    <w:rsid w:val="009647BE"/>
    <w:rsid w:val="00964DE9"/>
    <w:rsid w:val="00965027"/>
    <w:rsid w:val="009652B5"/>
    <w:rsid w:val="0096561C"/>
    <w:rsid w:val="009657AF"/>
    <w:rsid w:val="00965A71"/>
    <w:rsid w:val="00966195"/>
    <w:rsid w:val="00966382"/>
    <w:rsid w:val="0096676A"/>
    <w:rsid w:val="009667E1"/>
    <w:rsid w:val="009668CD"/>
    <w:rsid w:val="009669DF"/>
    <w:rsid w:val="00966B44"/>
    <w:rsid w:val="00966BB8"/>
    <w:rsid w:val="00966E26"/>
    <w:rsid w:val="00966E28"/>
    <w:rsid w:val="00966F23"/>
    <w:rsid w:val="00966F69"/>
    <w:rsid w:val="0097017A"/>
    <w:rsid w:val="00970467"/>
    <w:rsid w:val="009707A7"/>
    <w:rsid w:val="009707FE"/>
    <w:rsid w:val="00970B71"/>
    <w:rsid w:val="00970CB3"/>
    <w:rsid w:val="00970EB9"/>
    <w:rsid w:val="009715D2"/>
    <w:rsid w:val="00971636"/>
    <w:rsid w:val="00971B61"/>
    <w:rsid w:val="00971B8B"/>
    <w:rsid w:val="00971D98"/>
    <w:rsid w:val="00971EDA"/>
    <w:rsid w:val="009722FB"/>
    <w:rsid w:val="00972473"/>
    <w:rsid w:val="00972474"/>
    <w:rsid w:val="009724B5"/>
    <w:rsid w:val="0097274E"/>
    <w:rsid w:val="009735F2"/>
    <w:rsid w:val="00974313"/>
    <w:rsid w:val="00974606"/>
    <w:rsid w:val="00974CE6"/>
    <w:rsid w:val="0097547D"/>
    <w:rsid w:val="0097552F"/>
    <w:rsid w:val="009759FA"/>
    <w:rsid w:val="00975B5A"/>
    <w:rsid w:val="00975E84"/>
    <w:rsid w:val="009763DF"/>
    <w:rsid w:val="0097645B"/>
    <w:rsid w:val="00977023"/>
    <w:rsid w:val="009772B4"/>
    <w:rsid w:val="00977384"/>
    <w:rsid w:val="00977A53"/>
    <w:rsid w:val="00977B75"/>
    <w:rsid w:val="00980A72"/>
    <w:rsid w:val="00980C31"/>
    <w:rsid w:val="00981011"/>
    <w:rsid w:val="00981562"/>
    <w:rsid w:val="00981691"/>
    <w:rsid w:val="0098172C"/>
    <w:rsid w:val="00981996"/>
    <w:rsid w:val="00981D88"/>
    <w:rsid w:val="00981E74"/>
    <w:rsid w:val="009822D6"/>
    <w:rsid w:val="0098247B"/>
    <w:rsid w:val="0098368F"/>
    <w:rsid w:val="00983A5C"/>
    <w:rsid w:val="00983B36"/>
    <w:rsid w:val="0098405C"/>
    <w:rsid w:val="009843B4"/>
    <w:rsid w:val="0098493F"/>
    <w:rsid w:val="00984A00"/>
    <w:rsid w:val="00984A0E"/>
    <w:rsid w:val="00984B74"/>
    <w:rsid w:val="00984EDD"/>
    <w:rsid w:val="00985620"/>
    <w:rsid w:val="00985855"/>
    <w:rsid w:val="00986203"/>
    <w:rsid w:val="0098638E"/>
    <w:rsid w:val="00986B17"/>
    <w:rsid w:val="00986C16"/>
    <w:rsid w:val="00986D20"/>
    <w:rsid w:val="00987191"/>
    <w:rsid w:val="009872D9"/>
    <w:rsid w:val="009872DF"/>
    <w:rsid w:val="00987435"/>
    <w:rsid w:val="009877AF"/>
    <w:rsid w:val="00987C9E"/>
    <w:rsid w:val="00987D42"/>
    <w:rsid w:val="009902BC"/>
    <w:rsid w:val="0099098D"/>
    <w:rsid w:val="00991236"/>
    <w:rsid w:val="0099156D"/>
    <w:rsid w:val="009917C2"/>
    <w:rsid w:val="0099184F"/>
    <w:rsid w:val="00991BE0"/>
    <w:rsid w:val="009920A5"/>
    <w:rsid w:val="00992452"/>
    <w:rsid w:val="0099286D"/>
    <w:rsid w:val="00992EA4"/>
    <w:rsid w:val="009937FE"/>
    <w:rsid w:val="00993EE5"/>
    <w:rsid w:val="00994DAC"/>
    <w:rsid w:val="00994F02"/>
    <w:rsid w:val="0099500F"/>
    <w:rsid w:val="0099511F"/>
    <w:rsid w:val="009951F4"/>
    <w:rsid w:val="009952F1"/>
    <w:rsid w:val="009955FF"/>
    <w:rsid w:val="009958D9"/>
    <w:rsid w:val="00995B9C"/>
    <w:rsid w:val="00995F5C"/>
    <w:rsid w:val="00996983"/>
    <w:rsid w:val="00997407"/>
    <w:rsid w:val="00997508"/>
    <w:rsid w:val="00997D76"/>
    <w:rsid w:val="009A038B"/>
    <w:rsid w:val="009A05D0"/>
    <w:rsid w:val="009A091C"/>
    <w:rsid w:val="009A0E48"/>
    <w:rsid w:val="009A1F6C"/>
    <w:rsid w:val="009A20DD"/>
    <w:rsid w:val="009A2352"/>
    <w:rsid w:val="009A243F"/>
    <w:rsid w:val="009A27AF"/>
    <w:rsid w:val="009A342F"/>
    <w:rsid w:val="009A3B8B"/>
    <w:rsid w:val="009A3F17"/>
    <w:rsid w:val="009A3FA7"/>
    <w:rsid w:val="009A414E"/>
    <w:rsid w:val="009A46D0"/>
    <w:rsid w:val="009A478C"/>
    <w:rsid w:val="009A47B1"/>
    <w:rsid w:val="009A4983"/>
    <w:rsid w:val="009A4D70"/>
    <w:rsid w:val="009A5080"/>
    <w:rsid w:val="009A52E7"/>
    <w:rsid w:val="009A544F"/>
    <w:rsid w:val="009A5476"/>
    <w:rsid w:val="009A587C"/>
    <w:rsid w:val="009A5AAC"/>
    <w:rsid w:val="009A5D1A"/>
    <w:rsid w:val="009A5F81"/>
    <w:rsid w:val="009A6C7E"/>
    <w:rsid w:val="009A73F7"/>
    <w:rsid w:val="009A7A1F"/>
    <w:rsid w:val="009A7AFB"/>
    <w:rsid w:val="009A7C8D"/>
    <w:rsid w:val="009B009B"/>
    <w:rsid w:val="009B08AD"/>
    <w:rsid w:val="009B0981"/>
    <w:rsid w:val="009B1153"/>
    <w:rsid w:val="009B1546"/>
    <w:rsid w:val="009B1952"/>
    <w:rsid w:val="009B1B4B"/>
    <w:rsid w:val="009B250A"/>
    <w:rsid w:val="009B2F5D"/>
    <w:rsid w:val="009B37AA"/>
    <w:rsid w:val="009B392C"/>
    <w:rsid w:val="009B39DB"/>
    <w:rsid w:val="009B407F"/>
    <w:rsid w:val="009B484B"/>
    <w:rsid w:val="009B49FF"/>
    <w:rsid w:val="009B4D83"/>
    <w:rsid w:val="009B50F4"/>
    <w:rsid w:val="009B535F"/>
    <w:rsid w:val="009B56D2"/>
    <w:rsid w:val="009B5BF2"/>
    <w:rsid w:val="009B6187"/>
    <w:rsid w:val="009B698C"/>
    <w:rsid w:val="009B6B8E"/>
    <w:rsid w:val="009B6D30"/>
    <w:rsid w:val="009B72C4"/>
    <w:rsid w:val="009B76AD"/>
    <w:rsid w:val="009B7968"/>
    <w:rsid w:val="009B7975"/>
    <w:rsid w:val="009B79A9"/>
    <w:rsid w:val="009B7D80"/>
    <w:rsid w:val="009B7DBB"/>
    <w:rsid w:val="009C0669"/>
    <w:rsid w:val="009C0791"/>
    <w:rsid w:val="009C087A"/>
    <w:rsid w:val="009C0AE0"/>
    <w:rsid w:val="009C18F4"/>
    <w:rsid w:val="009C1C1F"/>
    <w:rsid w:val="009C1DB4"/>
    <w:rsid w:val="009C1DC0"/>
    <w:rsid w:val="009C1E3F"/>
    <w:rsid w:val="009C1E96"/>
    <w:rsid w:val="009C2014"/>
    <w:rsid w:val="009C26C7"/>
    <w:rsid w:val="009C26CC"/>
    <w:rsid w:val="009C2DB0"/>
    <w:rsid w:val="009C33AB"/>
    <w:rsid w:val="009C3578"/>
    <w:rsid w:val="009C3992"/>
    <w:rsid w:val="009C4599"/>
    <w:rsid w:val="009C4869"/>
    <w:rsid w:val="009C4B9A"/>
    <w:rsid w:val="009C5013"/>
    <w:rsid w:val="009C5430"/>
    <w:rsid w:val="009C594B"/>
    <w:rsid w:val="009C660F"/>
    <w:rsid w:val="009C6917"/>
    <w:rsid w:val="009C7028"/>
    <w:rsid w:val="009C74DC"/>
    <w:rsid w:val="009C75D3"/>
    <w:rsid w:val="009C776B"/>
    <w:rsid w:val="009C7F3B"/>
    <w:rsid w:val="009D003E"/>
    <w:rsid w:val="009D00EA"/>
    <w:rsid w:val="009D02B9"/>
    <w:rsid w:val="009D1494"/>
    <w:rsid w:val="009D17A4"/>
    <w:rsid w:val="009D1897"/>
    <w:rsid w:val="009D18F0"/>
    <w:rsid w:val="009D1A9D"/>
    <w:rsid w:val="009D1ACC"/>
    <w:rsid w:val="009D1D6B"/>
    <w:rsid w:val="009D22AF"/>
    <w:rsid w:val="009D22EE"/>
    <w:rsid w:val="009D2580"/>
    <w:rsid w:val="009D259D"/>
    <w:rsid w:val="009D27ED"/>
    <w:rsid w:val="009D288B"/>
    <w:rsid w:val="009D2EED"/>
    <w:rsid w:val="009D3193"/>
    <w:rsid w:val="009D34A8"/>
    <w:rsid w:val="009D3EA6"/>
    <w:rsid w:val="009D4452"/>
    <w:rsid w:val="009D48ED"/>
    <w:rsid w:val="009D49C6"/>
    <w:rsid w:val="009D4CF1"/>
    <w:rsid w:val="009D4DD3"/>
    <w:rsid w:val="009D55BC"/>
    <w:rsid w:val="009D55CB"/>
    <w:rsid w:val="009D599E"/>
    <w:rsid w:val="009D59F7"/>
    <w:rsid w:val="009D5A9B"/>
    <w:rsid w:val="009D5D0E"/>
    <w:rsid w:val="009D5D96"/>
    <w:rsid w:val="009D5E06"/>
    <w:rsid w:val="009D5FA6"/>
    <w:rsid w:val="009D60E9"/>
    <w:rsid w:val="009D6100"/>
    <w:rsid w:val="009D6139"/>
    <w:rsid w:val="009D6754"/>
    <w:rsid w:val="009D6DA6"/>
    <w:rsid w:val="009D7EB0"/>
    <w:rsid w:val="009E04B8"/>
    <w:rsid w:val="009E055B"/>
    <w:rsid w:val="009E06BC"/>
    <w:rsid w:val="009E1BA1"/>
    <w:rsid w:val="009E2187"/>
    <w:rsid w:val="009E29E0"/>
    <w:rsid w:val="009E2B48"/>
    <w:rsid w:val="009E2CE4"/>
    <w:rsid w:val="009E2DD9"/>
    <w:rsid w:val="009E32C0"/>
    <w:rsid w:val="009E33BE"/>
    <w:rsid w:val="009E34EC"/>
    <w:rsid w:val="009E36A9"/>
    <w:rsid w:val="009E37BD"/>
    <w:rsid w:val="009E3BEC"/>
    <w:rsid w:val="009E3E11"/>
    <w:rsid w:val="009E3F29"/>
    <w:rsid w:val="009E3F7F"/>
    <w:rsid w:val="009E4A9F"/>
    <w:rsid w:val="009E4EC8"/>
    <w:rsid w:val="009E5089"/>
    <w:rsid w:val="009E5668"/>
    <w:rsid w:val="009E5816"/>
    <w:rsid w:val="009E5E0C"/>
    <w:rsid w:val="009E6386"/>
    <w:rsid w:val="009E63CF"/>
    <w:rsid w:val="009E6B4A"/>
    <w:rsid w:val="009E6E03"/>
    <w:rsid w:val="009E6F59"/>
    <w:rsid w:val="009E768B"/>
    <w:rsid w:val="009E779B"/>
    <w:rsid w:val="009F0776"/>
    <w:rsid w:val="009F0874"/>
    <w:rsid w:val="009F0AD6"/>
    <w:rsid w:val="009F113A"/>
    <w:rsid w:val="009F1245"/>
    <w:rsid w:val="009F1D7C"/>
    <w:rsid w:val="009F1D9A"/>
    <w:rsid w:val="009F39DA"/>
    <w:rsid w:val="009F3B4D"/>
    <w:rsid w:val="009F41B0"/>
    <w:rsid w:val="009F4324"/>
    <w:rsid w:val="009F4703"/>
    <w:rsid w:val="009F4CF9"/>
    <w:rsid w:val="009F5038"/>
    <w:rsid w:val="009F50A8"/>
    <w:rsid w:val="009F5478"/>
    <w:rsid w:val="009F5818"/>
    <w:rsid w:val="009F58D2"/>
    <w:rsid w:val="009F5FB8"/>
    <w:rsid w:val="009F619E"/>
    <w:rsid w:val="009F679F"/>
    <w:rsid w:val="009F69BC"/>
    <w:rsid w:val="009F73D6"/>
    <w:rsid w:val="009F745C"/>
    <w:rsid w:val="009F759D"/>
    <w:rsid w:val="009F76C2"/>
    <w:rsid w:val="009F7737"/>
    <w:rsid w:val="009F7CFA"/>
    <w:rsid w:val="00A00022"/>
    <w:rsid w:val="00A00487"/>
    <w:rsid w:val="00A00765"/>
    <w:rsid w:val="00A007B7"/>
    <w:rsid w:val="00A00B88"/>
    <w:rsid w:val="00A01234"/>
    <w:rsid w:val="00A01485"/>
    <w:rsid w:val="00A01570"/>
    <w:rsid w:val="00A01676"/>
    <w:rsid w:val="00A0175B"/>
    <w:rsid w:val="00A019D2"/>
    <w:rsid w:val="00A01C45"/>
    <w:rsid w:val="00A02083"/>
    <w:rsid w:val="00A0218B"/>
    <w:rsid w:val="00A02425"/>
    <w:rsid w:val="00A02A18"/>
    <w:rsid w:val="00A02ADA"/>
    <w:rsid w:val="00A02DE0"/>
    <w:rsid w:val="00A02F5D"/>
    <w:rsid w:val="00A03812"/>
    <w:rsid w:val="00A039BF"/>
    <w:rsid w:val="00A0405A"/>
    <w:rsid w:val="00A04890"/>
    <w:rsid w:val="00A049D7"/>
    <w:rsid w:val="00A04EF7"/>
    <w:rsid w:val="00A05497"/>
    <w:rsid w:val="00A05A89"/>
    <w:rsid w:val="00A05AC4"/>
    <w:rsid w:val="00A06713"/>
    <w:rsid w:val="00A06E6F"/>
    <w:rsid w:val="00A075B2"/>
    <w:rsid w:val="00A07774"/>
    <w:rsid w:val="00A07883"/>
    <w:rsid w:val="00A07E33"/>
    <w:rsid w:val="00A1022D"/>
    <w:rsid w:val="00A1055B"/>
    <w:rsid w:val="00A107F1"/>
    <w:rsid w:val="00A109F6"/>
    <w:rsid w:val="00A10C33"/>
    <w:rsid w:val="00A10CB6"/>
    <w:rsid w:val="00A11365"/>
    <w:rsid w:val="00A1139B"/>
    <w:rsid w:val="00A11B11"/>
    <w:rsid w:val="00A11BCA"/>
    <w:rsid w:val="00A1205E"/>
    <w:rsid w:val="00A120BD"/>
    <w:rsid w:val="00A12856"/>
    <w:rsid w:val="00A12B89"/>
    <w:rsid w:val="00A13465"/>
    <w:rsid w:val="00A13548"/>
    <w:rsid w:val="00A13768"/>
    <w:rsid w:val="00A147B6"/>
    <w:rsid w:val="00A14A4F"/>
    <w:rsid w:val="00A152E6"/>
    <w:rsid w:val="00A15460"/>
    <w:rsid w:val="00A15487"/>
    <w:rsid w:val="00A1552C"/>
    <w:rsid w:val="00A155CF"/>
    <w:rsid w:val="00A15789"/>
    <w:rsid w:val="00A15791"/>
    <w:rsid w:val="00A15908"/>
    <w:rsid w:val="00A15A23"/>
    <w:rsid w:val="00A15C65"/>
    <w:rsid w:val="00A15FD8"/>
    <w:rsid w:val="00A16093"/>
    <w:rsid w:val="00A1690F"/>
    <w:rsid w:val="00A16A0C"/>
    <w:rsid w:val="00A16A9C"/>
    <w:rsid w:val="00A16E5B"/>
    <w:rsid w:val="00A17104"/>
    <w:rsid w:val="00A1744A"/>
    <w:rsid w:val="00A17633"/>
    <w:rsid w:val="00A179D4"/>
    <w:rsid w:val="00A17B18"/>
    <w:rsid w:val="00A17BB5"/>
    <w:rsid w:val="00A20175"/>
    <w:rsid w:val="00A20624"/>
    <w:rsid w:val="00A20A80"/>
    <w:rsid w:val="00A20B52"/>
    <w:rsid w:val="00A20B5C"/>
    <w:rsid w:val="00A20C47"/>
    <w:rsid w:val="00A21204"/>
    <w:rsid w:val="00A21CE2"/>
    <w:rsid w:val="00A21F79"/>
    <w:rsid w:val="00A21FCE"/>
    <w:rsid w:val="00A2208B"/>
    <w:rsid w:val="00A22517"/>
    <w:rsid w:val="00A228FD"/>
    <w:rsid w:val="00A2293D"/>
    <w:rsid w:val="00A22945"/>
    <w:rsid w:val="00A22A51"/>
    <w:rsid w:val="00A22B09"/>
    <w:rsid w:val="00A22CC2"/>
    <w:rsid w:val="00A23FB6"/>
    <w:rsid w:val="00A24071"/>
    <w:rsid w:val="00A24222"/>
    <w:rsid w:val="00A242DF"/>
    <w:rsid w:val="00A24C13"/>
    <w:rsid w:val="00A24D2F"/>
    <w:rsid w:val="00A24F7D"/>
    <w:rsid w:val="00A25213"/>
    <w:rsid w:val="00A25301"/>
    <w:rsid w:val="00A2547C"/>
    <w:rsid w:val="00A25960"/>
    <w:rsid w:val="00A25A8B"/>
    <w:rsid w:val="00A26319"/>
    <w:rsid w:val="00A265B4"/>
    <w:rsid w:val="00A2664D"/>
    <w:rsid w:val="00A2677A"/>
    <w:rsid w:val="00A26AB7"/>
    <w:rsid w:val="00A26C10"/>
    <w:rsid w:val="00A26F53"/>
    <w:rsid w:val="00A273C3"/>
    <w:rsid w:val="00A275E2"/>
    <w:rsid w:val="00A278BB"/>
    <w:rsid w:val="00A30319"/>
    <w:rsid w:val="00A303CF"/>
    <w:rsid w:val="00A30415"/>
    <w:rsid w:val="00A30800"/>
    <w:rsid w:val="00A309B8"/>
    <w:rsid w:val="00A30BB7"/>
    <w:rsid w:val="00A31099"/>
    <w:rsid w:val="00A3128F"/>
    <w:rsid w:val="00A31C3B"/>
    <w:rsid w:val="00A32067"/>
    <w:rsid w:val="00A322EE"/>
    <w:rsid w:val="00A32C8F"/>
    <w:rsid w:val="00A33C5D"/>
    <w:rsid w:val="00A33E56"/>
    <w:rsid w:val="00A34902"/>
    <w:rsid w:val="00A349EC"/>
    <w:rsid w:val="00A34B41"/>
    <w:rsid w:val="00A34C89"/>
    <w:rsid w:val="00A34DD0"/>
    <w:rsid w:val="00A34DD4"/>
    <w:rsid w:val="00A34E7F"/>
    <w:rsid w:val="00A34F10"/>
    <w:rsid w:val="00A353B4"/>
    <w:rsid w:val="00A35483"/>
    <w:rsid w:val="00A356E3"/>
    <w:rsid w:val="00A35A74"/>
    <w:rsid w:val="00A35B3E"/>
    <w:rsid w:val="00A362B3"/>
    <w:rsid w:val="00A36621"/>
    <w:rsid w:val="00A36A89"/>
    <w:rsid w:val="00A371A2"/>
    <w:rsid w:val="00A40647"/>
    <w:rsid w:val="00A40775"/>
    <w:rsid w:val="00A408B0"/>
    <w:rsid w:val="00A40973"/>
    <w:rsid w:val="00A40B38"/>
    <w:rsid w:val="00A413C7"/>
    <w:rsid w:val="00A42283"/>
    <w:rsid w:val="00A424EE"/>
    <w:rsid w:val="00A42CD3"/>
    <w:rsid w:val="00A4303B"/>
    <w:rsid w:val="00A433F4"/>
    <w:rsid w:val="00A4378F"/>
    <w:rsid w:val="00A44065"/>
    <w:rsid w:val="00A442FB"/>
    <w:rsid w:val="00A444C1"/>
    <w:rsid w:val="00A44619"/>
    <w:rsid w:val="00A447BA"/>
    <w:rsid w:val="00A44909"/>
    <w:rsid w:val="00A451D2"/>
    <w:rsid w:val="00A459B1"/>
    <w:rsid w:val="00A45C00"/>
    <w:rsid w:val="00A460FB"/>
    <w:rsid w:val="00A46B64"/>
    <w:rsid w:val="00A46BE4"/>
    <w:rsid w:val="00A473C9"/>
    <w:rsid w:val="00A478FD"/>
    <w:rsid w:val="00A5016F"/>
    <w:rsid w:val="00A50925"/>
    <w:rsid w:val="00A50A51"/>
    <w:rsid w:val="00A50B3A"/>
    <w:rsid w:val="00A50D9D"/>
    <w:rsid w:val="00A51505"/>
    <w:rsid w:val="00A51CEE"/>
    <w:rsid w:val="00A51FBD"/>
    <w:rsid w:val="00A51FFF"/>
    <w:rsid w:val="00A5222C"/>
    <w:rsid w:val="00A5247B"/>
    <w:rsid w:val="00A52FBE"/>
    <w:rsid w:val="00A53000"/>
    <w:rsid w:val="00A5311D"/>
    <w:rsid w:val="00A5345B"/>
    <w:rsid w:val="00A53501"/>
    <w:rsid w:val="00A53562"/>
    <w:rsid w:val="00A537DC"/>
    <w:rsid w:val="00A53BE7"/>
    <w:rsid w:val="00A545A6"/>
    <w:rsid w:val="00A545C6"/>
    <w:rsid w:val="00A54BFB"/>
    <w:rsid w:val="00A5538D"/>
    <w:rsid w:val="00A555A2"/>
    <w:rsid w:val="00A55D84"/>
    <w:rsid w:val="00A55F8B"/>
    <w:rsid w:val="00A560DA"/>
    <w:rsid w:val="00A56201"/>
    <w:rsid w:val="00A5624C"/>
    <w:rsid w:val="00A56458"/>
    <w:rsid w:val="00A564BD"/>
    <w:rsid w:val="00A569CD"/>
    <w:rsid w:val="00A56AF8"/>
    <w:rsid w:val="00A56DFB"/>
    <w:rsid w:val="00A5750D"/>
    <w:rsid w:val="00A57538"/>
    <w:rsid w:val="00A57AFB"/>
    <w:rsid w:val="00A57D1B"/>
    <w:rsid w:val="00A60370"/>
    <w:rsid w:val="00A60A07"/>
    <w:rsid w:val="00A60D32"/>
    <w:rsid w:val="00A619EB"/>
    <w:rsid w:val="00A61A63"/>
    <w:rsid w:val="00A61A67"/>
    <w:rsid w:val="00A61D38"/>
    <w:rsid w:val="00A61EE7"/>
    <w:rsid w:val="00A62519"/>
    <w:rsid w:val="00A62542"/>
    <w:rsid w:val="00A626B4"/>
    <w:rsid w:val="00A627E1"/>
    <w:rsid w:val="00A62A99"/>
    <w:rsid w:val="00A62E8C"/>
    <w:rsid w:val="00A62F4C"/>
    <w:rsid w:val="00A63908"/>
    <w:rsid w:val="00A64D3D"/>
    <w:rsid w:val="00A64EAE"/>
    <w:rsid w:val="00A6502F"/>
    <w:rsid w:val="00A6506C"/>
    <w:rsid w:val="00A6509D"/>
    <w:rsid w:val="00A65126"/>
    <w:rsid w:val="00A659D0"/>
    <w:rsid w:val="00A659F2"/>
    <w:rsid w:val="00A664AE"/>
    <w:rsid w:val="00A6655D"/>
    <w:rsid w:val="00A665E8"/>
    <w:rsid w:val="00A66D87"/>
    <w:rsid w:val="00A67139"/>
    <w:rsid w:val="00A67305"/>
    <w:rsid w:val="00A7013D"/>
    <w:rsid w:val="00A701B9"/>
    <w:rsid w:val="00A70217"/>
    <w:rsid w:val="00A70346"/>
    <w:rsid w:val="00A7070E"/>
    <w:rsid w:val="00A70741"/>
    <w:rsid w:val="00A70798"/>
    <w:rsid w:val="00A70CA5"/>
    <w:rsid w:val="00A70CF1"/>
    <w:rsid w:val="00A70D4E"/>
    <w:rsid w:val="00A71052"/>
    <w:rsid w:val="00A7164F"/>
    <w:rsid w:val="00A71790"/>
    <w:rsid w:val="00A71A10"/>
    <w:rsid w:val="00A71BA0"/>
    <w:rsid w:val="00A71C48"/>
    <w:rsid w:val="00A72639"/>
    <w:rsid w:val="00A7263A"/>
    <w:rsid w:val="00A72D70"/>
    <w:rsid w:val="00A72DA9"/>
    <w:rsid w:val="00A7315B"/>
    <w:rsid w:val="00A7364D"/>
    <w:rsid w:val="00A7379B"/>
    <w:rsid w:val="00A73B9F"/>
    <w:rsid w:val="00A7437C"/>
    <w:rsid w:val="00A748E3"/>
    <w:rsid w:val="00A74D0D"/>
    <w:rsid w:val="00A74E48"/>
    <w:rsid w:val="00A74EA2"/>
    <w:rsid w:val="00A74F37"/>
    <w:rsid w:val="00A75197"/>
    <w:rsid w:val="00A752EA"/>
    <w:rsid w:val="00A75DC3"/>
    <w:rsid w:val="00A75E87"/>
    <w:rsid w:val="00A75F87"/>
    <w:rsid w:val="00A76165"/>
    <w:rsid w:val="00A76381"/>
    <w:rsid w:val="00A76876"/>
    <w:rsid w:val="00A76C90"/>
    <w:rsid w:val="00A77035"/>
    <w:rsid w:val="00A77243"/>
    <w:rsid w:val="00A772D2"/>
    <w:rsid w:val="00A778D0"/>
    <w:rsid w:val="00A77AB7"/>
    <w:rsid w:val="00A800F2"/>
    <w:rsid w:val="00A804DE"/>
    <w:rsid w:val="00A80675"/>
    <w:rsid w:val="00A80923"/>
    <w:rsid w:val="00A8104F"/>
    <w:rsid w:val="00A81123"/>
    <w:rsid w:val="00A81791"/>
    <w:rsid w:val="00A81C1A"/>
    <w:rsid w:val="00A822F5"/>
    <w:rsid w:val="00A828A4"/>
    <w:rsid w:val="00A82FD3"/>
    <w:rsid w:val="00A832F3"/>
    <w:rsid w:val="00A83359"/>
    <w:rsid w:val="00A835C0"/>
    <w:rsid w:val="00A835D9"/>
    <w:rsid w:val="00A83B06"/>
    <w:rsid w:val="00A83C0F"/>
    <w:rsid w:val="00A83C7D"/>
    <w:rsid w:val="00A84425"/>
    <w:rsid w:val="00A8453E"/>
    <w:rsid w:val="00A8485B"/>
    <w:rsid w:val="00A848F8"/>
    <w:rsid w:val="00A84D70"/>
    <w:rsid w:val="00A84E8A"/>
    <w:rsid w:val="00A84ECA"/>
    <w:rsid w:val="00A85234"/>
    <w:rsid w:val="00A8523C"/>
    <w:rsid w:val="00A853B6"/>
    <w:rsid w:val="00A856CB"/>
    <w:rsid w:val="00A863B2"/>
    <w:rsid w:val="00A8698F"/>
    <w:rsid w:val="00A8703E"/>
    <w:rsid w:val="00A874E1"/>
    <w:rsid w:val="00A8759F"/>
    <w:rsid w:val="00A87697"/>
    <w:rsid w:val="00A87B68"/>
    <w:rsid w:val="00A9003D"/>
    <w:rsid w:val="00A9032D"/>
    <w:rsid w:val="00A906CB"/>
    <w:rsid w:val="00A909F7"/>
    <w:rsid w:val="00A90A3B"/>
    <w:rsid w:val="00A90B1D"/>
    <w:rsid w:val="00A917F7"/>
    <w:rsid w:val="00A9184B"/>
    <w:rsid w:val="00A91D48"/>
    <w:rsid w:val="00A91EAE"/>
    <w:rsid w:val="00A9211E"/>
    <w:rsid w:val="00A92204"/>
    <w:rsid w:val="00A923E8"/>
    <w:rsid w:val="00A92692"/>
    <w:rsid w:val="00A929CE"/>
    <w:rsid w:val="00A92AA5"/>
    <w:rsid w:val="00A93458"/>
    <w:rsid w:val="00A9365B"/>
    <w:rsid w:val="00A9397F"/>
    <w:rsid w:val="00A93E13"/>
    <w:rsid w:val="00A94497"/>
    <w:rsid w:val="00A94787"/>
    <w:rsid w:val="00A94791"/>
    <w:rsid w:val="00A947B6"/>
    <w:rsid w:val="00A94E26"/>
    <w:rsid w:val="00A94EAD"/>
    <w:rsid w:val="00A94F4A"/>
    <w:rsid w:val="00A9576C"/>
    <w:rsid w:val="00A959B9"/>
    <w:rsid w:val="00A95A58"/>
    <w:rsid w:val="00A95B63"/>
    <w:rsid w:val="00A95BB3"/>
    <w:rsid w:val="00A95D8B"/>
    <w:rsid w:val="00A96417"/>
    <w:rsid w:val="00A96B7D"/>
    <w:rsid w:val="00A96FC7"/>
    <w:rsid w:val="00A970B0"/>
    <w:rsid w:val="00A9721B"/>
    <w:rsid w:val="00A9723E"/>
    <w:rsid w:val="00A97332"/>
    <w:rsid w:val="00A973CD"/>
    <w:rsid w:val="00A974CA"/>
    <w:rsid w:val="00A975C4"/>
    <w:rsid w:val="00A97684"/>
    <w:rsid w:val="00A9777C"/>
    <w:rsid w:val="00A979E4"/>
    <w:rsid w:val="00AA006C"/>
    <w:rsid w:val="00AA02EF"/>
    <w:rsid w:val="00AA04CB"/>
    <w:rsid w:val="00AA0617"/>
    <w:rsid w:val="00AA0663"/>
    <w:rsid w:val="00AA0979"/>
    <w:rsid w:val="00AA09AD"/>
    <w:rsid w:val="00AA0AAE"/>
    <w:rsid w:val="00AA0CED"/>
    <w:rsid w:val="00AA159D"/>
    <w:rsid w:val="00AA1805"/>
    <w:rsid w:val="00AA1C23"/>
    <w:rsid w:val="00AA1CE6"/>
    <w:rsid w:val="00AA241A"/>
    <w:rsid w:val="00AA2BDC"/>
    <w:rsid w:val="00AA2DCF"/>
    <w:rsid w:val="00AA2F59"/>
    <w:rsid w:val="00AA31AA"/>
    <w:rsid w:val="00AA3AAD"/>
    <w:rsid w:val="00AA3B34"/>
    <w:rsid w:val="00AA3E1F"/>
    <w:rsid w:val="00AA41D7"/>
    <w:rsid w:val="00AA47F3"/>
    <w:rsid w:val="00AA4DD0"/>
    <w:rsid w:val="00AA50CE"/>
    <w:rsid w:val="00AA52F8"/>
    <w:rsid w:val="00AA5357"/>
    <w:rsid w:val="00AA554C"/>
    <w:rsid w:val="00AA55C3"/>
    <w:rsid w:val="00AA5CE8"/>
    <w:rsid w:val="00AA638F"/>
    <w:rsid w:val="00AA6623"/>
    <w:rsid w:val="00AA66B9"/>
    <w:rsid w:val="00AA6BAD"/>
    <w:rsid w:val="00AA721C"/>
    <w:rsid w:val="00AA74B6"/>
    <w:rsid w:val="00AA7A4D"/>
    <w:rsid w:val="00AB04EB"/>
    <w:rsid w:val="00AB0613"/>
    <w:rsid w:val="00AB09E1"/>
    <w:rsid w:val="00AB0F5C"/>
    <w:rsid w:val="00AB1092"/>
    <w:rsid w:val="00AB1143"/>
    <w:rsid w:val="00AB18A0"/>
    <w:rsid w:val="00AB194C"/>
    <w:rsid w:val="00AB19A2"/>
    <w:rsid w:val="00AB1B8E"/>
    <w:rsid w:val="00AB24B1"/>
    <w:rsid w:val="00AB2AD2"/>
    <w:rsid w:val="00AB2ED0"/>
    <w:rsid w:val="00AB2F02"/>
    <w:rsid w:val="00AB39CC"/>
    <w:rsid w:val="00AB4F51"/>
    <w:rsid w:val="00AB501F"/>
    <w:rsid w:val="00AB53FC"/>
    <w:rsid w:val="00AB562E"/>
    <w:rsid w:val="00AB5AAB"/>
    <w:rsid w:val="00AB6125"/>
    <w:rsid w:val="00AB61F2"/>
    <w:rsid w:val="00AB62B5"/>
    <w:rsid w:val="00AB65F9"/>
    <w:rsid w:val="00AB696C"/>
    <w:rsid w:val="00AB7BCF"/>
    <w:rsid w:val="00AB7DAC"/>
    <w:rsid w:val="00AC0068"/>
    <w:rsid w:val="00AC0270"/>
    <w:rsid w:val="00AC0699"/>
    <w:rsid w:val="00AC0BB5"/>
    <w:rsid w:val="00AC0E78"/>
    <w:rsid w:val="00AC0FD7"/>
    <w:rsid w:val="00AC11C2"/>
    <w:rsid w:val="00AC1897"/>
    <w:rsid w:val="00AC19B9"/>
    <w:rsid w:val="00AC19DE"/>
    <w:rsid w:val="00AC1ACF"/>
    <w:rsid w:val="00AC1D06"/>
    <w:rsid w:val="00AC22A0"/>
    <w:rsid w:val="00AC25C5"/>
    <w:rsid w:val="00AC2BBF"/>
    <w:rsid w:val="00AC2DC7"/>
    <w:rsid w:val="00AC3732"/>
    <w:rsid w:val="00AC3A68"/>
    <w:rsid w:val="00AC3EA3"/>
    <w:rsid w:val="00AC4215"/>
    <w:rsid w:val="00AC53D1"/>
    <w:rsid w:val="00AC54F8"/>
    <w:rsid w:val="00AC57B2"/>
    <w:rsid w:val="00AC6144"/>
    <w:rsid w:val="00AC71BD"/>
    <w:rsid w:val="00AC78B9"/>
    <w:rsid w:val="00AC792D"/>
    <w:rsid w:val="00AD02DF"/>
    <w:rsid w:val="00AD042B"/>
    <w:rsid w:val="00AD04A0"/>
    <w:rsid w:val="00AD0B52"/>
    <w:rsid w:val="00AD0D58"/>
    <w:rsid w:val="00AD116D"/>
    <w:rsid w:val="00AD1FF0"/>
    <w:rsid w:val="00AD2191"/>
    <w:rsid w:val="00AD224F"/>
    <w:rsid w:val="00AD3AB9"/>
    <w:rsid w:val="00AD3B19"/>
    <w:rsid w:val="00AD4681"/>
    <w:rsid w:val="00AD4BF2"/>
    <w:rsid w:val="00AD4D2A"/>
    <w:rsid w:val="00AD5601"/>
    <w:rsid w:val="00AD5C36"/>
    <w:rsid w:val="00AD5C74"/>
    <w:rsid w:val="00AD5CA3"/>
    <w:rsid w:val="00AD6098"/>
    <w:rsid w:val="00AD6A3F"/>
    <w:rsid w:val="00AD71AD"/>
    <w:rsid w:val="00AD74B0"/>
    <w:rsid w:val="00AD78B6"/>
    <w:rsid w:val="00AD78D4"/>
    <w:rsid w:val="00AD7CB4"/>
    <w:rsid w:val="00AE0466"/>
    <w:rsid w:val="00AE046E"/>
    <w:rsid w:val="00AE0ACB"/>
    <w:rsid w:val="00AE0B8A"/>
    <w:rsid w:val="00AE0DBA"/>
    <w:rsid w:val="00AE0E48"/>
    <w:rsid w:val="00AE0F43"/>
    <w:rsid w:val="00AE0FF9"/>
    <w:rsid w:val="00AE12D1"/>
    <w:rsid w:val="00AE188D"/>
    <w:rsid w:val="00AE1F5F"/>
    <w:rsid w:val="00AE25DE"/>
    <w:rsid w:val="00AE263E"/>
    <w:rsid w:val="00AE29CF"/>
    <w:rsid w:val="00AE2C0F"/>
    <w:rsid w:val="00AE2D15"/>
    <w:rsid w:val="00AE2E15"/>
    <w:rsid w:val="00AE3097"/>
    <w:rsid w:val="00AE3C84"/>
    <w:rsid w:val="00AE3DA9"/>
    <w:rsid w:val="00AE3E1A"/>
    <w:rsid w:val="00AE3EAF"/>
    <w:rsid w:val="00AE4497"/>
    <w:rsid w:val="00AE4729"/>
    <w:rsid w:val="00AE4AAD"/>
    <w:rsid w:val="00AE4AD6"/>
    <w:rsid w:val="00AE50CD"/>
    <w:rsid w:val="00AE5435"/>
    <w:rsid w:val="00AE55CB"/>
    <w:rsid w:val="00AE5821"/>
    <w:rsid w:val="00AE66FF"/>
    <w:rsid w:val="00AE6AA2"/>
    <w:rsid w:val="00AE7167"/>
    <w:rsid w:val="00AE7184"/>
    <w:rsid w:val="00AE74E7"/>
    <w:rsid w:val="00AE7596"/>
    <w:rsid w:val="00AE78DB"/>
    <w:rsid w:val="00AE7DCB"/>
    <w:rsid w:val="00AF0415"/>
    <w:rsid w:val="00AF09A4"/>
    <w:rsid w:val="00AF0A76"/>
    <w:rsid w:val="00AF147A"/>
    <w:rsid w:val="00AF15C0"/>
    <w:rsid w:val="00AF1792"/>
    <w:rsid w:val="00AF182D"/>
    <w:rsid w:val="00AF1B92"/>
    <w:rsid w:val="00AF2052"/>
    <w:rsid w:val="00AF2898"/>
    <w:rsid w:val="00AF2B8F"/>
    <w:rsid w:val="00AF2D73"/>
    <w:rsid w:val="00AF2FFE"/>
    <w:rsid w:val="00AF3294"/>
    <w:rsid w:val="00AF3730"/>
    <w:rsid w:val="00AF3A28"/>
    <w:rsid w:val="00AF3E6A"/>
    <w:rsid w:val="00AF3F07"/>
    <w:rsid w:val="00AF3F78"/>
    <w:rsid w:val="00AF4177"/>
    <w:rsid w:val="00AF4CCB"/>
    <w:rsid w:val="00AF5051"/>
    <w:rsid w:val="00AF53B4"/>
    <w:rsid w:val="00AF5453"/>
    <w:rsid w:val="00AF562B"/>
    <w:rsid w:val="00AF56B0"/>
    <w:rsid w:val="00AF5D25"/>
    <w:rsid w:val="00AF60C6"/>
    <w:rsid w:val="00AF6244"/>
    <w:rsid w:val="00AF69CB"/>
    <w:rsid w:val="00AF6B79"/>
    <w:rsid w:val="00AF6EC5"/>
    <w:rsid w:val="00AF6F26"/>
    <w:rsid w:val="00AF6F4E"/>
    <w:rsid w:val="00AF750F"/>
    <w:rsid w:val="00AF7610"/>
    <w:rsid w:val="00AF7994"/>
    <w:rsid w:val="00AF7AF4"/>
    <w:rsid w:val="00B00182"/>
    <w:rsid w:val="00B00B08"/>
    <w:rsid w:val="00B01368"/>
    <w:rsid w:val="00B02512"/>
    <w:rsid w:val="00B02D62"/>
    <w:rsid w:val="00B02D6C"/>
    <w:rsid w:val="00B02E50"/>
    <w:rsid w:val="00B02F15"/>
    <w:rsid w:val="00B0337B"/>
    <w:rsid w:val="00B03530"/>
    <w:rsid w:val="00B036FB"/>
    <w:rsid w:val="00B041E6"/>
    <w:rsid w:val="00B0471A"/>
    <w:rsid w:val="00B049A5"/>
    <w:rsid w:val="00B04AFB"/>
    <w:rsid w:val="00B04C28"/>
    <w:rsid w:val="00B04D0F"/>
    <w:rsid w:val="00B0525A"/>
    <w:rsid w:val="00B0526E"/>
    <w:rsid w:val="00B052A0"/>
    <w:rsid w:val="00B05509"/>
    <w:rsid w:val="00B05517"/>
    <w:rsid w:val="00B05775"/>
    <w:rsid w:val="00B05781"/>
    <w:rsid w:val="00B065A7"/>
    <w:rsid w:val="00B06899"/>
    <w:rsid w:val="00B06BA1"/>
    <w:rsid w:val="00B07392"/>
    <w:rsid w:val="00B07A83"/>
    <w:rsid w:val="00B10461"/>
    <w:rsid w:val="00B10809"/>
    <w:rsid w:val="00B10BEB"/>
    <w:rsid w:val="00B10D3C"/>
    <w:rsid w:val="00B10E0C"/>
    <w:rsid w:val="00B114A9"/>
    <w:rsid w:val="00B11987"/>
    <w:rsid w:val="00B11EEC"/>
    <w:rsid w:val="00B11FC7"/>
    <w:rsid w:val="00B1275B"/>
    <w:rsid w:val="00B12C63"/>
    <w:rsid w:val="00B12DE3"/>
    <w:rsid w:val="00B12E3C"/>
    <w:rsid w:val="00B134E3"/>
    <w:rsid w:val="00B1373A"/>
    <w:rsid w:val="00B142E4"/>
    <w:rsid w:val="00B145CB"/>
    <w:rsid w:val="00B15211"/>
    <w:rsid w:val="00B1561A"/>
    <w:rsid w:val="00B15B2C"/>
    <w:rsid w:val="00B1659A"/>
    <w:rsid w:val="00B1687A"/>
    <w:rsid w:val="00B176BD"/>
    <w:rsid w:val="00B1775F"/>
    <w:rsid w:val="00B17A89"/>
    <w:rsid w:val="00B20044"/>
    <w:rsid w:val="00B20CE8"/>
    <w:rsid w:val="00B20E25"/>
    <w:rsid w:val="00B21340"/>
    <w:rsid w:val="00B21428"/>
    <w:rsid w:val="00B21441"/>
    <w:rsid w:val="00B21955"/>
    <w:rsid w:val="00B2195B"/>
    <w:rsid w:val="00B21990"/>
    <w:rsid w:val="00B21C41"/>
    <w:rsid w:val="00B21CDA"/>
    <w:rsid w:val="00B21DE2"/>
    <w:rsid w:val="00B22249"/>
    <w:rsid w:val="00B22427"/>
    <w:rsid w:val="00B2243E"/>
    <w:rsid w:val="00B226ED"/>
    <w:rsid w:val="00B22722"/>
    <w:rsid w:val="00B22846"/>
    <w:rsid w:val="00B22A54"/>
    <w:rsid w:val="00B22D60"/>
    <w:rsid w:val="00B23610"/>
    <w:rsid w:val="00B23F77"/>
    <w:rsid w:val="00B245AF"/>
    <w:rsid w:val="00B24608"/>
    <w:rsid w:val="00B2468C"/>
    <w:rsid w:val="00B24BAF"/>
    <w:rsid w:val="00B24E3B"/>
    <w:rsid w:val="00B26300"/>
    <w:rsid w:val="00B2634B"/>
    <w:rsid w:val="00B268D2"/>
    <w:rsid w:val="00B26E3D"/>
    <w:rsid w:val="00B27933"/>
    <w:rsid w:val="00B27D44"/>
    <w:rsid w:val="00B30252"/>
    <w:rsid w:val="00B302CE"/>
    <w:rsid w:val="00B303E8"/>
    <w:rsid w:val="00B30628"/>
    <w:rsid w:val="00B3096D"/>
    <w:rsid w:val="00B310E9"/>
    <w:rsid w:val="00B3137A"/>
    <w:rsid w:val="00B316F6"/>
    <w:rsid w:val="00B31739"/>
    <w:rsid w:val="00B31A02"/>
    <w:rsid w:val="00B32357"/>
    <w:rsid w:val="00B32455"/>
    <w:rsid w:val="00B324B6"/>
    <w:rsid w:val="00B328D8"/>
    <w:rsid w:val="00B3302A"/>
    <w:rsid w:val="00B3310F"/>
    <w:rsid w:val="00B3359A"/>
    <w:rsid w:val="00B339A4"/>
    <w:rsid w:val="00B33D8C"/>
    <w:rsid w:val="00B33E1B"/>
    <w:rsid w:val="00B33E61"/>
    <w:rsid w:val="00B33E67"/>
    <w:rsid w:val="00B3479B"/>
    <w:rsid w:val="00B34856"/>
    <w:rsid w:val="00B34AF5"/>
    <w:rsid w:val="00B34DBE"/>
    <w:rsid w:val="00B35626"/>
    <w:rsid w:val="00B3591F"/>
    <w:rsid w:val="00B35B8F"/>
    <w:rsid w:val="00B35CA2"/>
    <w:rsid w:val="00B35DFE"/>
    <w:rsid w:val="00B35FA8"/>
    <w:rsid w:val="00B36030"/>
    <w:rsid w:val="00B360F0"/>
    <w:rsid w:val="00B369D9"/>
    <w:rsid w:val="00B36B3B"/>
    <w:rsid w:val="00B36C5D"/>
    <w:rsid w:val="00B36D04"/>
    <w:rsid w:val="00B36D42"/>
    <w:rsid w:val="00B37190"/>
    <w:rsid w:val="00B40076"/>
    <w:rsid w:val="00B40620"/>
    <w:rsid w:val="00B40CEC"/>
    <w:rsid w:val="00B40E7D"/>
    <w:rsid w:val="00B41004"/>
    <w:rsid w:val="00B4112C"/>
    <w:rsid w:val="00B416C8"/>
    <w:rsid w:val="00B41992"/>
    <w:rsid w:val="00B41C2D"/>
    <w:rsid w:val="00B41DB9"/>
    <w:rsid w:val="00B41EF7"/>
    <w:rsid w:val="00B4271D"/>
    <w:rsid w:val="00B427EE"/>
    <w:rsid w:val="00B42E77"/>
    <w:rsid w:val="00B42E8E"/>
    <w:rsid w:val="00B42EB4"/>
    <w:rsid w:val="00B4314C"/>
    <w:rsid w:val="00B431E4"/>
    <w:rsid w:val="00B43476"/>
    <w:rsid w:val="00B434E1"/>
    <w:rsid w:val="00B437A9"/>
    <w:rsid w:val="00B44231"/>
    <w:rsid w:val="00B442CF"/>
    <w:rsid w:val="00B4464C"/>
    <w:rsid w:val="00B4496A"/>
    <w:rsid w:val="00B44E89"/>
    <w:rsid w:val="00B44EE9"/>
    <w:rsid w:val="00B45208"/>
    <w:rsid w:val="00B45699"/>
    <w:rsid w:val="00B456C9"/>
    <w:rsid w:val="00B456D1"/>
    <w:rsid w:val="00B45797"/>
    <w:rsid w:val="00B45E48"/>
    <w:rsid w:val="00B465C2"/>
    <w:rsid w:val="00B46900"/>
    <w:rsid w:val="00B469A2"/>
    <w:rsid w:val="00B46B17"/>
    <w:rsid w:val="00B46DCA"/>
    <w:rsid w:val="00B4728D"/>
    <w:rsid w:val="00B47F3A"/>
    <w:rsid w:val="00B47F6A"/>
    <w:rsid w:val="00B5006C"/>
    <w:rsid w:val="00B50629"/>
    <w:rsid w:val="00B509D2"/>
    <w:rsid w:val="00B50A33"/>
    <w:rsid w:val="00B50BCC"/>
    <w:rsid w:val="00B5154B"/>
    <w:rsid w:val="00B515C8"/>
    <w:rsid w:val="00B51F14"/>
    <w:rsid w:val="00B52490"/>
    <w:rsid w:val="00B52881"/>
    <w:rsid w:val="00B528E7"/>
    <w:rsid w:val="00B52BAE"/>
    <w:rsid w:val="00B52E4E"/>
    <w:rsid w:val="00B52E9B"/>
    <w:rsid w:val="00B53377"/>
    <w:rsid w:val="00B535BD"/>
    <w:rsid w:val="00B53CAB"/>
    <w:rsid w:val="00B53DD5"/>
    <w:rsid w:val="00B540B9"/>
    <w:rsid w:val="00B54627"/>
    <w:rsid w:val="00B54D0B"/>
    <w:rsid w:val="00B54FBB"/>
    <w:rsid w:val="00B5505A"/>
    <w:rsid w:val="00B55521"/>
    <w:rsid w:val="00B558F4"/>
    <w:rsid w:val="00B5599E"/>
    <w:rsid w:val="00B55CFB"/>
    <w:rsid w:val="00B55E9C"/>
    <w:rsid w:val="00B564D1"/>
    <w:rsid w:val="00B566A4"/>
    <w:rsid w:val="00B56849"/>
    <w:rsid w:val="00B56925"/>
    <w:rsid w:val="00B5697C"/>
    <w:rsid w:val="00B56BE4"/>
    <w:rsid w:val="00B56C90"/>
    <w:rsid w:val="00B56E84"/>
    <w:rsid w:val="00B573DD"/>
    <w:rsid w:val="00B574A5"/>
    <w:rsid w:val="00B57597"/>
    <w:rsid w:val="00B57644"/>
    <w:rsid w:val="00B5793E"/>
    <w:rsid w:val="00B5797B"/>
    <w:rsid w:val="00B57A04"/>
    <w:rsid w:val="00B604D3"/>
    <w:rsid w:val="00B60C7E"/>
    <w:rsid w:val="00B60D37"/>
    <w:rsid w:val="00B61128"/>
    <w:rsid w:val="00B619E0"/>
    <w:rsid w:val="00B62002"/>
    <w:rsid w:val="00B62056"/>
    <w:rsid w:val="00B62C3B"/>
    <w:rsid w:val="00B63454"/>
    <w:rsid w:val="00B63823"/>
    <w:rsid w:val="00B6398E"/>
    <w:rsid w:val="00B63CA0"/>
    <w:rsid w:val="00B64103"/>
    <w:rsid w:val="00B6492B"/>
    <w:rsid w:val="00B64B2E"/>
    <w:rsid w:val="00B64CCD"/>
    <w:rsid w:val="00B650A8"/>
    <w:rsid w:val="00B657B8"/>
    <w:rsid w:val="00B657ED"/>
    <w:rsid w:val="00B658C8"/>
    <w:rsid w:val="00B65A08"/>
    <w:rsid w:val="00B65B98"/>
    <w:rsid w:val="00B65C30"/>
    <w:rsid w:val="00B66214"/>
    <w:rsid w:val="00B66666"/>
    <w:rsid w:val="00B66B3D"/>
    <w:rsid w:val="00B675C9"/>
    <w:rsid w:val="00B67C15"/>
    <w:rsid w:val="00B67CFC"/>
    <w:rsid w:val="00B700C0"/>
    <w:rsid w:val="00B700DA"/>
    <w:rsid w:val="00B7046D"/>
    <w:rsid w:val="00B7057F"/>
    <w:rsid w:val="00B70809"/>
    <w:rsid w:val="00B70AE5"/>
    <w:rsid w:val="00B7127E"/>
    <w:rsid w:val="00B719AF"/>
    <w:rsid w:val="00B7246E"/>
    <w:rsid w:val="00B728EF"/>
    <w:rsid w:val="00B72905"/>
    <w:rsid w:val="00B72B24"/>
    <w:rsid w:val="00B72BB3"/>
    <w:rsid w:val="00B72D1A"/>
    <w:rsid w:val="00B73148"/>
    <w:rsid w:val="00B73211"/>
    <w:rsid w:val="00B73406"/>
    <w:rsid w:val="00B73505"/>
    <w:rsid w:val="00B7383D"/>
    <w:rsid w:val="00B738D5"/>
    <w:rsid w:val="00B740CC"/>
    <w:rsid w:val="00B74189"/>
    <w:rsid w:val="00B747F9"/>
    <w:rsid w:val="00B748A7"/>
    <w:rsid w:val="00B74920"/>
    <w:rsid w:val="00B74B0F"/>
    <w:rsid w:val="00B74C46"/>
    <w:rsid w:val="00B74C88"/>
    <w:rsid w:val="00B74D85"/>
    <w:rsid w:val="00B75140"/>
    <w:rsid w:val="00B751FD"/>
    <w:rsid w:val="00B75CEF"/>
    <w:rsid w:val="00B75E5D"/>
    <w:rsid w:val="00B76347"/>
    <w:rsid w:val="00B76898"/>
    <w:rsid w:val="00B76B6C"/>
    <w:rsid w:val="00B77506"/>
    <w:rsid w:val="00B77848"/>
    <w:rsid w:val="00B77A19"/>
    <w:rsid w:val="00B77BD9"/>
    <w:rsid w:val="00B77C6C"/>
    <w:rsid w:val="00B77F7A"/>
    <w:rsid w:val="00B801D4"/>
    <w:rsid w:val="00B806A6"/>
    <w:rsid w:val="00B806E9"/>
    <w:rsid w:val="00B8087A"/>
    <w:rsid w:val="00B81127"/>
    <w:rsid w:val="00B812DF"/>
    <w:rsid w:val="00B812FE"/>
    <w:rsid w:val="00B81464"/>
    <w:rsid w:val="00B81970"/>
    <w:rsid w:val="00B819F8"/>
    <w:rsid w:val="00B81D97"/>
    <w:rsid w:val="00B81EB4"/>
    <w:rsid w:val="00B8256E"/>
    <w:rsid w:val="00B82AA3"/>
    <w:rsid w:val="00B836D3"/>
    <w:rsid w:val="00B839B5"/>
    <w:rsid w:val="00B83E6C"/>
    <w:rsid w:val="00B8410A"/>
    <w:rsid w:val="00B842F3"/>
    <w:rsid w:val="00B84581"/>
    <w:rsid w:val="00B84920"/>
    <w:rsid w:val="00B84CC2"/>
    <w:rsid w:val="00B84E06"/>
    <w:rsid w:val="00B84EAB"/>
    <w:rsid w:val="00B85279"/>
    <w:rsid w:val="00B8556A"/>
    <w:rsid w:val="00B85B03"/>
    <w:rsid w:val="00B85B33"/>
    <w:rsid w:val="00B8623C"/>
    <w:rsid w:val="00B86ABB"/>
    <w:rsid w:val="00B86CF2"/>
    <w:rsid w:val="00B8731F"/>
    <w:rsid w:val="00B87323"/>
    <w:rsid w:val="00B873C9"/>
    <w:rsid w:val="00B87903"/>
    <w:rsid w:val="00B879B9"/>
    <w:rsid w:val="00B904D1"/>
    <w:rsid w:val="00B906BF"/>
    <w:rsid w:val="00B907D7"/>
    <w:rsid w:val="00B90906"/>
    <w:rsid w:val="00B9097F"/>
    <w:rsid w:val="00B90DA8"/>
    <w:rsid w:val="00B91229"/>
    <w:rsid w:val="00B92053"/>
    <w:rsid w:val="00B920F4"/>
    <w:rsid w:val="00B9246A"/>
    <w:rsid w:val="00B925BD"/>
    <w:rsid w:val="00B92EDD"/>
    <w:rsid w:val="00B9346B"/>
    <w:rsid w:val="00B935EB"/>
    <w:rsid w:val="00B93FD0"/>
    <w:rsid w:val="00B94170"/>
    <w:rsid w:val="00B9468C"/>
    <w:rsid w:val="00B94825"/>
    <w:rsid w:val="00B94B58"/>
    <w:rsid w:val="00B94B88"/>
    <w:rsid w:val="00B94EC8"/>
    <w:rsid w:val="00B94F64"/>
    <w:rsid w:val="00B95549"/>
    <w:rsid w:val="00B955C2"/>
    <w:rsid w:val="00B9579E"/>
    <w:rsid w:val="00B958AD"/>
    <w:rsid w:val="00B95A1F"/>
    <w:rsid w:val="00B95C1F"/>
    <w:rsid w:val="00B95C75"/>
    <w:rsid w:val="00B95DFA"/>
    <w:rsid w:val="00B96103"/>
    <w:rsid w:val="00B9629B"/>
    <w:rsid w:val="00B96730"/>
    <w:rsid w:val="00B9698F"/>
    <w:rsid w:val="00B96AF7"/>
    <w:rsid w:val="00B972FA"/>
    <w:rsid w:val="00B97387"/>
    <w:rsid w:val="00B97ECA"/>
    <w:rsid w:val="00BA00F3"/>
    <w:rsid w:val="00BA044D"/>
    <w:rsid w:val="00BA08B7"/>
    <w:rsid w:val="00BA08EF"/>
    <w:rsid w:val="00BA0A9B"/>
    <w:rsid w:val="00BA0AAA"/>
    <w:rsid w:val="00BA0C16"/>
    <w:rsid w:val="00BA0E6A"/>
    <w:rsid w:val="00BA11E9"/>
    <w:rsid w:val="00BA1EB8"/>
    <w:rsid w:val="00BA2020"/>
    <w:rsid w:val="00BA2274"/>
    <w:rsid w:val="00BA24C2"/>
    <w:rsid w:val="00BA24C8"/>
    <w:rsid w:val="00BA290B"/>
    <w:rsid w:val="00BA3464"/>
    <w:rsid w:val="00BA3809"/>
    <w:rsid w:val="00BA39FC"/>
    <w:rsid w:val="00BA3E56"/>
    <w:rsid w:val="00BA41FB"/>
    <w:rsid w:val="00BA497B"/>
    <w:rsid w:val="00BA512F"/>
    <w:rsid w:val="00BA5430"/>
    <w:rsid w:val="00BA552D"/>
    <w:rsid w:val="00BA564A"/>
    <w:rsid w:val="00BA5BCB"/>
    <w:rsid w:val="00BA5C68"/>
    <w:rsid w:val="00BA6058"/>
    <w:rsid w:val="00BA61FA"/>
    <w:rsid w:val="00BA6B75"/>
    <w:rsid w:val="00BA6C55"/>
    <w:rsid w:val="00BA7025"/>
    <w:rsid w:val="00BA72AE"/>
    <w:rsid w:val="00BB041B"/>
    <w:rsid w:val="00BB0A48"/>
    <w:rsid w:val="00BB0EFF"/>
    <w:rsid w:val="00BB10FE"/>
    <w:rsid w:val="00BB151D"/>
    <w:rsid w:val="00BB1964"/>
    <w:rsid w:val="00BB1A2B"/>
    <w:rsid w:val="00BB2029"/>
    <w:rsid w:val="00BB28FE"/>
    <w:rsid w:val="00BB2F79"/>
    <w:rsid w:val="00BB313A"/>
    <w:rsid w:val="00BB3979"/>
    <w:rsid w:val="00BB39C5"/>
    <w:rsid w:val="00BB41CE"/>
    <w:rsid w:val="00BB4457"/>
    <w:rsid w:val="00BB4824"/>
    <w:rsid w:val="00BB4AFB"/>
    <w:rsid w:val="00BB4E07"/>
    <w:rsid w:val="00BB5280"/>
    <w:rsid w:val="00BB529C"/>
    <w:rsid w:val="00BB6949"/>
    <w:rsid w:val="00BB69D6"/>
    <w:rsid w:val="00BB6B06"/>
    <w:rsid w:val="00BB6BCE"/>
    <w:rsid w:val="00BB7152"/>
    <w:rsid w:val="00BB7173"/>
    <w:rsid w:val="00BB7200"/>
    <w:rsid w:val="00BB756B"/>
    <w:rsid w:val="00BB7E9C"/>
    <w:rsid w:val="00BB7F17"/>
    <w:rsid w:val="00BC00FC"/>
    <w:rsid w:val="00BC01F2"/>
    <w:rsid w:val="00BC02A9"/>
    <w:rsid w:val="00BC0455"/>
    <w:rsid w:val="00BC04AB"/>
    <w:rsid w:val="00BC0675"/>
    <w:rsid w:val="00BC075E"/>
    <w:rsid w:val="00BC0AF1"/>
    <w:rsid w:val="00BC0D3A"/>
    <w:rsid w:val="00BC0F12"/>
    <w:rsid w:val="00BC0FA2"/>
    <w:rsid w:val="00BC0FAB"/>
    <w:rsid w:val="00BC129C"/>
    <w:rsid w:val="00BC16EB"/>
    <w:rsid w:val="00BC192C"/>
    <w:rsid w:val="00BC1BB5"/>
    <w:rsid w:val="00BC1CA2"/>
    <w:rsid w:val="00BC20E7"/>
    <w:rsid w:val="00BC23C7"/>
    <w:rsid w:val="00BC23DB"/>
    <w:rsid w:val="00BC25DC"/>
    <w:rsid w:val="00BC2B18"/>
    <w:rsid w:val="00BC2D91"/>
    <w:rsid w:val="00BC33E2"/>
    <w:rsid w:val="00BC3889"/>
    <w:rsid w:val="00BC3974"/>
    <w:rsid w:val="00BC4144"/>
    <w:rsid w:val="00BC4228"/>
    <w:rsid w:val="00BC42E2"/>
    <w:rsid w:val="00BC43E3"/>
    <w:rsid w:val="00BC4922"/>
    <w:rsid w:val="00BC4DB8"/>
    <w:rsid w:val="00BC5397"/>
    <w:rsid w:val="00BC54F0"/>
    <w:rsid w:val="00BC589B"/>
    <w:rsid w:val="00BC6D68"/>
    <w:rsid w:val="00BC6E0B"/>
    <w:rsid w:val="00BC73D3"/>
    <w:rsid w:val="00BC791D"/>
    <w:rsid w:val="00BD045F"/>
    <w:rsid w:val="00BD07D9"/>
    <w:rsid w:val="00BD0B62"/>
    <w:rsid w:val="00BD0BC8"/>
    <w:rsid w:val="00BD100E"/>
    <w:rsid w:val="00BD10B5"/>
    <w:rsid w:val="00BD14AB"/>
    <w:rsid w:val="00BD1B36"/>
    <w:rsid w:val="00BD2BAA"/>
    <w:rsid w:val="00BD2BDA"/>
    <w:rsid w:val="00BD2D00"/>
    <w:rsid w:val="00BD2E5A"/>
    <w:rsid w:val="00BD31A3"/>
    <w:rsid w:val="00BD3229"/>
    <w:rsid w:val="00BD3230"/>
    <w:rsid w:val="00BD374B"/>
    <w:rsid w:val="00BD38C2"/>
    <w:rsid w:val="00BD3A7F"/>
    <w:rsid w:val="00BD3DD4"/>
    <w:rsid w:val="00BD433A"/>
    <w:rsid w:val="00BD4477"/>
    <w:rsid w:val="00BD4579"/>
    <w:rsid w:val="00BD4718"/>
    <w:rsid w:val="00BD474C"/>
    <w:rsid w:val="00BD477B"/>
    <w:rsid w:val="00BD518F"/>
    <w:rsid w:val="00BD55DA"/>
    <w:rsid w:val="00BD5997"/>
    <w:rsid w:val="00BD5A47"/>
    <w:rsid w:val="00BD5CBE"/>
    <w:rsid w:val="00BD62F6"/>
    <w:rsid w:val="00BD6D18"/>
    <w:rsid w:val="00BD6D7D"/>
    <w:rsid w:val="00BD7EE7"/>
    <w:rsid w:val="00BD7F3B"/>
    <w:rsid w:val="00BD7F80"/>
    <w:rsid w:val="00BE008F"/>
    <w:rsid w:val="00BE03AF"/>
    <w:rsid w:val="00BE0629"/>
    <w:rsid w:val="00BE0798"/>
    <w:rsid w:val="00BE0EB8"/>
    <w:rsid w:val="00BE1598"/>
    <w:rsid w:val="00BE1834"/>
    <w:rsid w:val="00BE19E1"/>
    <w:rsid w:val="00BE1A1F"/>
    <w:rsid w:val="00BE1CF7"/>
    <w:rsid w:val="00BE1D1A"/>
    <w:rsid w:val="00BE203E"/>
    <w:rsid w:val="00BE25D9"/>
    <w:rsid w:val="00BE26F4"/>
    <w:rsid w:val="00BE2A04"/>
    <w:rsid w:val="00BE2E99"/>
    <w:rsid w:val="00BE3148"/>
    <w:rsid w:val="00BE322C"/>
    <w:rsid w:val="00BE33BF"/>
    <w:rsid w:val="00BE3712"/>
    <w:rsid w:val="00BE386E"/>
    <w:rsid w:val="00BE3B21"/>
    <w:rsid w:val="00BE3CBE"/>
    <w:rsid w:val="00BE40A3"/>
    <w:rsid w:val="00BE412E"/>
    <w:rsid w:val="00BE42A7"/>
    <w:rsid w:val="00BE4337"/>
    <w:rsid w:val="00BE43A8"/>
    <w:rsid w:val="00BE43C2"/>
    <w:rsid w:val="00BE43C6"/>
    <w:rsid w:val="00BE4B22"/>
    <w:rsid w:val="00BE4E34"/>
    <w:rsid w:val="00BE4EB7"/>
    <w:rsid w:val="00BE5058"/>
    <w:rsid w:val="00BE5576"/>
    <w:rsid w:val="00BE5808"/>
    <w:rsid w:val="00BE587E"/>
    <w:rsid w:val="00BE5A44"/>
    <w:rsid w:val="00BE5D2E"/>
    <w:rsid w:val="00BE5E4B"/>
    <w:rsid w:val="00BE68A6"/>
    <w:rsid w:val="00BE6D75"/>
    <w:rsid w:val="00BE6FD7"/>
    <w:rsid w:val="00BE71A4"/>
    <w:rsid w:val="00BE7874"/>
    <w:rsid w:val="00BE7DE2"/>
    <w:rsid w:val="00BF0CE6"/>
    <w:rsid w:val="00BF102A"/>
    <w:rsid w:val="00BF11D0"/>
    <w:rsid w:val="00BF1460"/>
    <w:rsid w:val="00BF1B8C"/>
    <w:rsid w:val="00BF1C40"/>
    <w:rsid w:val="00BF202A"/>
    <w:rsid w:val="00BF20F6"/>
    <w:rsid w:val="00BF22AE"/>
    <w:rsid w:val="00BF2578"/>
    <w:rsid w:val="00BF286B"/>
    <w:rsid w:val="00BF3005"/>
    <w:rsid w:val="00BF3016"/>
    <w:rsid w:val="00BF34FD"/>
    <w:rsid w:val="00BF3565"/>
    <w:rsid w:val="00BF3695"/>
    <w:rsid w:val="00BF3AC8"/>
    <w:rsid w:val="00BF3BD8"/>
    <w:rsid w:val="00BF3EE4"/>
    <w:rsid w:val="00BF4496"/>
    <w:rsid w:val="00BF4853"/>
    <w:rsid w:val="00BF5138"/>
    <w:rsid w:val="00BF5207"/>
    <w:rsid w:val="00BF523B"/>
    <w:rsid w:val="00BF5489"/>
    <w:rsid w:val="00BF5AD6"/>
    <w:rsid w:val="00BF5FC8"/>
    <w:rsid w:val="00BF67CA"/>
    <w:rsid w:val="00BF67EF"/>
    <w:rsid w:val="00BF6A59"/>
    <w:rsid w:val="00BF7153"/>
    <w:rsid w:val="00BF7433"/>
    <w:rsid w:val="00BF791A"/>
    <w:rsid w:val="00BF7AB4"/>
    <w:rsid w:val="00BF7B74"/>
    <w:rsid w:val="00BF7D07"/>
    <w:rsid w:val="00BF7ED0"/>
    <w:rsid w:val="00C00220"/>
    <w:rsid w:val="00C0096D"/>
    <w:rsid w:val="00C00D2B"/>
    <w:rsid w:val="00C00DA9"/>
    <w:rsid w:val="00C00DDD"/>
    <w:rsid w:val="00C012A3"/>
    <w:rsid w:val="00C01314"/>
    <w:rsid w:val="00C0160A"/>
    <w:rsid w:val="00C01788"/>
    <w:rsid w:val="00C01B24"/>
    <w:rsid w:val="00C01ECB"/>
    <w:rsid w:val="00C02085"/>
    <w:rsid w:val="00C020F7"/>
    <w:rsid w:val="00C02382"/>
    <w:rsid w:val="00C02873"/>
    <w:rsid w:val="00C02996"/>
    <w:rsid w:val="00C030F4"/>
    <w:rsid w:val="00C03493"/>
    <w:rsid w:val="00C03F9A"/>
    <w:rsid w:val="00C043F8"/>
    <w:rsid w:val="00C04460"/>
    <w:rsid w:val="00C045C4"/>
    <w:rsid w:val="00C0494D"/>
    <w:rsid w:val="00C049B8"/>
    <w:rsid w:val="00C0514A"/>
    <w:rsid w:val="00C054B7"/>
    <w:rsid w:val="00C054F1"/>
    <w:rsid w:val="00C0558B"/>
    <w:rsid w:val="00C05861"/>
    <w:rsid w:val="00C05A01"/>
    <w:rsid w:val="00C05F6D"/>
    <w:rsid w:val="00C06B24"/>
    <w:rsid w:val="00C06E73"/>
    <w:rsid w:val="00C06EA2"/>
    <w:rsid w:val="00C07499"/>
    <w:rsid w:val="00C07CDE"/>
    <w:rsid w:val="00C102F3"/>
    <w:rsid w:val="00C103EE"/>
    <w:rsid w:val="00C10747"/>
    <w:rsid w:val="00C10B2B"/>
    <w:rsid w:val="00C10E42"/>
    <w:rsid w:val="00C10E5B"/>
    <w:rsid w:val="00C11200"/>
    <w:rsid w:val="00C114B8"/>
    <w:rsid w:val="00C11535"/>
    <w:rsid w:val="00C11592"/>
    <w:rsid w:val="00C11711"/>
    <w:rsid w:val="00C117FE"/>
    <w:rsid w:val="00C1184A"/>
    <w:rsid w:val="00C119FB"/>
    <w:rsid w:val="00C11B58"/>
    <w:rsid w:val="00C1237B"/>
    <w:rsid w:val="00C1257D"/>
    <w:rsid w:val="00C12C45"/>
    <w:rsid w:val="00C12F05"/>
    <w:rsid w:val="00C130F4"/>
    <w:rsid w:val="00C13430"/>
    <w:rsid w:val="00C137FE"/>
    <w:rsid w:val="00C13ADC"/>
    <w:rsid w:val="00C1428B"/>
    <w:rsid w:val="00C14E06"/>
    <w:rsid w:val="00C1512D"/>
    <w:rsid w:val="00C1553A"/>
    <w:rsid w:val="00C15A20"/>
    <w:rsid w:val="00C15D2F"/>
    <w:rsid w:val="00C160D8"/>
    <w:rsid w:val="00C163F1"/>
    <w:rsid w:val="00C1645B"/>
    <w:rsid w:val="00C164BF"/>
    <w:rsid w:val="00C164D0"/>
    <w:rsid w:val="00C1661D"/>
    <w:rsid w:val="00C16B23"/>
    <w:rsid w:val="00C16DF2"/>
    <w:rsid w:val="00C16E7E"/>
    <w:rsid w:val="00C16F19"/>
    <w:rsid w:val="00C1737D"/>
    <w:rsid w:val="00C1763F"/>
    <w:rsid w:val="00C176D2"/>
    <w:rsid w:val="00C17A83"/>
    <w:rsid w:val="00C204DD"/>
    <w:rsid w:val="00C20982"/>
    <w:rsid w:val="00C209DE"/>
    <w:rsid w:val="00C21419"/>
    <w:rsid w:val="00C217D3"/>
    <w:rsid w:val="00C21838"/>
    <w:rsid w:val="00C21839"/>
    <w:rsid w:val="00C2183B"/>
    <w:rsid w:val="00C21BEC"/>
    <w:rsid w:val="00C21C5C"/>
    <w:rsid w:val="00C21DC3"/>
    <w:rsid w:val="00C21ECB"/>
    <w:rsid w:val="00C22084"/>
    <w:rsid w:val="00C2208A"/>
    <w:rsid w:val="00C221EA"/>
    <w:rsid w:val="00C22E64"/>
    <w:rsid w:val="00C22FA4"/>
    <w:rsid w:val="00C230AB"/>
    <w:rsid w:val="00C2378C"/>
    <w:rsid w:val="00C23956"/>
    <w:rsid w:val="00C23C21"/>
    <w:rsid w:val="00C24295"/>
    <w:rsid w:val="00C2433F"/>
    <w:rsid w:val="00C24555"/>
    <w:rsid w:val="00C24737"/>
    <w:rsid w:val="00C249A1"/>
    <w:rsid w:val="00C249C1"/>
    <w:rsid w:val="00C25100"/>
    <w:rsid w:val="00C2521F"/>
    <w:rsid w:val="00C25638"/>
    <w:rsid w:val="00C2626A"/>
    <w:rsid w:val="00C26A21"/>
    <w:rsid w:val="00C270EC"/>
    <w:rsid w:val="00C2711E"/>
    <w:rsid w:val="00C27176"/>
    <w:rsid w:val="00C273AD"/>
    <w:rsid w:val="00C2768E"/>
    <w:rsid w:val="00C2782E"/>
    <w:rsid w:val="00C27863"/>
    <w:rsid w:val="00C30A1B"/>
    <w:rsid w:val="00C30C5C"/>
    <w:rsid w:val="00C30CB6"/>
    <w:rsid w:val="00C30E67"/>
    <w:rsid w:val="00C30EB1"/>
    <w:rsid w:val="00C3114A"/>
    <w:rsid w:val="00C31427"/>
    <w:rsid w:val="00C31435"/>
    <w:rsid w:val="00C319AE"/>
    <w:rsid w:val="00C320F0"/>
    <w:rsid w:val="00C32618"/>
    <w:rsid w:val="00C326D3"/>
    <w:rsid w:val="00C326EC"/>
    <w:rsid w:val="00C328EF"/>
    <w:rsid w:val="00C32AA8"/>
    <w:rsid w:val="00C32C5B"/>
    <w:rsid w:val="00C3343F"/>
    <w:rsid w:val="00C33984"/>
    <w:rsid w:val="00C339FE"/>
    <w:rsid w:val="00C33CF4"/>
    <w:rsid w:val="00C33E09"/>
    <w:rsid w:val="00C34301"/>
    <w:rsid w:val="00C3435E"/>
    <w:rsid w:val="00C3451C"/>
    <w:rsid w:val="00C3484D"/>
    <w:rsid w:val="00C34BA8"/>
    <w:rsid w:val="00C35125"/>
    <w:rsid w:val="00C355BB"/>
    <w:rsid w:val="00C35633"/>
    <w:rsid w:val="00C357BD"/>
    <w:rsid w:val="00C35C51"/>
    <w:rsid w:val="00C35CB6"/>
    <w:rsid w:val="00C360B3"/>
    <w:rsid w:val="00C360DE"/>
    <w:rsid w:val="00C362F7"/>
    <w:rsid w:val="00C36504"/>
    <w:rsid w:val="00C365F1"/>
    <w:rsid w:val="00C367A5"/>
    <w:rsid w:val="00C36BA7"/>
    <w:rsid w:val="00C36CF1"/>
    <w:rsid w:val="00C374B9"/>
    <w:rsid w:val="00C37518"/>
    <w:rsid w:val="00C379D3"/>
    <w:rsid w:val="00C37AC7"/>
    <w:rsid w:val="00C37D3B"/>
    <w:rsid w:val="00C40004"/>
    <w:rsid w:val="00C40253"/>
    <w:rsid w:val="00C40256"/>
    <w:rsid w:val="00C40259"/>
    <w:rsid w:val="00C40669"/>
    <w:rsid w:val="00C407DE"/>
    <w:rsid w:val="00C40B0A"/>
    <w:rsid w:val="00C40B8E"/>
    <w:rsid w:val="00C40FF1"/>
    <w:rsid w:val="00C419E0"/>
    <w:rsid w:val="00C42A19"/>
    <w:rsid w:val="00C42B13"/>
    <w:rsid w:val="00C43708"/>
    <w:rsid w:val="00C4382C"/>
    <w:rsid w:val="00C438DD"/>
    <w:rsid w:val="00C43978"/>
    <w:rsid w:val="00C445BA"/>
    <w:rsid w:val="00C447F1"/>
    <w:rsid w:val="00C44916"/>
    <w:rsid w:val="00C44DF9"/>
    <w:rsid w:val="00C44FA8"/>
    <w:rsid w:val="00C4519C"/>
    <w:rsid w:val="00C453D2"/>
    <w:rsid w:val="00C4542C"/>
    <w:rsid w:val="00C454C1"/>
    <w:rsid w:val="00C45587"/>
    <w:rsid w:val="00C45A22"/>
    <w:rsid w:val="00C45F6C"/>
    <w:rsid w:val="00C46319"/>
    <w:rsid w:val="00C46366"/>
    <w:rsid w:val="00C46384"/>
    <w:rsid w:val="00C46C5E"/>
    <w:rsid w:val="00C46D46"/>
    <w:rsid w:val="00C46DD4"/>
    <w:rsid w:val="00C477F8"/>
    <w:rsid w:val="00C47A34"/>
    <w:rsid w:val="00C47BE9"/>
    <w:rsid w:val="00C47D1F"/>
    <w:rsid w:val="00C47D80"/>
    <w:rsid w:val="00C47D81"/>
    <w:rsid w:val="00C50031"/>
    <w:rsid w:val="00C50228"/>
    <w:rsid w:val="00C50361"/>
    <w:rsid w:val="00C508C3"/>
    <w:rsid w:val="00C50958"/>
    <w:rsid w:val="00C50ED1"/>
    <w:rsid w:val="00C50F8E"/>
    <w:rsid w:val="00C51067"/>
    <w:rsid w:val="00C5149F"/>
    <w:rsid w:val="00C51E53"/>
    <w:rsid w:val="00C51FAA"/>
    <w:rsid w:val="00C52456"/>
    <w:rsid w:val="00C524DB"/>
    <w:rsid w:val="00C525E6"/>
    <w:rsid w:val="00C527DC"/>
    <w:rsid w:val="00C52898"/>
    <w:rsid w:val="00C529F0"/>
    <w:rsid w:val="00C52A7B"/>
    <w:rsid w:val="00C52CDD"/>
    <w:rsid w:val="00C533D4"/>
    <w:rsid w:val="00C53B48"/>
    <w:rsid w:val="00C53FA8"/>
    <w:rsid w:val="00C5434A"/>
    <w:rsid w:val="00C543A5"/>
    <w:rsid w:val="00C5440B"/>
    <w:rsid w:val="00C54FEC"/>
    <w:rsid w:val="00C55332"/>
    <w:rsid w:val="00C55351"/>
    <w:rsid w:val="00C554B0"/>
    <w:rsid w:val="00C55618"/>
    <w:rsid w:val="00C5566C"/>
    <w:rsid w:val="00C557EF"/>
    <w:rsid w:val="00C5588E"/>
    <w:rsid w:val="00C56058"/>
    <w:rsid w:val="00C5685A"/>
    <w:rsid w:val="00C568DC"/>
    <w:rsid w:val="00C56A4A"/>
    <w:rsid w:val="00C56C47"/>
    <w:rsid w:val="00C56EE9"/>
    <w:rsid w:val="00C57168"/>
    <w:rsid w:val="00C5721E"/>
    <w:rsid w:val="00C5731C"/>
    <w:rsid w:val="00C5756A"/>
    <w:rsid w:val="00C57584"/>
    <w:rsid w:val="00C57BDD"/>
    <w:rsid w:val="00C57C01"/>
    <w:rsid w:val="00C57F02"/>
    <w:rsid w:val="00C6039C"/>
    <w:rsid w:val="00C6084F"/>
    <w:rsid w:val="00C60A6B"/>
    <w:rsid w:val="00C60FD2"/>
    <w:rsid w:val="00C61169"/>
    <w:rsid w:val="00C611CF"/>
    <w:rsid w:val="00C617DD"/>
    <w:rsid w:val="00C623C0"/>
    <w:rsid w:val="00C62507"/>
    <w:rsid w:val="00C62CE8"/>
    <w:rsid w:val="00C62FBA"/>
    <w:rsid w:val="00C62FE6"/>
    <w:rsid w:val="00C6324C"/>
    <w:rsid w:val="00C6352F"/>
    <w:rsid w:val="00C63567"/>
    <w:rsid w:val="00C63A7A"/>
    <w:rsid w:val="00C6413D"/>
    <w:rsid w:val="00C641DB"/>
    <w:rsid w:val="00C64234"/>
    <w:rsid w:val="00C6433B"/>
    <w:rsid w:val="00C644DF"/>
    <w:rsid w:val="00C648C1"/>
    <w:rsid w:val="00C648E6"/>
    <w:rsid w:val="00C64B61"/>
    <w:rsid w:val="00C64B72"/>
    <w:rsid w:val="00C64E90"/>
    <w:rsid w:val="00C64FAA"/>
    <w:rsid w:val="00C65414"/>
    <w:rsid w:val="00C6572F"/>
    <w:rsid w:val="00C65D96"/>
    <w:rsid w:val="00C65E45"/>
    <w:rsid w:val="00C6674E"/>
    <w:rsid w:val="00C667E5"/>
    <w:rsid w:val="00C66E5A"/>
    <w:rsid w:val="00C673F0"/>
    <w:rsid w:val="00C679AA"/>
    <w:rsid w:val="00C67C07"/>
    <w:rsid w:val="00C67CF7"/>
    <w:rsid w:val="00C67E62"/>
    <w:rsid w:val="00C67FB6"/>
    <w:rsid w:val="00C70028"/>
    <w:rsid w:val="00C700F3"/>
    <w:rsid w:val="00C7069C"/>
    <w:rsid w:val="00C707EB"/>
    <w:rsid w:val="00C70898"/>
    <w:rsid w:val="00C70EC7"/>
    <w:rsid w:val="00C72109"/>
    <w:rsid w:val="00C7224B"/>
    <w:rsid w:val="00C724CF"/>
    <w:rsid w:val="00C73307"/>
    <w:rsid w:val="00C738A2"/>
    <w:rsid w:val="00C7401D"/>
    <w:rsid w:val="00C74029"/>
    <w:rsid w:val="00C74553"/>
    <w:rsid w:val="00C74D47"/>
    <w:rsid w:val="00C750B2"/>
    <w:rsid w:val="00C7513F"/>
    <w:rsid w:val="00C75972"/>
    <w:rsid w:val="00C76150"/>
    <w:rsid w:val="00C76240"/>
    <w:rsid w:val="00C7644A"/>
    <w:rsid w:val="00C766A0"/>
    <w:rsid w:val="00C76F0D"/>
    <w:rsid w:val="00C7727D"/>
    <w:rsid w:val="00C773A9"/>
    <w:rsid w:val="00C7744C"/>
    <w:rsid w:val="00C779C0"/>
    <w:rsid w:val="00C77CE8"/>
    <w:rsid w:val="00C80128"/>
    <w:rsid w:val="00C803C5"/>
    <w:rsid w:val="00C80594"/>
    <w:rsid w:val="00C80616"/>
    <w:rsid w:val="00C80786"/>
    <w:rsid w:val="00C80851"/>
    <w:rsid w:val="00C80D20"/>
    <w:rsid w:val="00C816EA"/>
    <w:rsid w:val="00C81833"/>
    <w:rsid w:val="00C81984"/>
    <w:rsid w:val="00C81AF5"/>
    <w:rsid w:val="00C81C63"/>
    <w:rsid w:val="00C82792"/>
    <w:rsid w:val="00C8295C"/>
    <w:rsid w:val="00C82A7E"/>
    <w:rsid w:val="00C82C8D"/>
    <w:rsid w:val="00C82CF5"/>
    <w:rsid w:val="00C82E62"/>
    <w:rsid w:val="00C82E6F"/>
    <w:rsid w:val="00C82F57"/>
    <w:rsid w:val="00C82FFA"/>
    <w:rsid w:val="00C83535"/>
    <w:rsid w:val="00C836EC"/>
    <w:rsid w:val="00C83A25"/>
    <w:rsid w:val="00C8493F"/>
    <w:rsid w:val="00C84EB3"/>
    <w:rsid w:val="00C85363"/>
    <w:rsid w:val="00C85557"/>
    <w:rsid w:val="00C859F5"/>
    <w:rsid w:val="00C8623C"/>
    <w:rsid w:val="00C863DA"/>
    <w:rsid w:val="00C864A0"/>
    <w:rsid w:val="00C86FD2"/>
    <w:rsid w:val="00C8737C"/>
    <w:rsid w:val="00C877C9"/>
    <w:rsid w:val="00C87AE4"/>
    <w:rsid w:val="00C87D4B"/>
    <w:rsid w:val="00C87EB5"/>
    <w:rsid w:val="00C902DF"/>
    <w:rsid w:val="00C90A62"/>
    <w:rsid w:val="00C91724"/>
    <w:rsid w:val="00C91AD7"/>
    <w:rsid w:val="00C91D04"/>
    <w:rsid w:val="00C91E1C"/>
    <w:rsid w:val="00C91F5A"/>
    <w:rsid w:val="00C91FF4"/>
    <w:rsid w:val="00C9238C"/>
    <w:rsid w:val="00C92A8C"/>
    <w:rsid w:val="00C92C83"/>
    <w:rsid w:val="00C931A1"/>
    <w:rsid w:val="00C936BD"/>
    <w:rsid w:val="00C93ADB"/>
    <w:rsid w:val="00C94395"/>
    <w:rsid w:val="00C94760"/>
    <w:rsid w:val="00C948FD"/>
    <w:rsid w:val="00C94C83"/>
    <w:rsid w:val="00C94F2D"/>
    <w:rsid w:val="00C95058"/>
    <w:rsid w:val="00C95694"/>
    <w:rsid w:val="00C9596B"/>
    <w:rsid w:val="00C95CF5"/>
    <w:rsid w:val="00C96050"/>
    <w:rsid w:val="00C964C4"/>
    <w:rsid w:val="00C96914"/>
    <w:rsid w:val="00C976B6"/>
    <w:rsid w:val="00C97872"/>
    <w:rsid w:val="00C97947"/>
    <w:rsid w:val="00C97A04"/>
    <w:rsid w:val="00C97C75"/>
    <w:rsid w:val="00C97CF5"/>
    <w:rsid w:val="00C97F9D"/>
    <w:rsid w:val="00CA03C1"/>
    <w:rsid w:val="00CA0866"/>
    <w:rsid w:val="00CA0C56"/>
    <w:rsid w:val="00CA0CC3"/>
    <w:rsid w:val="00CA0D9B"/>
    <w:rsid w:val="00CA1C24"/>
    <w:rsid w:val="00CA1E48"/>
    <w:rsid w:val="00CA1FA7"/>
    <w:rsid w:val="00CA2A13"/>
    <w:rsid w:val="00CA2E2B"/>
    <w:rsid w:val="00CA3A87"/>
    <w:rsid w:val="00CA3E79"/>
    <w:rsid w:val="00CA46CC"/>
    <w:rsid w:val="00CA4BF1"/>
    <w:rsid w:val="00CA4C94"/>
    <w:rsid w:val="00CA509D"/>
    <w:rsid w:val="00CA51B9"/>
    <w:rsid w:val="00CA564E"/>
    <w:rsid w:val="00CA5A77"/>
    <w:rsid w:val="00CA6696"/>
    <w:rsid w:val="00CA6C94"/>
    <w:rsid w:val="00CA6D7C"/>
    <w:rsid w:val="00CA6DDF"/>
    <w:rsid w:val="00CB026B"/>
    <w:rsid w:val="00CB0535"/>
    <w:rsid w:val="00CB0F18"/>
    <w:rsid w:val="00CB0F67"/>
    <w:rsid w:val="00CB0F7D"/>
    <w:rsid w:val="00CB10B8"/>
    <w:rsid w:val="00CB1159"/>
    <w:rsid w:val="00CB1424"/>
    <w:rsid w:val="00CB1840"/>
    <w:rsid w:val="00CB1B52"/>
    <w:rsid w:val="00CB1BA9"/>
    <w:rsid w:val="00CB2220"/>
    <w:rsid w:val="00CB265C"/>
    <w:rsid w:val="00CB2BC5"/>
    <w:rsid w:val="00CB2E9E"/>
    <w:rsid w:val="00CB39EB"/>
    <w:rsid w:val="00CB3DC3"/>
    <w:rsid w:val="00CB42EE"/>
    <w:rsid w:val="00CB43D5"/>
    <w:rsid w:val="00CB4A13"/>
    <w:rsid w:val="00CB4D31"/>
    <w:rsid w:val="00CB4EE5"/>
    <w:rsid w:val="00CB4FB0"/>
    <w:rsid w:val="00CB552E"/>
    <w:rsid w:val="00CB5A61"/>
    <w:rsid w:val="00CB6231"/>
    <w:rsid w:val="00CB63F7"/>
    <w:rsid w:val="00CB656B"/>
    <w:rsid w:val="00CB6C71"/>
    <w:rsid w:val="00CB7421"/>
    <w:rsid w:val="00CB78EB"/>
    <w:rsid w:val="00CB79A3"/>
    <w:rsid w:val="00CB7A6D"/>
    <w:rsid w:val="00CC06E0"/>
    <w:rsid w:val="00CC098C"/>
    <w:rsid w:val="00CC0C7B"/>
    <w:rsid w:val="00CC18E1"/>
    <w:rsid w:val="00CC1A12"/>
    <w:rsid w:val="00CC1B19"/>
    <w:rsid w:val="00CC1C68"/>
    <w:rsid w:val="00CC23FB"/>
    <w:rsid w:val="00CC2738"/>
    <w:rsid w:val="00CC2CF4"/>
    <w:rsid w:val="00CC2DD6"/>
    <w:rsid w:val="00CC314C"/>
    <w:rsid w:val="00CC31BA"/>
    <w:rsid w:val="00CC32EA"/>
    <w:rsid w:val="00CC3413"/>
    <w:rsid w:val="00CC3CF8"/>
    <w:rsid w:val="00CC4EF6"/>
    <w:rsid w:val="00CC4F5A"/>
    <w:rsid w:val="00CC564F"/>
    <w:rsid w:val="00CC5753"/>
    <w:rsid w:val="00CC5903"/>
    <w:rsid w:val="00CC5EF4"/>
    <w:rsid w:val="00CC61B3"/>
    <w:rsid w:val="00CC63D1"/>
    <w:rsid w:val="00CC66A9"/>
    <w:rsid w:val="00CC68BE"/>
    <w:rsid w:val="00CC698D"/>
    <w:rsid w:val="00CC6B79"/>
    <w:rsid w:val="00CC76F9"/>
    <w:rsid w:val="00CD046F"/>
    <w:rsid w:val="00CD066B"/>
    <w:rsid w:val="00CD0698"/>
    <w:rsid w:val="00CD0D82"/>
    <w:rsid w:val="00CD0DA3"/>
    <w:rsid w:val="00CD0F86"/>
    <w:rsid w:val="00CD1208"/>
    <w:rsid w:val="00CD14D9"/>
    <w:rsid w:val="00CD15B5"/>
    <w:rsid w:val="00CD18A2"/>
    <w:rsid w:val="00CD23BB"/>
    <w:rsid w:val="00CD248F"/>
    <w:rsid w:val="00CD26F4"/>
    <w:rsid w:val="00CD29E7"/>
    <w:rsid w:val="00CD2CA7"/>
    <w:rsid w:val="00CD3065"/>
    <w:rsid w:val="00CD372D"/>
    <w:rsid w:val="00CD3B2E"/>
    <w:rsid w:val="00CD3ECE"/>
    <w:rsid w:val="00CD4016"/>
    <w:rsid w:val="00CD402A"/>
    <w:rsid w:val="00CD46E2"/>
    <w:rsid w:val="00CD4EC3"/>
    <w:rsid w:val="00CD521B"/>
    <w:rsid w:val="00CD5902"/>
    <w:rsid w:val="00CD5CA5"/>
    <w:rsid w:val="00CD5E54"/>
    <w:rsid w:val="00CD62E9"/>
    <w:rsid w:val="00CD6664"/>
    <w:rsid w:val="00CD6823"/>
    <w:rsid w:val="00CD6979"/>
    <w:rsid w:val="00CD6B36"/>
    <w:rsid w:val="00CD71D3"/>
    <w:rsid w:val="00CD7346"/>
    <w:rsid w:val="00CD7760"/>
    <w:rsid w:val="00CD793B"/>
    <w:rsid w:val="00CD7E42"/>
    <w:rsid w:val="00CD7F0A"/>
    <w:rsid w:val="00CE07A0"/>
    <w:rsid w:val="00CE0C29"/>
    <w:rsid w:val="00CE1321"/>
    <w:rsid w:val="00CE175F"/>
    <w:rsid w:val="00CE18D6"/>
    <w:rsid w:val="00CE1A9B"/>
    <w:rsid w:val="00CE2126"/>
    <w:rsid w:val="00CE25B0"/>
    <w:rsid w:val="00CE2A73"/>
    <w:rsid w:val="00CE2FE7"/>
    <w:rsid w:val="00CE3165"/>
    <w:rsid w:val="00CE3DCD"/>
    <w:rsid w:val="00CE3F85"/>
    <w:rsid w:val="00CE3FF2"/>
    <w:rsid w:val="00CE4640"/>
    <w:rsid w:val="00CE4887"/>
    <w:rsid w:val="00CE49A4"/>
    <w:rsid w:val="00CE53BE"/>
    <w:rsid w:val="00CE5597"/>
    <w:rsid w:val="00CE6D72"/>
    <w:rsid w:val="00CE6E20"/>
    <w:rsid w:val="00CE7E2B"/>
    <w:rsid w:val="00CE7E5A"/>
    <w:rsid w:val="00CE7EDE"/>
    <w:rsid w:val="00CF0047"/>
    <w:rsid w:val="00CF05C3"/>
    <w:rsid w:val="00CF0603"/>
    <w:rsid w:val="00CF06F6"/>
    <w:rsid w:val="00CF0867"/>
    <w:rsid w:val="00CF0A50"/>
    <w:rsid w:val="00CF0C39"/>
    <w:rsid w:val="00CF0C97"/>
    <w:rsid w:val="00CF0E34"/>
    <w:rsid w:val="00CF0FA6"/>
    <w:rsid w:val="00CF1333"/>
    <w:rsid w:val="00CF16FD"/>
    <w:rsid w:val="00CF1BA5"/>
    <w:rsid w:val="00CF1DE5"/>
    <w:rsid w:val="00CF1F40"/>
    <w:rsid w:val="00CF2277"/>
    <w:rsid w:val="00CF2656"/>
    <w:rsid w:val="00CF26F2"/>
    <w:rsid w:val="00CF27A4"/>
    <w:rsid w:val="00CF2B30"/>
    <w:rsid w:val="00CF2D1E"/>
    <w:rsid w:val="00CF2D33"/>
    <w:rsid w:val="00CF2E78"/>
    <w:rsid w:val="00CF2E9D"/>
    <w:rsid w:val="00CF3845"/>
    <w:rsid w:val="00CF3855"/>
    <w:rsid w:val="00CF402A"/>
    <w:rsid w:val="00CF4155"/>
    <w:rsid w:val="00CF4219"/>
    <w:rsid w:val="00CF4E70"/>
    <w:rsid w:val="00CF509C"/>
    <w:rsid w:val="00CF50F8"/>
    <w:rsid w:val="00CF5A18"/>
    <w:rsid w:val="00CF62DD"/>
    <w:rsid w:val="00CF641C"/>
    <w:rsid w:val="00CF6556"/>
    <w:rsid w:val="00CF6888"/>
    <w:rsid w:val="00CF69ED"/>
    <w:rsid w:val="00CF6C02"/>
    <w:rsid w:val="00CF6CD4"/>
    <w:rsid w:val="00CF6ED5"/>
    <w:rsid w:val="00CF71FD"/>
    <w:rsid w:val="00CF7627"/>
    <w:rsid w:val="00CF7765"/>
    <w:rsid w:val="00CF7B09"/>
    <w:rsid w:val="00D0096C"/>
    <w:rsid w:val="00D00D0B"/>
    <w:rsid w:val="00D00FAC"/>
    <w:rsid w:val="00D01006"/>
    <w:rsid w:val="00D017BC"/>
    <w:rsid w:val="00D01A9D"/>
    <w:rsid w:val="00D02018"/>
    <w:rsid w:val="00D03134"/>
    <w:rsid w:val="00D03F72"/>
    <w:rsid w:val="00D044B5"/>
    <w:rsid w:val="00D04A90"/>
    <w:rsid w:val="00D04B69"/>
    <w:rsid w:val="00D04B82"/>
    <w:rsid w:val="00D04CC6"/>
    <w:rsid w:val="00D058E7"/>
    <w:rsid w:val="00D059B9"/>
    <w:rsid w:val="00D05B49"/>
    <w:rsid w:val="00D05D9B"/>
    <w:rsid w:val="00D06717"/>
    <w:rsid w:val="00D06733"/>
    <w:rsid w:val="00D06A0D"/>
    <w:rsid w:val="00D06CD2"/>
    <w:rsid w:val="00D07049"/>
    <w:rsid w:val="00D07296"/>
    <w:rsid w:val="00D0741C"/>
    <w:rsid w:val="00D07535"/>
    <w:rsid w:val="00D07549"/>
    <w:rsid w:val="00D07C3E"/>
    <w:rsid w:val="00D07D60"/>
    <w:rsid w:val="00D10B64"/>
    <w:rsid w:val="00D11158"/>
    <w:rsid w:val="00D1157D"/>
    <w:rsid w:val="00D11692"/>
    <w:rsid w:val="00D117AC"/>
    <w:rsid w:val="00D11DF7"/>
    <w:rsid w:val="00D11FB9"/>
    <w:rsid w:val="00D12110"/>
    <w:rsid w:val="00D12403"/>
    <w:rsid w:val="00D1243E"/>
    <w:rsid w:val="00D124E0"/>
    <w:rsid w:val="00D13034"/>
    <w:rsid w:val="00D13161"/>
    <w:rsid w:val="00D1341B"/>
    <w:rsid w:val="00D13646"/>
    <w:rsid w:val="00D13EAF"/>
    <w:rsid w:val="00D14053"/>
    <w:rsid w:val="00D144F9"/>
    <w:rsid w:val="00D147A1"/>
    <w:rsid w:val="00D1486A"/>
    <w:rsid w:val="00D14E59"/>
    <w:rsid w:val="00D14F7B"/>
    <w:rsid w:val="00D15012"/>
    <w:rsid w:val="00D1679D"/>
    <w:rsid w:val="00D16842"/>
    <w:rsid w:val="00D16F05"/>
    <w:rsid w:val="00D16FDA"/>
    <w:rsid w:val="00D1778D"/>
    <w:rsid w:val="00D17FBC"/>
    <w:rsid w:val="00D20058"/>
    <w:rsid w:val="00D201F4"/>
    <w:rsid w:val="00D204A8"/>
    <w:rsid w:val="00D20E0E"/>
    <w:rsid w:val="00D2101C"/>
    <w:rsid w:val="00D21058"/>
    <w:rsid w:val="00D2129D"/>
    <w:rsid w:val="00D2144E"/>
    <w:rsid w:val="00D2145B"/>
    <w:rsid w:val="00D216A1"/>
    <w:rsid w:val="00D2213E"/>
    <w:rsid w:val="00D222E3"/>
    <w:rsid w:val="00D22511"/>
    <w:rsid w:val="00D22521"/>
    <w:rsid w:val="00D229C1"/>
    <w:rsid w:val="00D229C4"/>
    <w:rsid w:val="00D22BAF"/>
    <w:rsid w:val="00D2309D"/>
    <w:rsid w:val="00D231BA"/>
    <w:rsid w:val="00D23522"/>
    <w:rsid w:val="00D23AF1"/>
    <w:rsid w:val="00D23B73"/>
    <w:rsid w:val="00D23FEE"/>
    <w:rsid w:val="00D243D3"/>
    <w:rsid w:val="00D24734"/>
    <w:rsid w:val="00D24B8A"/>
    <w:rsid w:val="00D24F0B"/>
    <w:rsid w:val="00D24F12"/>
    <w:rsid w:val="00D24F19"/>
    <w:rsid w:val="00D2529C"/>
    <w:rsid w:val="00D254AE"/>
    <w:rsid w:val="00D256D8"/>
    <w:rsid w:val="00D25D43"/>
    <w:rsid w:val="00D25FF8"/>
    <w:rsid w:val="00D26015"/>
    <w:rsid w:val="00D2629C"/>
    <w:rsid w:val="00D2629D"/>
    <w:rsid w:val="00D265BB"/>
    <w:rsid w:val="00D26C72"/>
    <w:rsid w:val="00D26C73"/>
    <w:rsid w:val="00D26C88"/>
    <w:rsid w:val="00D270F7"/>
    <w:rsid w:val="00D27153"/>
    <w:rsid w:val="00D272AD"/>
    <w:rsid w:val="00D275D4"/>
    <w:rsid w:val="00D27BB8"/>
    <w:rsid w:val="00D27D82"/>
    <w:rsid w:val="00D304F0"/>
    <w:rsid w:val="00D30CA4"/>
    <w:rsid w:val="00D30D37"/>
    <w:rsid w:val="00D3160C"/>
    <w:rsid w:val="00D316DB"/>
    <w:rsid w:val="00D31AB1"/>
    <w:rsid w:val="00D31DF7"/>
    <w:rsid w:val="00D324C7"/>
    <w:rsid w:val="00D32C99"/>
    <w:rsid w:val="00D32E36"/>
    <w:rsid w:val="00D32E62"/>
    <w:rsid w:val="00D33065"/>
    <w:rsid w:val="00D33315"/>
    <w:rsid w:val="00D33939"/>
    <w:rsid w:val="00D3399D"/>
    <w:rsid w:val="00D33C34"/>
    <w:rsid w:val="00D33C35"/>
    <w:rsid w:val="00D34EA7"/>
    <w:rsid w:val="00D34F20"/>
    <w:rsid w:val="00D35D15"/>
    <w:rsid w:val="00D36043"/>
    <w:rsid w:val="00D3625E"/>
    <w:rsid w:val="00D36B69"/>
    <w:rsid w:val="00D36FDC"/>
    <w:rsid w:val="00D373BF"/>
    <w:rsid w:val="00D37903"/>
    <w:rsid w:val="00D37A80"/>
    <w:rsid w:val="00D37FFA"/>
    <w:rsid w:val="00D400F6"/>
    <w:rsid w:val="00D40112"/>
    <w:rsid w:val="00D40170"/>
    <w:rsid w:val="00D40284"/>
    <w:rsid w:val="00D40420"/>
    <w:rsid w:val="00D40AEC"/>
    <w:rsid w:val="00D40B00"/>
    <w:rsid w:val="00D40B93"/>
    <w:rsid w:val="00D40DEC"/>
    <w:rsid w:val="00D40EEA"/>
    <w:rsid w:val="00D40FA4"/>
    <w:rsid w:val="00D4140F"/>
    <w:rsid w:val="00D4173C"/>
    <w:rsid w:val="00D41945"/>
    <w:rsid w:val="00D41A38"/>
    <w:rsid w:val="00D41C62"/>
    <w:rsid w:val="00D41F11"/>
    <w:rsid w:val="00D42581"/>
    <w:rsid w:val="00D426BD"/>
    <w:rsid w:val="00D4314F"/>
    <w:rsid w:val="00D43192"/>
    <w:rsid w:val="00D436D6"/>
    <w:rsid w:val="00D43EA4"/>
    <w:rsid w:val="00D4437B"/>
    <w:rsid w:val="00D44558"/>
    <w:rsid w:val="00D4466A"/>
    <w:rsid w:val="00D446BE"/>
    <w:rsid w:val="00D44A9C"/>
    <w:rsid w:val="00D44D3C"/>
    <w:rsid w:val="00D44DD4"/>
    <w:rsid w:val="00D44FA7"/>
    <w:rsid w:val="00D452E3"/>
    <w:rsid w:val="00D453B8"/>
    <w:rsid w:val="00D45537"/>
    <w:rsid w:val="00D4563B"/>
    <w:rsid w:val="00D45B91"/>
    <w:rsid w:val="00D45F61"/>
    <w:rsid w:val="00D46C31"/>
    <w:rsid w:val="00D46C89"/>
    <w:rsid w:val="00D471AE"/>
    <w:rsid w:val="00D47FFB"/>
    <w:rsid w:val="00D50336"/>
    <w:rsid w:val="00D507A7"/>
    <w:rsid w:val="00D509B8"/>
    <w:rsid w:val="00D50D38"/>
    <w:rsid w:val="00D50EA1"/>
    <w:rsid w:val="00D5127C"/>
    <w:rsid w:val="00D513AF"/>
    <w:rsid w:val="00D516CA"/>
    <w:rsid w:val="00D51B74"/>
    <w:rsid w:val="00D51E7C"/>
    <w:rsid w:val="00D51EAD"/>
    <w:rsid w:val="00D5217C"/>
    <w:rsid w:val="00D5297F"/>
    <w:rsid w:val="00D52C84"/>
    <w:rsid w:val="00D52E94"/>
    <w:rsid w:val="00D52F66"/>
    <w:rsid w:val="00D53382"/>
    <w:rsid w:val="00D53507"/>
    <w:rsid w:val="00D535F2"/>
    <w:rsid w:val="00D537FA"/>
    <w:rsid w:val="00D53F17"/>
    <w:rsid w:val="00D54065"/>
    <w:rsid w:val="00D54271"/>
    <w:rsid w:val="00D54423"/>
    <w:rsid w:val="00D54CA3"/>
    <w:rsid w:val="00D558BB"/>
    <w:rsid w:val="00D5659B"/>
    <w:rsid w:val="00D5677A"/>
    <w:rsid w:val="00D567A8"/>
    <w:rsid w:val="00D567D2"/>
    <w:rsid w:val="00D56A53"/>
    <w:rsid w:val="00D56A89"/>
    <w:rsid w:val="00D57117"/>
    <w:rsid w:val="00D57327"/>
    <w:rsid w:val="00D57345"/>
    <w:rsid w:val="00D577D8"/>
    <w:rsid w:val="00D57A06"/>
    <w:rsid w:val="00D57D0F"/>
    <w:rsid w:val="00D600AA"/>
    <w:rsid w:val="00D60100"/>
    <w:rsid w:val="00D6020C"/>
    <w:rsid w:val="00D60ABC"/>
    <w:rsid w:val="00D60B1F"/>
    <w:rsid w:val="00D611F9"/>
    <w:rsid w:val="00D61235"/>
    <w:rsid w:val="00D61447"/>
    <w:rsid w:val="00D61545"/>
    <w:rsid w:val="00D61B1A"/>
    <w:rsid w:val="00D61C5C"/>
    <w:rsid w:val="00D6214B"/>
    <w:rsid w:val="00D622C9"/>
    <w:rsid w:val="00D6264B"/>
    <w:rsid w:val="00D62BE8"/>
    <w:rsid w:val="00D63352"/>
    <w:rsid w:val="00D63962"/>
    <w:rsid w:val="00D64504"/>
    <w:rsid w:val="00D649A1"/>
    <w:rsid w:val="00D64A0B"/>
    <w:rsid w:val="00D64B50"/>
    <w:rsid w:val="00D64B86"/>
    <w:rsid w:val="00D6549D"/>
    <w:rsid w:val="00D65720"/>
    <w:rsid w:val="00D65A5C"/>
    <w:rsid w:val="00D65A9C"/>
    <w:rsid w:val="00D65B17"/>
    <w:rsid w:val="00D65B3B"/>
    <w:rsid w:val="00D65C6A"/>
    <w:rsid w:val="00D65ED9"/>
    <w:rsid w:val="00D66183"/>
    <w:rsid w:val="00D667BD"/>
    <w:rsid w:val="00D66B07"/>
    <w:rsid w:val="00D66D3E"/>
    <w:rsid w:val="00D66E86"/>
    <w:rsid w:val="00D671D3"/>
    <w:rsid w:val="00D672CD"/>
    <w:rsid w:val="00D67BA2"/>
    <w:rsid w:val="00D67C52"/>
    <w:rsid w:val="00D67E78"/>
    <w:rsid w:val="00D70AD7"/>
    <w:rsid w:val="00D70E89"/>
    <w:rsid w:val="00D7111F"/>
    <w:rsid w:val="00D71270"/>
    <w:rsid w:val="00D7137A"/>
    <w:rsid w:val="00D71554"/>
    <w:rsid w:val="00D715DE"/>
    <w:rsid w:val="00D71B41"/>
    <w:rsid w:val="00D724D6"/>
    <w:rsid w:val="00D72551"/>
    <w:rsid w:val="00D72854"/>
    <w:rsid w:val="00D72B7C"/>
    <w:rsid w:val="00D72FAC"/>
    <w:rsid w:val="00D73AC8"/>
    <w:rsid w:val="00D73BF3"/>
    <w:rsid w:val="00D7466A"/>
    <w:rsid w:val="00D74A83"/>
    <w:rsid w:val="00D74B5F"/>
    <w:rsid w:val="00D7529E"/>
    <w:rsid w:val="00D753B0"/>
    <w:rsid w:val="00D754A2"/>
    <w:rsid w:val="00D75891"/>
    <w:rsid w:val="00D75EB3"/>
    <w:rsid w:val="00D76164"/>
    <w:rsid w:val="00D7681B"/>
    <w:rsid w:val="00D768CC"/>
    <w:rsid w:val="00D76E60"/>
    <w:rsid w:val="00D77284"/>
    <w:rsid w:val="00D774C3"/>
    <w:rsid w:val="00D7752E"/>
    <w:rsid w:val="00D77897"/>
    <w:rsid w:val="00D778E3"/>
    <w:rsid w:val="00D77975"/>
    <w:rsid w:val="00D8078F"/>
    <w:rsid w:val="00D80D99"/>
    <w:rsid w:val="00D814B1"/>
    <w:rsid w:val="00D81BB5"/>
    <w:rsid w:val="00D81DA0"/>
    <w:rsid w:val="00D81DAE"/>
    <w:rsid w:val="00D81FA7"/>
    <w:rsid w:val="00D8233A"/>
    <w:rsid w:val="00D824C2"/>
    <w:rsid w:val="00D8288C"/>
    <w:rsid w:val="00D82B6E"/>
    <w:rsid w:val="00D82BA7"/>
    <w:rsid w:val="00D82DB3"/>
    <w:rsid w:val="00D82DC4"/>
    <w:rsid w:val="00D83142"/>
    <w:rsid w:val="00D83ABA"/>
    <w:rsid w:val="00D841FC"/>
    <w:rsid w:val="00D8456C"/>
    <w:rsid w:val="00D84B14"/>
    <w:rsid w:val="00D8555B"/>
    <w:rsid w:val="00D859DA"/>
    <w:rsid w:val="00D85A3F"/>
    <w:rsid w:val="00D861EB"/>
    <w:rsid w:val="00D86709"/>
    <w:rsid w:val="00D87127"/>
    <w:rsid w:val="00D87379"/>
    <w:rsid w:val="00D87532"/>
    <w:rsid w:val="00D87568"/>
    <w:rsid w:val="00D8762C"/>
    <w:rsid w:val="00D8785D"/>
    <w:rsid w:val="00D87919"/>
    <w:rsid w:val="00D87BD8"/>
    <w:rsid w:val="00D87D8E"/>
    <w:rsid w:val="00D90197"/>
    <w:rsid w:val="00D90406"/>
    <w:rsid w:val="00D90FDE"/>
    <w:rsid w:val="00D913D8"/>
    <w:rsid w:val="00D91794"/>
    <w:rsid w:val="00D91C30"/>
    <w:rsid w:val="00D91FA7"/>
    <w:rsid w:val="00D9204C"/>
    <w:rsid w:val="00D926B0"/>
    <w:rsid w:val="00D92C35"/>
    <w:rsid w:val="00D92C96"/>
    <w:rsid w:val="00D9323C"/>
    <w:rsid w:val="00D9354E"/>
    <w:rsid w:val="00D93606"/>
    <w:rsid w:val="00D939A0"/>
    <w:rsid w:val="00D945C7"/>
    <w:rsid w:val="00D947D0"/>
    <w:rsid w:val="00D9487F"/>
    <w:rsid w:val="00D94B18"/>
    <w:rsid w:val="00D9503C"/>
    <w:rsid w:val="00D95421"/>
    <w:rsid w:val="00D954E9"/>
    <w:rsid w:val="00D95695"/>
    <w:rsid w:val="00D9593A"/>
    <w:rsid w:val="00D95A9D"/>
    <w:rsid w:val="00D95E4F"/>
    <w:rsid w:val="00D9627A"/>
    <w:rsid w:val="00D966B5"/>
    <w:rsid w:val="00D9671A"/>
    <w:rsid w:val="00D96797"/>
    <w:rsid w:val="00D97210"/>
    <w:rsid w:val="00D97880"/>
    <w:rsid w:val="00D978FA"/>
    <w:rsid w:val="00D97F50"/>
    <w:rsid w:val="00D97FEF"/>
    <w:rsid w:val="00DA0120"/>
    <w:rsid w:val="00DA06F0"/>
    <w:rsid w:val="00DA0C74"/>
    <w:rsid w:val="00DA10D3"/>
    <w:rsid w:val="00DA249B"/>
    <w:rsid w:val="00DA2597"/>
    <w:rsid w:val="00DA2F0D"/>
    <w:rsid w:val="00DA3004"/>
    <w:rsid w:val="00DA3038"/>
    <w:rsid w:val="00DA32C9"/>
    <w:rsid w:val="00DA3741"/>
    <w:rsid w:val="00DA3921"/>
    <w:rsid w:val="00DA3D75"/>
    <w:rsid w:val="00DA478C"/>
    <w:rsid w:val="00DA4A03"/>
    <w:rsid w:val="00DA4D1E"/>
    <w:rsid w:val="00DA4D48"/>
    <w:rsid w:val="00DA4F15"/>
    <w:rsid w:val="00DA503A"/>
    <w:rsid w:val="00DA5061"/>
    <w:rsid w:val="00DA6516"/>
    <w:rsid w:val="00DA66B8"/>
    <w:rsid w:val="00DA6F5C"/>
    <w:rsid w:val="00DA7091"/>
    <w:rsid w:val="00DA709A"/>
    <w:rsid w:val="00DA771B"/>
    <w:rsid w:val="00DA78C4"/>
    <w:rsid w:val="00DB01FD"/>
    <w:rsid w:val="00DB02F4"/>
    <w:rsid w:val="00DB0576"/>
    <w:rsid w:val="00DB08D3"/>
    <w:rsid w:val="00DB108C"/>
    <w:rsid w:val="00DB189A"/>
    <w:rsid w:val="00DB1A3E"/>
    <w:rsid w:val="00DB1B67"/>
    <w:rsid w:val="00DB1BA2"/>
    <w:rsid w:val="00DB1E8D"/>
    <w:rsid w:val="00DB1EC4"/>
    <w:rsid w:val="00DB27A2"/>
    <w:rsid w:val="00DB293B"/>
    <w:rsid w:val="00DB2E85"/>
    <w:rsid w:val="00DB2EE9"/>
    <w:rsid w:val="00DB3106"/>
    <w:rsid w:val="00DB37AF"/>
    <w:rsid w:val="00DB39E9"/>
    <w:rsid w:val="00DB4395"/>
    <w:rsid w:val="00DB49D2"/>
    <w:rsid w:val="00DB505A"/>
    <w:rsid w:val="00DB515F"/>
    <w:rsid w:val="00DB5808"/>
    <w:rsid w:val="00DB5983"/>
    <w:rsid w:val="00DB5F18"/>
    <w:rsid w:val="00DB63E5"/>
    <w:rsid w:val="00DB64B1"/>
    <w:rsid w:val="00DB6695"/>
    <w:rsid w:val="00DB6A76"/>
    <w:rsid w:val="00DB6CD9"/>
    <w:rsid w:val="00DB6EA0"/>
    <w:rsid w:val="00DB701D"/>
    <w:rsid w:val="00DB7056"/>
    <w:rsid w:val="00DB7917"/>
    <w:rsid w:val="00DC03E0"/>
    <w:rsid w:val="00DC07B2"/>
    <w:rsid w:val="00DC086D"/>
    <w:rsid w:val="00DC0D13"/>
    <w:rsid w:val="00DC16A3"/>
    <w:rsid w:val="00DC1A2C"/>
    <w:rsid w:val="00DC205C"/>
    <w:rsid w:val="00DC2102"/>
    <w:rsid w:val="00DC325E"/>
    <w:rsid w:val="00DC33F7"/>
    <w:rsid w:val="00DC35D4"/>
    <w:rsid w:val="00DC394F"/>
    <w:rsid w:val="00DC4669"/>
    <w:rsid w:val="00DC4C04"/>
    <w:rsid w:val="00DC5797"/>
    <w:rsid w:val="00DC57B9"/>
    <w:rsid w:val="00DC57E7"/>
    <w:rsid w:val="00DC5CB5"/>
    <w:rsid w:val="00DC5D5E"/>
    <w:rsid w:val="00DC5D7B"/>
    <w:rsid w:val="00DC5F1E"/>
    <w:rsid w:val="00DC63D8"/>
    <w:rsid w:val="00DC6933"/>
    <w:rsid w:val="00DC69D6"/>
    <w:rsid w:val="00DC6C86"/>
    <w:rsid w:val="00DC6F8F"/>
    <w:rsid w:val="00DC719B"/>
    <w:rsid w:val="00DC71E0"/>
    <w:rsid w:val="00DD0306"/>
    <w:rsid w:val="00DD043C"/>
    <w:rsid w:val="00DD0B07"/>
    <w:rsid w:val="00DD0E18"/>
    <w:rsid w:val="00DD1144"/>
    <w:rsid w:val="00DD1172"/>
    <w:rsid w:val="00DD124C"/>
    <w:rsid w:val="00DD1450"/>
    <w:rsid w:val="00DD186A"/>
    <w:rsid w:val="00DD199F"/>
    <w:rsid w:val="00DD1ABF"/>
    <w:rsid w:val="00DD2745"/>
    <w:rsid w:val="00DD2AB6"/>
    <w:rsid w:val="00DD2B17"/>
    <w:rsid w:val="00DD2F81"/>
    <w:rsid w:val="00DD319A"/>
    <w:rsid w:val="00DD346A"/>
    <w:rsid w:val="00DD35B2"/>
    <w:rsid w:val="00DD3B4A"/>
    <w:rsid w:val="00DD3C00"/>
    <w:rsid w:val="00DD3FF2"/>
    <w:rsid w:val="00DD4417"/>
    <w:rsid w:val="00DD4564"/>
    <w:rsid w:val="00DD4934"/>
    <w:rsid w:val="00DD4C3D"/>
    <w:rsid w:val="00DD5267"/>
    <w:rsid w:val="00DD53E6"/>
    <w:rsid w:val="00DD54E4"/>
    <w:rsid w:val="00DD579A"/>
    <w:rsid w:val="00DD5FFA"/>
    <w:rsid w:val="00DD62E3"/>
    <w:rsid w:val="00DD634C"/>
    <w:rsid w:val="00DD64D3"/>
    <w:rsid w:val="00DD669D"/>
    <w:rsid w:val="00DD68FC"/>
    <w:rsid w:val="00DD6E7B"/>
    <w:rsid w:val="00DD73EF"/>
    <w:rsid w:val="00DD775B"/>
    <w:rsid w:val="00DD7A7F"/>
    <w:rsid w:val="00DD7B0A"/>
    <w:rsid w:val="00DD7D37"/>
    <w:rsid w:val="00DD7E12"/>
    <w:rsid w:val="00DE09A3"/>
    <w:rsid w:val="00DE0E50"/>
    <w:rsid w:val="00DE12AE"/>
    <w:rsid w:val="00DE1A47"/>
    <w:rsid w:val="00DE1BBC"/>
    <w:rsid w:val="00DE23E8"/>
    <w:rsid w:val="00DE280A"/>
    <w:rsid w:val="00DE2ED4"/>
    <w:rsid w:val="00DE3288"/>
    <w:rsid w:val="00DE3604"/>
    <w:rsid w:val="00DE39E1"/>
    <w:rsid w:val="00DE405E"/>
    <w:rsid w:val="00DE46E8"/>
    <w:rsid w:val="00DE483F"/>
    <w:rsid w:val="00DE48BC"/>
    <w:rsid w:val="00DE5424"/>
    <w:rsid w:val="00DE5714"/>
    <w:rsid w:val="00DE5FD4"/>
    <w:rsid w:val="00DE6031"/>
    <w:rsid w:val="00DE6047"/>
    <w:rsid w:val="00DE60E6"/>
    <w:rsid w:val="00DE682D"/>
    <w:rsid w:val="00DE6C2E"/>
    <w:rsid w:val="00DE6E5C"/>
    <w:rsid w:val="00DE72CD"/>
    <w:rsid w:val="00DE7B68"/>
    <w:rsid w:val="00DE7D40"/>
    <w:rsid w:val="00DF0259"/>
    <w:rsid w:val="00DF065F"/>
    <w:rsid w:val="00DF07B5"/>
    <w:rsid w:val="00DF0DA1"/>
    <w:rsid w:val="00DF0E23"/>
    <w:rsid w:val="00DF12A8"/>
    <w:rsid w:val="00DF187F"/>
    <w:rsid w:val="00DF1BDC"/>
    <w:rsid w:val="00DF2749"/>
    <w:rsid w:val="00DF2C96"/>
    <w:rsid w:val="00DF3346"/>
    <w:rsid w:val="00DF3381"/>
    <w:rsid w:val="00DF33F5"/>
    <w:rsid w:val="00DF366F"/>
    <w:rsid w:val="00DF36E0"/>
    <w:rsid w:val="00DF3844"/>
    <w:rsid w:val="00DF38CC"/>
    <w:rsid w:val="00DF3E5B"/>
    <w:rsid w:val="00DF4320"/>
    <w:rsid w:val="00DF4B28"/>
    <w:rsid w:val="00DF4CDA"/>
    <w:rsid w:val="00DF4F1B"/>
    <w:rsid w:val="00DF54F4"/>
    <w:rsid w:val="00DF5826"/>
    <w:rsid w:val="00DF5D10"/>
    <w:rsid w:val="00DF5E2E"/>
    <w:rsid w:val="00DF5FED"/>
    <w:rsid w:val="00DF6339"/>
    <w:rsid w:val="00DF653E"/>
    <w:rsid w:val="00DF6807"/>
    <w:rsid w:val="00DF68B0"/>
    <w:rsid w:val="00DF6DDA"/>
    <w:rsid w:val="00DF71C9"/>
    <w:rsid w:val="00DF7300"/>
    <w:rsid w:val="00E001AC"/>
    <w:rsid w:val="00E0055E"/>
    <w:rsid w:val="00E0085A"/>
    <w:rsid w:val="00E00E6A"/>
    <w:rsid w:val="00E011AC"/>
    <w:rsid w:val="00E0128B"/>
    <w:rsid w:val="00E012C3"/>
    <w:rsid w:val="00E01423"/>
    <w:rsid w:val="00E01791"/>
    <w:rsid w:val="00E01C0A"/>
    <w:rsid w:val="00E02141"/>
    <w:rsid w:val="00E0214A"/>
    <w:rsid w:val="00E02789"/>
    <w:rsid w:val="00E02C65"/>
    <w:rsid w:val="00E02F27"/>
    <w:rsid w:val="00E03217"/>
    <w:rsid w:val="00E033D3"/>
    <w:rsid w:val="00E033EC"/>
    <w:rsid w:val="00E037E5"/>
    <w:rsid w:val="00E03C85"/>
    <w:rsid w:val="00E03DEA"/>
    <w:rsid w:val="00E040BA"/>
    <w:rsid w:val="00E04980"/>
    <w:rsid w:val="00E04A0C"/>
    <w:rsid w:val="00E0527C"/>
    <w:rsid w:val="00E054D6"/>
    <w:rsid w:val="00E05552"/>
    <w:rsid w:val="00E05F64"/>
    <w:rsid w:val="00E060EE"/>
    <w:rsid w:val="00E06C5A"/>
    <w:rsid w:val="00E06CD3"/>
    <w:rsid w:val="00E06DE7"/>
    <w:rsid w:val="00E06E6E"/>
    <w:rsid w:val="00E07382"/>
    <w:rsid w:val="00E07F3B"/>
    <w:rsid w:val="00E07F9D"/>
    <w:rsid w:val="00E10194"/>
    <w:rsid w:val="00E101BE"/>
    <w:rsid w:val="00E10637"/>
    <w:rsid w:val="00E10708"/>
    <w:rsid w:val="00E108EF"/>
    <w:rsid w:val="00E11187"/>
    <w:rsid w:val="00E112F4"/>
    <w:rsid w:val="00E116DA"/>
    <w:rsid w:val="00E11C78"/>
    <w:rsid w:val="00E122CE"/>
    <w:rsid w:val="00E12438"/>
    <w:rsid w:val="00E12803"/>
    <w:rsid w:val="00E12C06"/>
    <w:rsid w:val="00E131F1"/>
    <w:rsid w:val="00E135F1"/>
    <w:rsid w:val="00E138B8"/>
    <w:rsid w:val="00E13B83"/>
    <w:rsid w:val="00E13C9A"/>
    <w:rsid w:val="00E13D50"/>
    <w:rsid w:val="00E13E1B"/>
    <w:rsid w:val="00E13E37"/>
    <w:rsid w:val="00E13EF3"/>
    <w:rsid w:val="00E140AA"/>
    <w:rsid w:val="00E1496D"/>
    <w:rsid w:val="00E14D9B"/>
    <w:rsid w:val="00E14E86"/>
    <w:rsid w:val="00E150C5"/>
    <w:rsid w:val="00E15267"/>
    <w:rsid w:val="00E15348"/>
    <w:rsid w:val="00E15510"/>
    <w:rsid w:val="00E15BBA"/>
    <w:rsid w:val="00E15CE0"/>
    <w:rsid w:val="00E16157"/>
    <w:rsid w:val="00E16250"/>
    <w:rsid w:val="00E16374"/>
    <w:rsid w:val="00E16550"/>
    <w:rsid w:val="00E16690"/>
    <w:rsid w:val="00E169B4"/>
    <w:rsid w:val="00E16AA1"/>
    <w:rsid w:val="00E16F20"/>
    <w:rsid w:val="00E174A0"/>
    <w:rsid w:val="00E178B2"/>
    <w:rsid w:val="00E2002B"/>
    <w:rsid w:val="00E20536"/>
    <w:rsid w:val="00E20AE3"/>
    <w:rsid w:val="00E2169D"/>
    <w:rsid w:val="00E217CD"/>
    <w:rsid w:val="00E222AE"/>
    <w:rsid w:val="00E22319"/>
    <w:rsid w:val="00E226F5"/>
    <w:rsid w:val="00E22958"/>
    <w:rsid w:val="00E22E06"/>
    <w:rsid w:val="00E2336C"/>
    <w:rsid w:val="00E233A7"/>
    <w:rsid w:val="00E23604"/>
    <w:rsid w:val="00E236DE"/>
    <w:rsid w:val="00E24469"/>
    <w:rsid w:val="00E244F0"/>
    <w:rsid w:val="00E2478D"/>
    <w:rsid w:val="00E25238"/>
    <w:rsid w:val="00E25850"/>
    <w:rsid w:val="00E25B0B"/>
    <w:rsid w:val="00E25FDF"/>
    <w:rsid w:val="00E27072"/>
    <w:rsid w:val="00E27383"/>
    <w:rsid w:val="00E27D0A"/>
    <w:rsid w:val="00E27FAB"/>
    <w:rsid w:val="00E3006E"/>
    <w:rsid w:val="00E30504"/>
    <w:rsid w:val="00E30609"/>
    <w:rsid w:val="00E3096B"/>
    <w:rsid w:val="00E30EB6"/>
    <w:rsid w:val="00E310E4"/>
    <w:rsid w:val="00E3133D"/>
    <w:rsid w:val="00E31FCE"/>
    <w:rsid w:val="00E32BAD"/>
    <w:rsid w:val="00E32CFC"/>
    <w:rsid w:val="00E32D82"/>
    <w:rsid w:val="00E336EA"/>
    <w:rsid w:val="00E338C4"/>
    <w:rsid w:val="00E3396C"/>
    <w:rsid w:val="00E34104"/>
    <w:rsid w:val="00E34398"/>
    <w:rsid w:val="00E34403"/>
    <w:rsid w:val="00E34738"/>
    <w:rsid w:val="00E34D5C"/>
    <w:rsid w:val="00E34ED9"/>
    <w:rsid w:val="00E35240"/>
    <w:rsid w:val="00E370E2"/>
    <w:rsid w:val="00E37247"/>
    <w:rsid w:val="00E37605"/>
    <w:rsid w:val="00E3776A"/>
    <w:rsid w:val="00E37A86"/>
    <w:rsid w:val="00E37F13"/>
    <w:rsid w:val="00E37F8D"/>
    <w:rsid w:val="00E4035F"/>
    <w:rsid w:val="00E4067E"/>
    <w:rsid w:val="00E408C4"/>
    <w:rsid w:val="00E40968"/>
    <w:rsid w:val="00E4097B"/>
    <w:rsid w:val="00E410AC"/>
    <w:rsid w:val="00E423C1"/>
    <w:rsid w:val="00E426A6"/>
    <w:rsid w:val="00E430D0"/>
    <w:rsid w:val="00E432E6"/>
    <w:rsid w:val="00E43583"/>
    <w:rsid w:val="00E43DB1"/>
    <w:rsid w:val="00E43EC2"/>
    <w:rsid w:val="00E44105"/>
    <w:rsid w:val="00E44503"/>
    <w:rsid w:val="00E4493C"/>
    <w:rsid w:val="00E449AB"/>
    <w:rsid w:val="00E44DED"/>
    <w:rsid w:val="00E44F52"/>
    <w:rsid w:val="00E4514A"/>
    <w:rsid w:val="00E451DD"/>
    <w:rsid w:val="00E45256"/>
    <w:rsid w:val="00E45B9B"/>
    <w:rsid w:val="00E45E1F"/>
    <w:rsid w:val="00E46082"/>
    <w:rsid w:val="00E460A3"/>
    <w:rsid w:val="00E4712E"/>
    <w:rsid w:val="00E47238"/>
    <w:rsid w:val="00E47450"/>
    <w:rsid w:val="00E474C8"/>
    <w:rsid w:val="00E47781"/>
    <w:rsid w:val="00E479CA"/>
    <w:rsid w:val="00E479CD"/>
    <w:rsid w:val="00E479DC"/>
    <w:rsid w:val="00E47E5D"/>
    <w:rsid w:val="00E5048C"/>
    <w:rsid w:val="00E5056B"/>
    <w:rsid w:val="00E506B6"/>
    <w:rsid w:val="00E50836"/>
    <w:rsid w:val="00E50D79"/>
    <w:rsid w:val="00E50FE0"/>
    <w:rsid w:val="00E512A5"/>
    <w:rsid w:val="00E515C8"/>
    <w:rsid w:val="00E51FFA"/>
    <w:rsid w:val="00E5208D"/>
    <w:rsid w:val="00E520E0"/>
    <w:rsid w:val="00E52117"/>
    <w:rsid w:val="00E526DF"/>
    <w:rsid w:val="00E52969"/>
    <w:rsid w:val="00E52A23"/>
    <w:rsid w:val="00E531D5"/>
    <w:rsid w:val="00E535BD"/>
    <w:rsid w:val="00E53600"/>
    <w:rsid w:val="00E53872"/>
    <w:rsid w:val="00E53917"/>
    <w:rsid w:val="00E53B84"/>
    <w:rsid w:val="00E53D56"/>
    <w:rsid w:val="00E53DC7"/>
    <w:rsid w:val="00E53F8A"/>
    <w:rsid w:val="00E53FDF"/>
    <w:rsid w:val="00E5489A"/>
    <w:rsid w:val="00E54BA4"/>
    <w:rsid w:val="00E55163"/>
    <w:rsid w:val="00E5528F"/>
    <w:rsid w:val="00E55BCA"/>
    <w:rsid w:val="00E55C4C"/>
    <w:rsid w:val="00E55F65"/>
    <w:rsid w:val="00E56139"/>
    <w:rsid w:val="00E5637F"/>
    <w:rsid w:val="00E568FB"/>
    <w:rsid w:val="00E56F08"/>
    <w:rsid w:val="00E56FB6"/>
    <w:rsid w:val="00E570EF"/>
    <w:rsid w:val="00E571D8"/>
    <w:rsid w:val="00E5728F"/>
    <w:rsid w:val="00E57484"/>
    <w:rsid w:val="00E57947"/>
    <w:rsid w:val="00E57CB1"/>
    <w:rsid w:val="00E60B26"/>
    <w:rsid w:val="00E60EA1"/>
    <w:rsid w:val="00E60F0A"/>
    <w:rsid w:val="00E6137C"/>
    <w:rsid w:val="00E613AD"/>
    <w:rsid w:val="00E61A5F"/>
    <w:rsid w:val="00E624D9"/>
    <w:rsid w:val="00E624EB"/>
    <w:rsid w:val="00E62F81"/>
    <w:rsid w:val="00E63077"/>
    <w:rsid w:val="00E630AB"/>
    <w:rsid w:val="00E63163"/>
    <w:rsid w:val="00E632DF"/>
    <w:rsid w:val="00E63454"/>
    <w:rsid w:val="00E63732"/>
    <w:rsid w:val="00E63A88"/>
    <w:rsid w:val="00E63E1E"/>
    <w:rsid w:val="00E63EBF"/>
    <w:rsid w:val="00E63ED3"/>
    <w:rsid w:val="00E642CC"/>
    <w:rsid w:val="00E64728"/>
    <w:rsid w:val="00E64E17"/>
    <w:rsid w:val="00E64E63"/>
    <w:rsid w:val="00E65D4B"/>
    <w:rsid w:val="00E65EB9"/>
    <w:rsid w:val="00E664A3"/>
    <w:rsid w:val="00E66791"/>
    <w:rsid w:val="00E66EFD"/>
    <w:rsid w:val="00E66FDE"/>
    <w:rsid w:val="00E672CF"/>
    <w:rsid w:val="00E6756D"/>
    <w:rsid w:val="00E679EA"/>
    <w:rsid w:val="00E67A79"/>
    <w:rsid w:val="00E67D86"/>
    <w:rsid w:val="00E7014A"/>
    <w:rsid w:val="00E702E2"/>
    <w:rsid w:val="00E7037E"/>
    <w:rsid w:val="00E703BB"/>
    <w:rsid w:val="00E708D0"/>
    <w:rsid w:val="00E708E5"/>
    <w:rsid w:val="00E70B52"/>
    <w:rsid w:val="00E70F25"/>
    <w:rsid w:val="00E70FB1"/>
    <w:rsid w:val="00E71062"/>
    <w:rsid w:val="00E71198"/>
    <w:rsid w:val="00E71891"/>
    <w:rsid w:val="00E71FC4"/>
    <w:rsid w:val="00E72277"/>
    <w:rsid w:val="00E72A6F"/>
    <w:rsid w:val="00E72B47"/>
    <w:rsid w:val="00E72FA9"/>
    <w:rsid w:val="00E73168"/>
    <w:rsid w:val="00E739E8"/>
    <w:rsid w:val="00E73ABC"/>
    <w:rsid w:val="00E73B1E"/>
    <w:rsid w:val="00E73B36"/>
    <w:rsid w:val="00E743A9"/>
    <w:rsid w:val="00E749B2"/>
    <w:rsid w:val="00E74EB3"/>
    <w:rsid w:val="00E74EBA"/>
    <w:rsid w:val="00E75298"/>
    <w:rsid w:val="00E75347"/>
    <w:rsid w:val="00E7543E"/>
    <w:rsid w:val="00E757A2"/>
    <w:rsid w:val="00E75AD1"/>
    <w:rsid w:val="00E76575"/>
    <w:rsid w:val="00E76C7A"/>
    <w:rsid w:val="00E77295"/>
    <w:rsid w:val="00E77324"/>
    <w:rsid w:val="00E77483"/>
    <w:rsid w:val="00E778D4"/>
    <w:rsid w:val="00E80067"/>
    <w:rsid w:val="00E80528"/>
    <w:rsid w:val="00E80800"/>
    <w:rsid w:val="00E808AD"/>
    <w:rsid w:val="00E80DD2"/>
    <w:rsid w:val="00E80FBA"/>
    <w:rsid w:val="00E81108"/>
    <w:rsid w:val="00E81150"/>
    <w:rsid w:val="00E812B7"/>
    <w:rsid w:val="00E8135C"/>
    <w:rsid w:val="00E81569"/>
    <w:rsid w:val="00E82CA1"/>
    <w:rsid w:val="00E82CF4"/>
    <w:rsid w:val="00E83747"/>
    <w:rsid w:val="00E8411D"/>
    <w:rsid w:val="00E842F9"/>
    <w:rsid w:val="00E8513A"/>
    <w:rsid w:val="00E852EA"/>
    <w:rsid w:val="00E86382"/>
    <w:rsid w:val="00E867F0"/>
    <w:rsid w:val="00E86B24"/>
    <w:rsid w:val="00E86F08"/>
    <w:rsid w:val="00E87251"/>
    <w:rsid w:val="00E87476"/>
    <w:rsid w:val="00E87531"/>
    <w:rsid w:val="00E87A1D"/>
    <w:rsid w:val="00E87DF2"/>
    <w:rsid w:val="00E900AC"/>
    <w:rsid w:val="00E90569"/>
    <w:rsid w:val="00E9078A"/>
    <w:rsid w:val="00E90AA4"/>
    <w:rsid w:val="00E90B0F"/>
    <w:rsid w:val="00E9105E"/>
    <w:rsid w:val="00E910AF"/>
    <w:rsid w:val="00E910F1"/>
    <w:rsid w:val="00E9128E"/>
    <w:rsid w:val="00E914D6"/>
    <w:rsid w:val="00E916BF"/>
    <w:rsid w:val="00E91710"/>
    <w:rsid w:val="00E91867"/>
    <w:rsid w:val="00E91D9E"/>
    <w:rsid w:val="00E91E29"/>
    <w:rsid w:val="00E920AF"/>
    <w:rsid w:val="00E920C2"/>
    <w:rsid w:val="00E9298D"/>
    <w:rsid w:val="00E92BF5"/>
    <w:rsid w:val="00E92DD7"/>
    <w:rsid w:val="00E938E9"/>
    <w:rsid w:val="00E943A2"/>
    <w:rsid w:val="00E94610"/>
    <w:rsid w:val="00E94915"/>
    <w:rsid w:val="00E94BD9"/>
    <w:rsid w:val="00E9510B"/>
    <w:rsid w:val="00E95540"/>
    <w:rsid w:val="00E9575D"/>
    <w:rsid w:val="00E95972"/>
    <w:rsid w:val="00E963F7"/>
    <w:rsid w:val="00E966CB"/>
    <w:rsid w:val="00E969B8"/>
    <w:rsid w:val="00E96EE3"/>
    <w:rsid w:val="00E97178"/>
    <w:rsid w:val="00E972AE"/>
    <w:rsid w:val="00E97423"/>
    <w:rsid w:val="00E97A3C"/>
    <w:rsid w:val="00E97C19"/>
    <w:rsid w:val="00EA00A9"/>
    <w:rsid w:val="00EA01BA"/>
    <w:rsid w:val="00EA1293"/>
    <w:rsid w:val="00EA15BE"/>
    <w:rsid w:val="00EA234A"/>
    <w:rsid w:val="00EA265B"/>
    <w:rsid w:val="00EA27D4"/>
    <w:rsid w:val="00EA2992"/>
    <w:rsid w:val="00EA3724"/>
    <w:rsid w:val="00EA389A"/>
    <w:rsid w:val="00EA3CE6"/>
    <w:rsid w:val="00EA3D3C"/>
    <w:rsid w:val="00EA3D46"/>
    <w:rsid w:val="00EA3F80"/>
    <w:rsid w:val="00EA3F96"/>
    <w:rsid w:val="00EA429D"/>
    <w:rsid w:val="00EA4346"/>
    <w:rsid w:val="00EA436A"/>
    <w:rsid w:val="00EA45B3"/>
    <w:rsid w:val="00EA4856"/>
    <w:rsid w:val="00EA4D7D"/>
    <w:rsid w:val="00EA4F68"/>
    <w:rsid w:val="00EA56B1"/>
    <w:rsid w:val="00EA5920"/>
    <w:rsid w:val="00EA6657"/>
    <w:rsid w:val="00EA6BA7"/>
    <w:rsid w:val="00EA6E00"/>
    <w:rsid w:val="00EA720C"/>
    <w:rsid w:val="00EB00D9"/>
    <w:rsid w:val="00EB022E"/>
    <w:rsid w:val="00EB0254"/>
    <w:rsid w:val="00EB059B"/>
    <w:rsid w:val="00EB1099"/>
    <w:rsid w:val="00EB11A2"/>
    <w:rsid w:val="00EB13B1"/>
    <w:rsid w:val="00EB15BB"/>
    <w:rsid w:val="00EB16BB"/>
    <w:rsid w:val="00EB1C61"/>
    <w:rsid w:val="00EB1CCF"/>
    <w:rsid w:val="00EB21D6"/>
    <w:rsid w:val="00EB2500"/>
    <w:rsid w:val="00EB2623"/>
    <w:rsid w:val="00EB2988"/>
    <w:rsid w:val="00EB3285"/>
    <w:rsid w:val="00EB3A75"/>
    <w:rsid w:val="00EB48CE"/>
    <w:rsid w:val="00EB4911"/>
    <w:rsid w:val="00EB4CCB"/>
    <w:rsid w:val="00EB4D9F"/>
    <w:rsid w:val="00EB4E6D"/>
    <w:rsid w:val="00EB524D"/>
    <w:rsid w:val="00EB56F2"/>
    <w:rsid w:val="00EB5BBA"/>
    <w:rsid w:val="00EB5D7A"/>
    <w:rsid w:val="00EB5E6D"/>
    <w:rsid w:val="00EB68F2"/>
    <w:rsid w:val="00EB69EA"/>
    <w:rsid w:val="00EB6FA4"/>
    <w:rsid w:val="00EB700E"/>
    <w:rsid w:val="00EB7195"/>
    <w:rsid w:val="00EB71C1"/>
    <w:rsid w:val="00EB7BD1"/>
    <w:rsid w:val="00EB7D36"/>
    <w:rsid w:val="00EB7DEE"/>
    <w:rsid w:val="00EB7E8C"/>
    <w:rsid w:val="00EC0388"/>
    <w:rsid w:val="00EC0621"/>
    <w:rsid w:val="00EC0758"/>
    <w:rsid w:val="00EC0B3C"/>
    <w:rsid w:val="00EC0F7A"/>
    <w:rsid w:val="00EC10D4"/>
    <w:rsid w:val="00EC1384"/>
    <w:rsid w:val="00EC1535"/>
    <w:rsid w:val="00EC196F"/>
    <w:rsid w:val="00EC1BD2"/>
    <w:rsid w:val="00EC1BD7"/>
    <w:rsid w:val="00EC2514"/>
    <w:rsid w:val="00EC2763"/>
    <w:rsid w:val="00EC3307"/>
    <w:rsid w:val="00EC3916"/>
    <w:rsid w:val="00EC3E1F"/>
    <w:rsid w:val="00EC45F2"/>
    <w:rsid w:val="00EC468B"/>
    <w:rsid w:val="00EC4B37"/>
    <w:rsid w:val="00EC4C1D"/>
    <w:rsid w:val="00EC4D37"/>
    <w:rsid w:val="00EC4FA6"/>
    <w:rsid w:val="00EC5259"/>
    <w:rsid w:val="00EC5271"/>
    <w:rsid w:val="00EC52A3"/>
    <w:rsid w:val="00EC5765"/>
    <w:rsid w:val="00EC62AE"/>
    <w:rsid w:val="00EC64FC"/>
    <w:rsid w:val="00EC65CA"/>
    <w:rsid w:val="00EC68E6"/>
    <w:rsid w:val="00EC6CA6"/>
    <w:rsid w:val="00EC6CF5"/>
    <w:rsid w:val="00EC712F"/>
    <w:rsid w:val="00EC7159"/>
    <w:rsid w:val="00EC79A8"/>
    <w:rsid w:val="00EC79DB"/>
    <w:rsid w:val="00EC7CC3"/>
    <w:rsid w:val="00ED0477"/>
    <w:rsid w:val="00ED0582"/>
    <w:rsid w:val="00ED05B5"/>
    <w:rsid w:val="00ED0714"/>
    <w:rsid w:val="00ED0C71"/>
    <w:rsid w:val="00ED0F89"/>
    <w:rsid w:val="00ED1123"/>
    <w:rsid w:val="00ED11A0"/>
    <w:rsid w:val="00ED1400"/>
    <w:rsid w:val="00ED153C"/>
    <w:rsid w:val="00ED19D5"/>
    <w:rsid w:val="00ED1B3F"/>
    <w:rsid w:val="00ED1C65"/>
    <w:rsid w:val="00ED27FB"/>
    <w:rsid w:val="00ED2DC3"/>
    <w:rsid w:val="00ED2DFE"/>
    <w:rsid w:val="00ED2F58"/>
    <w:rsid w:val="00ED311E"/>
    <w:rsid w:val="00ED4368"/>
    <w:rsid w:val="00ED4605"/>
    <w:rsid w:val="00ED4F67"/>
    <w:rsid w:val="00ED50F8"/>
    <w:rsid w:val="00ED598D"/>
    <w:rsid w:val="00ED5CFC"/>
    <w:rsid w:val="00ED64A9"/>
    <w:rsid w:val="00ED6811"/>
    <w:rsid w:val="00ED7360"/>
    <w:rsid w:val="00ED7399"/>
    <w:rsid w:val="00ED73F4"/>
    <w:rsid w:val="00ED746B"/>
    <w:rsid w:val="00ED7C05"/>
    <w:rsid w:val="00ED7D48"/>
    <w:rsid w:val="00EE0217"/>
    <w:rsid w:val="00EE040C"/>
    <w:rsid w:val="00EE0971"/>
    <w:rsid w:val="00EE09DC"/>
    <w:rsid w:val="00EE0A53"/>
    <w:rsid w:val="00EE0B9E"/>
    <w:rsid w:val="00EE0E8D"/>
    <w:rsid w:val="00EE112A"/>
    <w:rsid w:val="00EE16BB"/>
    <w:rsid w:val="00EE20FE"/>
    <w:rsid w:val="00EE2207"/>
    <w:rsid w:val="00EE263E"/>
    <w:rsid w:val="00EE2A79"/>
    <w:rsid w:val="00EE2E5E"/>
    <w:rsid w:val="00EE2E6C"/>
    <w:rsid w:val="00EE3C11"/>
    <w:rsid w:val="00EE3CAA"/>
    <w:rsid w:val="00EE3D34"/>
    <w:rsid w:val="00EE3E90"/>
    <w:rsid w:val="00EE3EFD"/>
    <w:rsid w:val="00EE46BC"/>
    <w:rsid w:val="00EE4A3B"/>
    <w:rsid w:val="00EE4A68"/>
    <w:rsid w:val="00EE4BB7"/>
    <w:rsid w:val="00EE4E9A"/>
    <w:rsid w:val="00EE58C1"/>
    <w:rsid w:val="00EE5EC6"/>
    <w:rsid w:val="00EE6306"/>
    <w:rsid w:val="00EE64A9"/>
    <w:rsid w:val="00EE68E8"/>
    <w:rsid w:val="00EE7283"/>
    <w:rsid w:val="00EE7627"/>
    <w:rsid w:val="00EF0216"/>
    <w:rsid w:val="00EF0393"/>
    <w:rsid w:val="00EF0886"/>
    <w:rsid w:val="00EF0E29"/>
    <w:rsid w:val="00EF0E79"/>
    <w:rsid w:val="00EF0F5C"/>
    <w:rsid w:val="00EF1525"/>
    <w:rsid w:val="00EF1570"/>
    <w:rsid w:val="00EF24CA"/>
    <w:rsid w:val="00EF3604"/>
    <w:rsid w:val="00EF36FA"/>
    <w:rsid w:val="00EF3B03"/>
    <w:rsid w:val="00EF3C1B"/>
    <w:rsid w:val="00EF3FF3"/>
    <w:rsid w:val="00EF40C2"/>
    <w:rsid w:val="00EF431E"/>
    <w:rsid w:val="00EF4523"/>
    <w:rsid w:val="00EF4632"/>
    <w:rsid w:val="00EF4683"/>
    <w:rsid w:val="00EF486C"/>
    <w:rsid w:val="00EF4E31"/>
    <w:rsid w:val="00EF5052"/>
    <w:rsid w:val="00EF526B"/>
    <w:rsid w:val="00EF6813"/>
    <w:rsid w:val="00EF69F9"/>
    <w:rsid w:val="00EF6B96"/>
    <w:rsid w:val="00EF6C03"/>
    <w:rsid w:val="00EF726A"/>
    <w:rsid w:val="00EF72CC"/>
    <w:rsid w:val="00EF75DF"/>
    <w:rsid w:val="00EF77CC"/>
    <w:rsid w:val="00EF7B55"/>
    <w:rsid w:val="00EF7BF4"/>
    <w:rsid w:val="00EF7EBF"/>
    <w:rsid w:val="00F001FE"/>
    <w:rsid w:val="00F0037E"/>
    <w:rsid w:val="00F003D5"/>
    <w:rsid w:val="00F0065F"/>
    <w:rsid w:val="00F0078F"/>
    <w:rsid w:val="00F00845"/>
    <w:rsid w:val="00F00CF3"/>
    <w:rsid w:val="00F00D50"/>
    <w:rsid w:val="00F0144B"/>
    <w:rsid w:val="00F0147C"/>
    <w:rsid w:val="00F01806"/>
    <w:rsid w:val="00F01968"/>
    <w:rsid w:val="00F01A3A"/>
    <w:rsid w:val="00F01B37"/>
    <w:rsid w:val="00F01B92"/>
    <w:rsid w:val="00F01FE7"/>
    <w:rsid w:val="00F02024"/>
    <w:rsid w:val="00F02873"/>
    <w:rsid w:val="00F02D0F"/>
    <w:rsid w:val="00F02E48"/>
    <w:rsid w:val="00F033FA"/>
    <w:rsid w:val="00F0360B"/>
    <w:rsid w:val="00F03D2B"/>
    <w:rsid w:val="00F04021"/>
    <w:rsid w:val="00F0527E"/>
    <w:rsid w:val="00F05393"/>
    <w:rsid w:val="00F05AD1"/>
    <w:rsid w:val="00F05CF7"/>
    <w:rsid w:val="00F05DA5"/>
    <w:rsid w:val="00F06680"/>
    <w:rsid w:val="00F06D5D"/>
    <w:rsid w:val="00F075EC"/>
    <w:rsid w:val="00F07AC3"/>
    <w:rsid w:val="00F07E00"/>
    <w:rsid w:val="00F1030E"/>
    <w:rsid w:val="00F1083F"/>
    <w:rsid w:val="00F10A9F"/>
    <w:rsid w:val="00F10EC0"/>
    <w:rsid w:val="00F11861"/>
    <w:rsid w:val="00F11BAD"/>
    <w:rsid w:val="00F1239D"/>
    <w:rsid w:val="00F123C2"/>
    <w:rsid w:val="00F12558"/>
    <w:rsid w:val="00F12A6A"/>
    <w:rsid w:val="00F142C3"/>
    <w:rsid w:val="00F145D9"/>
    <w:rsid w:val="00F146FB"/>
    <w:rsid w:val="00F14B67"/>
    <w:rsid w:val="00F14B97"/>
    <w:rsid w:val="00F14FF9"/>
    <w:rsid w:val="00F15137"/>
    <w:rsid w:val="00F151F8"/>
    <w:rsid w:val="00F152BC"/>
    <w:rsid w:val="00F152D1"/>
    <w:rsid w:val="00F15681"/>
    <w:rsid w:val="00F157EB"/>
    <w:rsid w:val="00F160EF"/>
    <w:rsid w:val="00F165F3"/>
    <w:rsid w:val="00F16929"/>
    <w:rsid w:val="00F16994"/>
    <w:rsid w:val="00F169D2"/>
    <w:rsid w:val="00F16FAF"/>
    <w:rsid w:val="00F1713B"/>
    <w:rsid w:val="00F174E4"/>
    <w:rsid w:val="00F2051D"/>
    <w:rsid w:val="00F20853"/>
    <w:rsid w:val="00F20B94"/>
    <w:rsid w:val="00F20C35"/>
    <w:rsid w:val="00F210CB"/>
    <w:rsid w:val="00F212AE"/>
    <w:rsid w:val="00F21649"/>
    <w:rsid w:val="00F21657"/>
    <w:rsid w:val="00F224EB"/>
    <w:rsid w:val="00F2270F"/>
    <w:rsid w:val="00F227A2"/>
    <w:rsid w:val="00F22A88"/>
    <w:rsid w:val="00F22AEB"/>
    <w:rsid w:val="00F22EAB"/>
    <w:rsid w:val="00F2307F"/>
    <w:rsid w:val="00F234CC"/>
    <w:rsid w:val="00F234EE"/>
    <w:rsid w:val="00F23BEB"/>
    <w:rsid w:val="00F23C44"/>
    <w:rsid w:val="00F23D4F"/>
    <w:rsid w:val="00F244E6"/>
    <w:rsid w:val="00F245A1"/>
    <w:rsid w:val="00F246DC"/>
    <w:rsid w:val="00F24739"/>
    <w:rsid w:val="00F248F1"/>
    <w:rsid w:val="00F24B7B"/>
    <w:rsid w:val="00F24F3F"/>
    <w:rsid w:val="00F25135"/>
    <w:rsid w:val="00F25470"/>
    <w:rsid w:val="00F254A4"/>
    <w:rsid w:val="00F26884"/>
    <w:rsid w:val="00F26CB6"/>
    <w:rsid w:val="00F26E13"/>
    <w:rsid w:val="00F26E46"/>
    <w:rsid w:val="00F2702F"/>
    <w:rsid w:val="00F2774C"/>
    <w:rsid w:val="00F27A24"/>
    <w:rsid w:val="00F27F4B"/>
    <w:rsid w:val="00F3008C"/>
    <w:rsid w:val="00F304E5"/>
    <w:rsid w:val="00F3061E"/>
    <w:rsid w:val="00F30924"/>
    <w:rsid w:val="00F30B37"/>
    <w:rsid w:val="00F31073"/>
    <w:rsid w:val="00F31078"/>
    <w:rsid w:val="00F311C9"/>
    <w:rsid w:val="00F31433"/>
    <w:rsid w:val="00F3146C"/>
    <w:rsid w:val="00F3172F"/>
    <w:rsid w:val="00F318A0"/>
    <w:rsid w:val="00F319DC"/>
    <w:rsid w:val="00F31B83"/>
    <w:rsid w:val="00F31CE6"/>
    <w:rsid w:val="00F321A1"/>
    <w:rsid w:val="00F3242B"/>
    <w:rsid w:val="00F328FD"/>
    <w:rsid w:val="00F32ABA"/>
    <w:rsid w:val="00F32C42"/>
    <w:rsid w:val="00F330F0"/>
    <w:rsid w:val="00F33161"/>
    <w:rsid w:val="00F3360F"/>
    <w:rsid w:val="00F336AC"/>
    <w:rsid w:val="00F339F4"/>
    <w:rsid w:val="00F33B11"/>
    <w:rsid w:val="00F341AE"/>
    <w:rsid w:val="00F348A4"/>
    <w:rsid w:val="00F34B61"/>
    <w:rsid w:val="00F34E4F"/>
    <w:rsid w:val="00F3530A"/>
    <w:rsid w:val="00F354F1"/>
    <w:rsid w:val="00F35BF7"/>
    <w:rsid w:val="00F35FEA"/>
    <w:rsid w:val="00F36007"/>
    <w:rsid w:val="00F36061"/>
    <w:rsid w:val="00F360DD"/>
    <w:rsid w:val="00F3623B"/>
    <w:rsid w:val="00F36367"/>
    <w:rsid w:val="00F36440"/>
    <w:rsid w:val="00F3692C"/>
    <w:rsid w:val="00F36A7E"/>
    <w:rsid w:val="00F37AFC"/>
    <w:rsid w:val="00F37BF9"/>
    <w:rsid w:val="00F37DC4"/>
    <w:rsid w:val="00F404A7"/>
    <w:rsid w:val="00F4053A"/>
    <w:rsid w:val="00F4086F"/>
    <w:rsid w:val="00F40BE4"/>
    <w:rsid w:val="00F415F8"/>
    <w:rsid w:val="00F41AAF"/>
    <w:rsid w:val="00F41B81"/>
    <w:rsid w:val="00F41DCF"/>
    <w:rsid w:val="00F425F0"/>
    <w:rsid w:val="00F4298B"/>
    <w:rsid w:val="00F42B05"/>
    <w:rsid w:val="00F42CF6"/>
    <w:rsid w:val="00F42DB5"/>
    <w:rsid w:val="00F433E9"/>
    <w:rsid w:val="00F446CA"/>
    <w:rsid w:val="00F447BA"/>
    <w:rsid w:val="00F456C1"/>
    <w:rsid w:val="00F45840"/>
    <w:rsid w:val="00F460FA"/>
    <w:rsid w:val="00F46285"/>
    <w:rsid w:val="00F4639A"/>
    <w:rsid w:val="00F46494"/>
    <w:rsid w:val="00F46A3C"/>
    <w:rsid w:val="00F47194"/>
    <w:rsid w:val="00F47A7C"/>
    <w:rsid w:val="00F47C81"/>
    <w:rsid w:val="00F512A2"/>
    <w:rsid w:val="00F51473"/>
    <w:rsid w:val="00F51653"/>
    <w:rsid w:val="00F5177D"/>
    <w:rsid w:val="00F518AC"/>
    <w:rsid w:val="00F5190B"/>
    <w:rsid w:val="00F519D3"/>
    <w:rsid w:val="00F51FEB"/>
    <w:rsid w:val="00F5267B"/>
    <w:rsid w:val="00F526C2"/>
    <w:rsid w:val="00F52C2C"/>
    <w:rsid w:val="00F53D46"/>
    <w:rsid w:val="00F54848"/>
    <w:rsid w:val="00F54B99"/>
    <w:rsid w:val="00F55586"/>
    <w:rsid w:val="00F558AB"/>
    <w:rsid w:val="00F55A7C"/>
    <w:rsid w:val="00F55B1F"/>
    <w:rsid w:val="00F55DAC"/>
    <w:rsid w:val="00F56020"/>
    <w:rsid w:val="00F563A1"/>
    <w:rsid w:val="00F56B7B"/>
    <w:rsid w:val="00F56BC2"/>
    <w:rsid w:val="00F56BFF"/>
    <w:rsid w:val="00F56F4D"/>
    <w:rsid w:val="00F56FBF"/>
    <w:rsid w:val="00F57B65"/>
    <w:rsid w:val="00F57C07"/>
    <w:rsid w:val="00F57D0F"/>
    <w:rsid w:val="00F57E4B"/>
    <w:rsid w:val="00F57F7A"/>
    <w:rsid w:val="00F60197"/>
    <w:rsid w:val="00F606A3"/>
    <w:rsid w:val="00F607CA"/>
    <w:rsid w:val="00F608A6"/>
    <w:rsid w:val="00F608B9"/>
    <w:rsid w:val="00F60AF5"/>
    <w:rsid w:val="00F611DB"/>
    <w:rsid w:val="00F6134F"/>
    <w:rsid w:val="00F613A3"/>
    <w:rsid w:val="00F61C63"/>
    <w:rsid w:val="00F61C80"/>
    <w:rsid w:val="00F61D89"/>
    <w:rsid w:val="00F620A9"/>
    <w:rsid w:val="00F623FD"/>
    <w:rsid w:val="00F6284D"/>
    <w:rsid w:val="00F63487"/>
    <w:rsid w:val="00F635C5"/>
    <w:rsid w:val="00F64255"/>
    <w:rsid w:val="00F643FD"/>
    <w:rsid w:val="00F64551"/>
    <w:rsid w:val="00F6467D"/>
    <w:rsid w:val="00F64757"/>
    <w:rsid w:val="00F654FB"/>
    <w:rsid w:val="00F655A7"/>
    <w:rsid w:val="00F659A6"/>
    <w:rsid w:val="00F65CE7"/>
    <w:rsid w:val="00F65E46"/>
    <w:rsid w:val="00F65FA2"/>
    <w:rsid w:val="00F66163"/>
    <w:rsid w:val="00F6675E"/>
    <w:rsid w:val="00F6770F"/>
    <w:rsid w:val="00F67A26"/>
    <w:rsid w:val="00F67CC0"/>
    <w:rsid w:val="00F70AF6"/>
    <w:rsid w:val="00F710C7"/>
    <w:rsid w:val="00F71A48"/>
    <w:rsid w:val="00F71B52"/>
    <w:rsid w:val="00F71EE4"/>
    <w:rsid w:val="00F71F0E"/>
    <w:rsid w:val="00F72020"/>
    <w:rsid w:val="00F7217A"/>
    <w:rsid w:val="00F721B5"/>
    <w:rsid w:val="00F724F5"/>
    <w:rsid w:val="00F729E1"/>
    <w:rsid w:val="00F72C1A"/>
    <w:rsid w:val="00F7329F"/>
    <w:rsid w:val="00F73542"/>
    <w:rsid w:val="00F73562"/>
    <w:rsid w:val="00F73A60"/>
    <w:rsid w:val="00F74037"/>
    <w:rsid w:val="00F74101"/>
    <w:rsid w:val="00F741C2"/>
    <w:rsid w:val="00F7449F"/>
    <w:rsid w:val="00F749D2"/>
    <w:rsid w:val="00F75311"/>
    <w:rsid w:val="00F7598B"/>
    <w:rsid w:val="00F7609D"/>
    <w:rsid w:val="00F762CD"/>
    <w:rsid w:val="00F76913"/>
    <w:rsid w:val="00F76BB2"/>
    <w:rsid w:val="00F76D9E"/>
    <w:rsid w:val="00F76EAD"/>
    <w:rsid w:val="00F775C3"/>
    <w:rsid w:val="00F776AB"/>
    <w:rsid w:val="00F77939"/>
    <w:rsid w:val="00F779B4"/>
    <w:rsid w:val="00F77CA7"/>
    <w:rsid w:val="00F77F66"/>
    <w:rsid w:val="00F77FD7"/>
    <w:rsid w:val="00F8003A"/>
    <w:rsid w:val="00F80815"/>
    <w:rsid w:val="00F80B05"/>
    <w:rsid w:val="00F80B40"/>
    <w:rsid w:val="00F8101C"/>
    <w:rsid w:val="00F810A5"/>
    <w:rsid w:val="00F81105"/>
    <w:rsid w:val="00F81B7E"/>
    <w:rsid w:val="00F81CD9"/>
    <w:rsid w:val="00F81FE5"/>
    <w:rsid w:val="00F824BF"/>
    <w:rsid w:val="00F824DE"/>
    <w:rsid w:val="00F8251C"/>
    <w:rsid w:val="00F825F8"/>
    <w:rsid w:val="00F82855"/>
    <w:rsid w:val="00F82A3C"/>
    <w:rsid w:val="00F82BAC"/>
    <w:rsid w:val="00F830A2"/>
    <w:rsid w:val="00F830D8"/>
    <w:rsid w:val="00F838EB"/>
    <w:rsid w:val="00F842FE"/>
    <w:rsid w:val="00F84AFA"/>
    <w:rsid w:val="00F8502F"/>
    <w:rsid w:val="00F85061"/>
    <w:rsid w:val="00F85964"/>
    <w:rsid w:val="00F85D6C"/>
    <w:rsid w:val="00F868D8"/>
    <w:rsid w:val="00F86ABB"/>
    <w:rsid w:val="00F86BFF"/>
    <w:rsid w:val="00F86FC7"/>
    <w:rsid w:val="00F87A9E"/>
    <w:rsid w:val="00F90040"/>
    <w:rsid w:val="00F902A2"/>
    <w:rsid w:val="00F90CDE"/>
    <w:rsid w:val="00F90EB7"/>
    <w:rsid w:val="00F9104F"/>
    <w:rsid w:val="00F911E7"/>
    <w:rsid w:val="00F91BFA"/>
    <w:rsid w:val="00F91BFB"/>
    <w:rsid w:val="00F91D5D"/>
    <w:rsid w:val="00F92805"/>
    <w:rsid w:val="00F928C5"/>
    <w:rsid w:val="00F93280"/>
    <w:rsid w:val="00F9379C"/>
    <w:rsid w:val="00F941F2"/>
    <w:rsid w:val="00F94737"/>
    <w:rsid w:val="00F947A1"/>
    <w:rsid w:val="00F94C59"/>
    <w:rsid w:val="00F94F4C"/>
    <w:rsid w:val="00F95214"/>
    <w:rsid w:val="00F95C3F"/>
    <w:rsid w:val="00F963DB"/>
    <w:rsid w:val="00F96604"/>
    <w:rsid w:val="00F9663C"/>
    <w:rsid w:val="00F96BAE"/>
    <w:rsid w:val="00F97039"/>
    <w:rsid w:val="00F97AB4"/>
    <w:rsid w:val="00F97B57"/>
    <w:rsid w:val="00FA04A4"/>
    <w:rsid w:val="00FA0A7D"/>
    <w:rsid w:val="00FA0AEA"/>
    <w:rsid w:val="00FA0FF4"/>
    <w:rsid w:val="00FA10E7"/>
    <w:rsid w:val="00FA1C90"/>
    <w:rsid w:val="00FA1CDF"/>
    <w:rsid w:val="00FA1E62"/>
    <w:rsid w:val="00FA20D0"/>
    <w:rsid w:val="00FA2124"/>
    <w:rsid w:val="00FA2170"/>
    <w:rsid w:val="00FA2246"/>
    <w:rsid w:val="00FA2436"/>
    <w:rsid w:val="00FA2774"/>
    <w:rsid w:val="00FA2853"/>
    <w:rsid w:val="00FA2987"/>
    <w:rsid w:val="00FA29B3"/>
    <w:rsid w:val="00FA2B11"/>
    <w:rsid w:val="00FA2FD1"/>
    <w:rsid w:val="00FA33C7"/>
    <w:rsid w:val="00FA3485"/>
    <w:rsid w:val="00FA377F"/>
    <w:rsid w:val="00FA3977"/>
    <w:rsid w:val="00FA3FF3"/>
    <w:rsid w:val="00FA4085"/>
    <w:rsid w:val="00FA42BC"/>
    <w:rsid w:val="00FA4C2D"/>
    <w:rsid w:val="00FA4C8A"/>
    <w:rsid w:val="00FA5854"/>
    <w:rsid w:val="00FA5D8F"/>
    <w:rsid w:val="00FA65B6"/>
    <w:rsid w:val="00FA679F"/>
    <w:rsid w:val="00FA69BB"/>
    <w:rsid w:val="00FA69E0"/>
    <w:rsid w:val="00FA6B05"/>
    <w:rsid w:val="00FA6D51"/>
    <w:rsid w:val="00FA6EC5"/>
    <w:rsid w:val="00FA6F69"/>
    <w:rsid w:val="00FA6F7E"/>
    <w:rsid w:val="00FA6F98"/>
    <w:rsid w:val="00FA725A"/>
    <w:rsid w:val="00FA7565"/>
    <w:rsid w:val="00FA7969"/>
    <w:rsid w:val="00FA7CDF"/>
    <w:rsid w:val="00FB0021"/>
    <w:rsid w:val="00FB04FE"/>
    <w:rsid w:val="00FB06A6"/>
    <w:rsid w:val="00FB06BB"/>
    <w:rsid w:val="00FB0708"/>
    <w:rsid w:val="00FB0B02"/>
    <w:rsid w:val="00FB0F79"/>
    <w:rsid w:val="00FB123F"/>
    <w:rsid w:val="00FB1325"/>
    <w:rsid w:val="00FB1985"/>
    <w:rsid w:val="00FB19A4"/>
    <w:rsid w:val="00FB19D5"/>
    <w:rsid w:val="00FB1F17"/>
    <w:rsid w:val="00FB2251"/>
    <w:rsid w:val="00FB2549"/>
    <w:rsid w:val="00FB26EA"/>
    <w:rsid w:val="00FB274E"/>
    <w:rsid w:val="00FB28EE"/>
    <w:rsid w:val="00FB2B8D"/>
    <w:rsid w:val="00FB3185"/>
    <w:rsid w:val="00FB332A"/>
    <w:rsid w:val="00FB3B81"/>
    <w:rsid w:val="00FB3CA1"/>
    <w:rsid w:val="00FB449E"/>
    <w:rsid w:val="00FB4579"/>
    <w:rsid w:val="00FB4633"/>
    <w:rsid w:val="00FB46F5"/>
    <w:rsid w:val="00FB4736"/>
    <w:rsid w:val="00FB4A8C"/>
    <w:rsid w:val="00FB4D9C"/>
    <w:rsid w:val="00FB4E02"/>
    <w:rsid w:val="00FB4E4C"/>
    <w:rsid w:val="00FB4F95"/>
    <w:rsid w:val="00FB5088"/>
    <w:rsid w:val="00FB5825"/>
    <w:rsid w:val="00FB5FFA"/>
    <w:rsid w:val="00FB606C"/>
    <w:rsid w:val="00FB609D"/>
    <w:rsid w:val="00FB6661"/>
    <w:rsid w:val="00FB7892"/>
    <w:rsid w:val="00FC0157"/>
    <w:rsid w:val="00FC0295"/>
    <w:rsid w:val="00FC0372"/>
    <w:rsid w:val="00FC06C6"/>
    <w:rsid w:val="00FC1384"/>
    <w:rsid w:val="00FC15F9"/>
    <w:rsid w:val="00FC18AB"/>
    <w:rsid w:val="00FC1937"/>
    <w:rsid w:val="00FC1D5F"/>
    <w:rsid w:val="00FC24DB"/>
    <w:rsid w:val="00FC25F2"/>
    <w:rsid w:val="00FC2725"/>
    <w:rsid w:val="00FC277B"/>
    <w:rsid w:val="00FC27F7"/>
    <w:rsid w:val="00FC2A0B"/>
    <w:rsid w:val="00FC2B95"/>
    <w:rsid w:val="00FC3734"/>
    <w:rsid w:val="00FC383C"/>
    <w:rsid w:val="00FC42AB"/>
    <w:rsid w:val="00FC4321"/>
    <w:rsid w:val="00FC4905"/>
    <w:rsid w:val="00FC595D"/>
    <w:rsid w:val="00FC59A2"/>
    <w:rsid w:val="00FC5A0F"/>
    <w:rsid w:val="00FC5F9F"/>
    <w:rsid w:val="00FC60C2"/>
    <w:rsid w:val="00FC630C"/>
    <w:rsid w:val="00FC6803"/>
    <w:rsid w:val="00FC6A63"/>
    <w:rsid w:val="00FC6D13"/>
    <w:rsid w:val="00FC6FB4"/>
    <w:rsid w:val="00FC6FBD"/>
    <w:rsid w:val="00FC78B3"/>
    <w:rsid w:val="00FC7D13"/>
    <w:rsid w:val="00FD0049"/>
    <w:rsid w:val="00FD0222"/>
    <w:rsid w:val="00FD0888"/>
    <w:rsid w:val="00FD0A1C"/>
    <w:rsid w:val="00FD0A63"/>
    <w:rsid w:val="00FD0ACA"/>
    <w:rsid w:val="00FD142C"/>
    <w:rsid w:val="00FD193C"/>
    <w:rsid w:val="00FD1BB9"/>
    <w:rsid w:val="00FD241D"/>
    <w:rsid w:val="00FD25AA"/>
    <w:rsid w:val="00FD2AED"/>
    <w:rsid w:val="00FD2DBE"/>
    <w:rsid w:val="00FD2E3C"/>
    <w:rsid w:val="00FD2E89"/>
    <w:rsid w:val="00FD31B5"/>
    <w:rsid w:val="00FD3DB6"/>
    <w:rsid w:val="00FD441E"/>
    <w:rsid w:val="00FD4811"/>
    <w:rsid w:val="00FD4E1E"/>
    <w:rsid w:val="00FD547E"/>
    <w:rsid w:val="00FD55EA"/>
    <w:rsid w:val="00FD62E6"/>
    <w:rsid w:val="00FD6475"/>
    <w:rsid w:val="00FD64FD"/>
    <w:rsid w:val="00FD698C"/>
    <w:rsid w:val="00FD6A91"/>
    <w:rsid w:val="00FD6C24"/>
    <w:rsid w:val="00FD6D81"/>
    <w:rsid w:val="00FD6F74"/>
    <w:rsid w:val="00FD6FB8"/>
    <w:rsid w:val="00FD7277"/>
    <w:rsid w:val="00FD74CE"/>
    <w:rsid w:val="00FD7648"/>
    <w:rsid w:val="00FD7AA7"/>
    <w:rsid w:val="00FE0843"/>
    <w:rsid w:val="00FE08C9"/>
    <w:rsid w:val="00FE09B8"/>
    <w:rsid w:val="00FE0B06"/>
    <w:rsid w:val="00FE1069"/>
    <w:rsid w:val="00FE1101"/>
    <w:rsid w:val="00FE169E"/>
    <w:rsid w:val="00FE1BEC"/>
    <w:rsid w:val="00FE1E4F"/>
    <w:rsid w:val="00FE2284"/>
    <w:rsid w:val="00FE2770"/>
    <w:rsid w:val="00FE2A36"/>
    <w:rsid w:val="00FE3735"/>
    <w:rsid w:val="00FE3960"/>
    <w:rsid w:val="00FE3A82"/>
    <w:rsid w:val="00FE4763"/>
    <w:rsid w:val="00FE4B76"/>
    <w:rsid w:val="00FE4D4E"/>
    <w:rsid w:val="00FE4F54"/>
    <w:rsid w:val="00FE5146"/>
    <w:rsid w:val="00FE5469"/>
    <w:rsid w:val="00FE572C"/>
    <w:rsid w:val="00FE5A27"/>
    <w:rsid w:val="00FE5D3D"/>
    <w:rsid w:val="00FE685A"/>
    <w:rsid w:val="00FE7B17"/>
    <w:rsid w:val="00FE7C1C"/>
    <w:rsid w:val="00FE7E59"/>
    <w:rsid w:val="00FF033E"/>
    <w:rsid w:val="00FF083D"/>
    <w:rsid w:val="00FF14D2"/>
    <w:rsid w:val="00FF1E3C"/>
    <w:rsid w:val="00FF1EB0"/>
    <w:rsid w:val="00FF27E7"/>
    <w:rsid w:val="00FF2A7C"/>
    <w:rsid w:val="00FF2BAA"/>
    <w:rsid w:val="00FF310D"/>
    <w:rsid w:val="00FF32A1"/>
    <w:rsid w:val="00FF35E1"/>
    <w:rsid w:val="00FF3B2B"/>
    <w:rsid w:val="00FF3C6F"/>
    <w:rsid w:val="00FF419E"/>
    <w:rsid w:val="00FF4365"/>
    <w:rsid w:val="00FF4574"/>
    <w:rsid w:val="00FF4611"/>
    <w:rsid w:val="00FF484B"/>
    <w:rsid w:val="00FF4927"/>
    <w:rsid w:val="00FF5037"/>
    <w:rsid w:val="00FF507F"/>
    <w:rsid w:val="00FF5717"/>
    <w:rsid w:val="00FF598E"/>
    <w:rsid w:val="00FF59A8"/>
    <w:rsid w:val="00FF6477"/>
    <w:rsid w:val="00FF68F0"/>
    <w:rsid w:val="00FF690A"/>
    <w:rsid w:val="00FF6968"/>
    <w:rsid w:val="00FF6BC9"/>
    <w:rsid w:val="00FF7663"/>
    <w:rsid w:val="00FF76E8"/>
    <w:rsid w:val="00FF7E5B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="SimSun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spacing w:before="120" w:after="240"/>
      <w:ind w:left="1434" w:hanging="357"/>
      <w:contextualSpacing/>
    </w:pPr>
    <w:rPr>
      <w:rFonts w:eastAsia="Cambria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  <w:spacing w:before="120" w:after="24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before="120"/>
    </w:pPr>
    <w:rPr>
      <w:rFonts w:eastAsiaTheme="minorHAnsi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  <w:spacing w:before="120" w:after="240"/>
    </w:pPr>
    <w:rPr>
      <w:rFonts w:eastAsia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before="12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before="120"/>
    </w:pPr>
    <w:rPr>
      <w:rFonts w:eastAsia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pPr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eastAsiaTheme="minorHAns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 w:after="240"/>
    </w:pPr>
    <w:rPr>
      <w:rFonts w:eastAsiaTheme="minorHAnsi"/>
      <w:b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rFonts w:eastAsia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CA4C94"/>
  </w:style>
  <w:style w:type="character" w:customStyle="1" w:styleId="pubyear">
    <w:name w:val="pubyear"/>
    <w:basedOn w:val="DefaultParagraphFont"/>
    <w:rsid w:val="00CA4C94"/>
  </w:style>
  <w:style w:type="character" w:customStyle="1" w:styleId="articletitle">
    <w:name w:val="articletitle"/>
    <w:basedOn w:val="DefaultParagraphFont"/>
    <w:rsid w:val="00CA4C94"/>
  </w:style>
  <w:style w:type="character" w:customStyle="1" w:styleId="vol">
    <w:name w:val="vol"/>
    <w:basedOn w:val="DefaultParagraphFont"/>
    <w:rsid w:val="00CA4C94"/>
  </w:style>
  <w:style w:type="character" w:styleId="PlaceholderText">
    <w:name w:val="Placeholder Text"/>
    <w:basedOn w:val="DefaultParagraphFont"/>
    <w:uiPriority w:val="99"/>
    <w:semiHidden/>
    <w:rsid w:val="00212E79"/>
    <w:rPr>
      <w:color w:val="808080"/>
    </w:rPr>
  </w:style>
  <w:style w:type="character" w:customStyle="1" w:styleId="citedissue">
    <w:name w:val="citedissue"/>
    <w:basedOn w:val="DefaultParagraphFont"/>
    <w:rsid w:val="00CD7346"/>
  </w:style>
  <w:style w:type="character" w:customStyle="1" w:styleId="pagefirst">
    <w:name w:val="pagefirst"/>
    <w:basedOn w:val="DefaultParagraphFont"/>
    <w:rsid w:val="00CD7346"/>
  </w:style>
  <w:style w:type="character" w:customStyle="1" w:styleId="pagelast">
    <w:name w:val="pagelast"/>
    <w:basedOn w:val="DefaultParagraphFont"/>
    <w:rsid w:val="00CD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5336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473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550964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304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1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29/2018JA025566" TargetMode="External"/><Relationship Id="rId18" Type="http://schemas.openxmlformats.org/officeDocument/2006/relationships/hyperlink" Target="https://doi.org/10.1029/2020JA02829610.1029/ja091ia02p01651" TargetMode="External"/><Relationship Id="rId26" Type="http://schemas.openxmlformats.org/officeDocument/2006/relationships/hyperlink" Target="https://doi.org/10.1029/2020JA027789" TargetMode="External"/><Relationship Id="rId39" Type="http://schemas.openxmlformats.org/officeDocument/2006/relationships/hyperlink" Target="https://doi.org/10.1029/2023JA032279" TargetMode="External"/><Relationship Id="rId21" Type="http://schemas.openxmlformats.org/officeDocument/2006/relationships/hyperlink" Target="https://doi.org/10.1029/1998GL900045" TargetMode="External"/><Relationship Id="rId34" Type="http://schemas.openxmlformats.org/officeDocument/2006/relationships/hyperlink" Target="https://doi.org/10.1007/978-3-031-11870-8_7" TargetMode="External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29/2018JA025460" TargetMode="External"/><Relationship Id="rId20" Type="http://schemas.openxmlformats.org/officeDocument/2006/relationships/hyperlink" Target="https://doi.org/10.1016/0021-9169%2869%2990056-7" TargetMode="External"/><Relationship Id="rId29" Type="http://schemas.openxmlformats.org/officeDocument/2006/relationships/hyperlink" Target="https://doi.org/10.1006/JCPH.1999.6299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doi.org/10.1029/1999JA900001" TargetMode="External"/><Relationship Id="rId32" Type="http://schemas.openxmlformats.org/officeDocument/2006/relationships/hyperlink" Target="https://doi.org/10.3389/fspas.2023.1062265" TargetMode="External"/><Relationship Id="rId37" Type="http://schemas.openxmlformats.org/officeDocument/2006/relationships/hyperlink" Target="https://doi.org/10.1029/JA087iA08p05949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1029/2018JA026402" TargetMode="External"/><Relationship Id="rId23" Type="http://schemas.openxmlformats.org/officeDocument/2006/relationships/hyperlink" Target="https://doi.org/10.1029/2018GL077388" TargetMode="External"/><Relationship Id="rId28" Type="http://schemas.openxmlformats.org/officeDocument/2006/relationships/hyperlink" Target="https://doi.org/10.1029/2021GL096471" TargetMode="External"/><Relationship Id="rId36" Type="http://schemas.openxmlformats.org/officeDocument/2006/relationships/hyperlink" Target="https://doi.org/10.1002/2017SW001695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oi.org/10.1029/2009JA015113" TargetMode="External"/><Relationship Id="rId31" Type="http://schemas.openxmlformats.org/officeDocument/2006/relationships/hyperlink" Target="https://doi.org/10.1029/2022JA031058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i.org/10.26464/epp2020032" TargetMode="External"/><Relationship Id="rId22" Type="http://schemas.openxmlformats.org/officeDocument/2006/relationships/hyperlink" Target="https://doi.org/10.1002/2017GL075774" TargetMode="External"/><Relationship Id="rId27" Type="http://schemas.openxmlformats.org/officeDocument/2006/relationships/hyperlink" Target="https://doi.org/10.1016/j.rgg.2011.02.007" TargetMode="External"/><Relationship Id="rId30" Type="http://schemas.openxmlformats.org/officeDocument/2006/relationships/hyperlink" Target="https://doi.org/10.1029/2009JA014418" TargetMode="External"/><Relationship Id="rId35" Type="http://schemas.openxmlformats.org/officeDocument/2006/relationships/hyperlink" Target="https://doi.org/10.1016/j.jcp.2011.02.006" TargetMode="External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i.org/10.1029/2022JA031142" TargetMode="External"/><Relationship Id="rId17" Type="http://schemas.openxmlformats.org/officeDocument/2006/relationships/hyperlink" Target="https://doi.org/10.1029/ja091ia02p01661" TargetMode="External"/><Relationship Id="rId25" Type="http://schemas.openxmlformats.org/officeDocument/2006/relationships/hyperlink" Target="https://doi.org/10.1002/2018GL077015" TargetMode="External"/><Relationship Id="rId33" Type="http://schemas.openxmlformats.org/officeDocument/2006/relationships/hyperlink" Target="https://doi.org/10.1029/2005JA011126" TargetMode="External"/><Relationship Id="rId38" Type="http://schemas.openxmlformats.org/officeDocument/2006/relationships/hyperlink" Target="https://doi.org/10.5194/ANGEO-22-567-20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C:\Users\hannah.eccles\OneDrive - Frontiers Media SA\Documents\Latex work\Sep 2022_link updates\frontiers_template.dotx</Template>
  <TotalTime>1253</TotalTime>
  <Pages>3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Hong, Yu</cp:lastModifiedBy>
  <cp:revision>5807</cp:revision>
  <cp:lastPrinted>2024-03-15T04:26:00Z</cp:lastPrinted>
  <dcterms:created xsi:type="dcterms:W3CDTF">2024-05-22T17:02:00Z</dcterms:created>
  <dcterms:modified xsi:type="dcterms:W3CDTF">2025-04-05T22:51:00Z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